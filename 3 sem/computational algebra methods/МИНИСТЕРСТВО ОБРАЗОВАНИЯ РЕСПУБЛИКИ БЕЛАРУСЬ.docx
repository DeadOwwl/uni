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7D90C" w14:textId="77777777" w:rsidR="004D4B78" w:rsidRPr="00596565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6565">
        <w:rPr>
          <w:rFonts w:ascii="Times New Roman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</w:p>
    <w:p w14:paraId="3B9E603A" w14:textId="77777777" w:rsidR="004D4B78" w:rsidRPr="00596565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6565">
        <w:rPr>
          <w:rFonts w:ascii="Times New Roman" w:hAnsi="Times New Roman" w:cs="Times New Roman"/>
          <w:b/>
          <w:bCs/>
          <w:sz w:val="28"/>
          <w:szCs w:val="28"/>
        </w:rPr>
        <w:t>БЕЛОРУССКИЙ ГОСУДАРСТВЕННЫЙ УНИВЕРСИТЕТ</w:t>
      </w:r>
    </w:p>
    <w:p w14:paraId="45DE53C2" w14:textId="77777777" w:rsidR="004D4B78" w:rsidRPr="00596565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6565">
        <w:rPr>
          <w:rFonts w:ascii="Times New Roman" w:hAnsi="Times New Roman" w:cs="Times New Roman"/>
          <w:b/>
          <w:bCs/>
          <w:sz w:val="28"/>
          <w:szCs w:val="28"/>
        </w:rPr>
        <w:t>Факультет прикладной математики и информатики</w:t>
      </w:r>
    </w:p>
    <w:p w14:paraId="7D400646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3DB29A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F98B80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6960E6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B7489F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69D945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C12047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00396F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A8118B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B5E082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72B1FE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234426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FA4EB5" w14:textId="77777777" w:rsidR="004D4B78" w:rsidRPr="00596565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AA349E" w14:textId="77777777" w:rsidR="004D4B78" w:rsidRPr="00596565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96565">
        <w:rPr>
          <w:rFonts w:ascii="Times New Roman" w:hAnsi="Times New Roman" w:cs="Times New Roman"/>
          <w:sz w:val="28"/>
          <w:szCs w:val="28"/>
          <w:lang w:val="ru-RU"/>
        </w:rPr>
        <w:t>Крагель</w:t>
      </w:r>
      <w:proofErr w:type="spellEnd"/>
      <w:r w:rsidRPr="00596565">
        <w:rPr>
          <w:rFonts w:ascii="Times New Roman" w:hAnsi="Times New Roman" w:cs="Times New Roman"/>
          <w:sz w:val="28"/>
          <w:szCs w:val="28"/>
          <w:lang w:val="ru-RU"/>
        </w:rPr>
        <w:t xml:space="preserve"> Алина Олеговна</w:t>
      </w:r>
    </w:p>
    <w:p w14:paraId="2F009E81" w14:textId="77777777" w:rsidR="005C2649" w:rsidRDefault="005C2649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C2649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Приближение функции с помощью интерполяционного полинома Лагранжа</w:t>
      </w:r>
    </w:p>
    <w:p w14:paraId="76B35A93" w14:textId="5AB36398" w:rsidR="004D4B78" w:rsidRPr="005C2649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6565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5C2649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59A6C092" w14:textId="0BD6D458" w:rsidR="004D4B78" w:rsidRPr="00596565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6565">
        <w:rPr>
          <w:rFonts w:ascii="Times New Roman" w:hAnsi="Times New Roman" w:cs="Times New Roman"/>
          <w:sz w:val="28"/>
          <w:szCs w:val="28"/>
        </w:rPr>
        <w:t>(«</w:t>
      </w:r>
      <w:r w:rsidR="005C2649">
        <w:rPr>
          <w:rFonts w:ascii="Times New Roman" w:hAnsi="Times New Roman" w:cs="Times New Roman"/>
          <w:sz w:val="28"/>
          <w:szCs w:val="28"/>
          <w:lang w:val="ru-RU"/>
        </w:rPr>
        <w:t>Методы численного анализа</w:t>
      </w:r>
      <w:r w:rsidRPr="00596565">
        <w:rPr>
          <w:rFonts w:ascii="Times New Roman" w:hAnsi="Times New Roman" w:cs="Times New Roman"/>
          <w:sz w:val="28"/>
          <w:szCs w:val="28"/>
        </w:rPr>
        <w:t>»)</w:t>
      </w:r>
    </w:p>
    <w:p w14:paraId="6D3694F3" w14:textId="77777777" w:rsidR="004D4B78" w:rsidRPr="00596565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6565">
        <w:rPr>
          <w:rFonts w:ascii="Times New Roman" w:hAnsi="Times New Roman" w:cs="Times New Roman"/>
          <w:sz w:val="28"/>
          <w:szCs w:val="28"/>
        </w:rPr>
        <w:t xml:space="preserve">Студента 2 курса </w:t>
      </w:r>
      <w:r w:rsidRPr="004E49D6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596565"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14:paraId="61FD2E67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EA16A2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73304C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10BF94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928728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57BCB6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EF47EB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A6C5E2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023BD4" w14:textId="77777777" w:rsidR="004D4B78" w:rsidRPr="00596565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BE0DDB" w14:textId="77F13BF1" w:rsidR="004D4B78" w:rsidRPr="00596565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6565">
        <w:rPr>
          <w:rFonts w:ascii="Times New Roman" w:hAnsi="Times New Roman" w:cs="Times New Roman"/>
          <w:sz w:val="28"/>
          <w:szCs w:val="28"/>
        </w:rPr>
        <w:t>Работа сдана ___</w:t>
      </w:r>
      <w:r w:rsidR="005C2649">
        <w:rPr>
          <w:rFonts w:ascii="Times New Roman" w:hAnsi="Times New Roman" w:cs="Times New Roman"/>
          <w:sz w:val="28"/>
          <w:szCs w:val="28"/>
          <w:lang w:val="ru-RU"/>
        </w:rPr>
        <w:t>марта</w:t>
      </w:r>
      <w:r w:rsidRPr="00596565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5C264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596565">
        <w:rPr>
          <w:rFonts w:ascii="Times New Roman" w:hAnsi="Times New Roman" w:cs="Times New Roman"/>
          <w:sz w:val="28"/>
          <w:szCs w:val="28"/>
        </w:rPr>
        <w:t xml:space="preserve"> г.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</w:t>
      </w:r>
      <w:r w:rsidRPr="00596565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7265C3C" w14:textId="429C6A63" w:rsidR="004D4B78" w:rsidRPr="00596565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96565">
        <w:rPr>
          <w:rFonts w:ascii="Times New Roman" w:hAnsi="Times New Roman" w:cs="Times New Roman"/>
          <w:sz w:val="28"/>
          <w:szCs w:val="28"/>
        </w:rPr>
        <w:t>Зачтена _________ 20</w:t>
      </w:r>
      <w:r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596565">
        <w:rPr>
          <w:rFonts w:ascii="Times New Roman" w:hAnsi="Times New Roman" w:cs="Times New Roman"/>
          <w:sz w:val="28"/>
          <w:szCs w:val="28"/>
        </w:rPr>
        <w:t xml:space="preserve"> г.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</w:t>
      </w:r>
      <w:r w:rsidR="005C2649">
        <w:rPr>
          <w:rFonts w:ascii="Times New Roman" w:hAnsi="Times New Roman" w:cs="Times New Roman"/>
          <w:sz w:val="28"/>
          <w:szCs w:val="28"/>
          <w:lang w:val="ru-RU"/>
        </w:rPr>
        <w:t>Никифоров Иван Васильевич</w:t>
      </w:r>
    </w:p>
    <w:p w14:paraId="65AD1CD2" w14:textId="310C772F" w:rsidR="004D4B78" w:rsidRPr="005C2649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96565">
        <w:rPr>
          <w:rFonts w:ascii="Times New Roman" w:hAnsi="Times New Roman" w:cs="Times New Roman"/>
          <w:sz w:val="28"/>
          <w:szCs w:val="28"/>
        </w:rPr>
        <w:t xml:space="preserve">________________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</w:t>
      </w:r>
      <w:r w:rsidR="005C264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Доцент кафедры </w:t>
      </w:r>
    </w:p>
    <w:p w14:paraId="46452109" w14:textId="77777777" w:rsidR="005C2649" w:rsidRPr="005C2649" w:rsidRDefault="004D4B78" w:rsidP="005C26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96565">
        <w:rPr>
          <w:rFonts w:ascii="Times New Roman" w:hAnsi="Times New Roman" w:cs="Times New Roman"/>
          <w:sz w:val="20"/>
          <w:szCs w:val="20"/>
        </w:rPr>
        <w:t>(Подпись преподавателя)</w:t>
      </w:r>
      <w:r w:rsidRPr="005965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</w:t>
      </w:r>
      <w:r w:rsidR="005C2649" w:rsidRPr="00596565">
        <w:rPr>
          <w:rFonts w:ascii="Times New Roman" w:hAnsi="Times New Roman" w:cs="Times New Roman"/>
          <w:sz w:val="28"/>
          <w:szCs w:val="28"/>
        </w:rPr>
        <w:t>вычислительной математики</w:t>
      </w:r>
    </w:p>
    <w:p w14:paraId="3D3798E1" w14:textId="651143BD" w:rsidR="004D4B78" w:rsidRPr="005C2649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8F0BB7E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559CC0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6B52A1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4DE560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654327" w14:textId="77777777" w:rsidR="004D4B78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CE209C" w14:textId="77777777" w:rsidR="004D4B78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C9A882" w14:textId="77777777" w:rsidR="004D4B78" w:rsidRPr="00596565" w:rsidRDefault="004D4B78" w:rsidP="005C26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527890" w14:textId="77777777" w:rsidR="004D4B78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E81762" w14:textId="77777777" w:rsidR="004D4B78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6565">
        <w:rPr>
          <w:rFonts w:ascii="Times New Roman" w:hAnsi="Times New Roman" w:cs="Times New Roman"/>
          <w:sz w:val="28"/>
          <w:szCs w:val="28"/>
        </w:rPr>
        <w:t>Минск 20</w:t>
      </w:r>
      <w:r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14:paraId="5AD5FA18" w14:textId="77777777" w:rsidR="004D4B78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9656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Постановка з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ад</w:t>
      </w:r>
      <w:r w:rsidRPr="00596565">
        <w:rPr>
          <w:rFonts w:ascii="Times New Roman" w:hAnsi="Times New Roman" w:cs="Times New Roman"/>
          <w:b/>
          <w:bCs/>
          <w:sz w:val="28"/>
          <w:szCs w:val="28"/>
          <w:lang w:val="ru-RU"/>
        </w:rPr>
        <w:t>ачи</w:t>
      </w:r>
    </w:p>
    <w:p w14:paraId="08B13A30" w14:textId="67AC26B5" w:rsidR="00AC5D05" w:rsidRPr="009F5340" w:rsidRDefault="004D4B78" w:rsidP="00DB45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9F5340">
        <w:rPr>
          <w:rFonts w:ascii="Times New Roman" w:hAnsi="Times New Roman" w:cs="Times New Roman"/>
          <w:sz w:val="28"/>
          <w:szCs w:val="28"/>
          <w:lang w:val="ru-RU"/>
        </w:rPr>
        <w:t xml:space="preserve">Для функции з)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x-1</m:t>
            </m:r>
          </m:sup>
        </m:sSup>
      </m:oMath>
      <w:r w:rsidR="009F534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 интервале </w:t>
      </w:r>
      <w:r w:rsidR="009F5340" w:rsidRPr="009F534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[-3, 0] </w:t>
      </w:r>
      <w:r w:rsidR="009F534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 шагом </w:t>
      </w:r>
      <w:r w:rsidR="009F5340" w:rsidRPr="009F534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0.25 </w:t>
      </w:r>
      <w:r w:rsidR="009F5340">
        <w:rPr>
          <w:rFonts w:ascii="Times New Roman" w:eastAsiaTheme="minorEastAsia" w:hAnsi="Times New Roman" w:cs="Times New Roman"/>
          <w:sz w:val="28"/>
          <w:szCs w:val="28"/>
          <w:lang w:val="ru-RU"/>
        </w:rPr>
        <w:t>построить интерполяционный многочлен Лагранжа.</w:t>
      </w:r>
    </w:p>
    <w:p w14:paraId="058F3BFB" w14:textId="7DF94A87" w:rsidR="00480054" w:rsidRPr="005C2649" w:rsidRDefault="00480054" w:rsidP="00AC5D0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FCD097" w14:textId="77777777" w:rsidR="00480054" w:rsidRDefault="00480054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7DB2AD7" w14:textId="77777777" w:rsidR="00480054" w:rsidRDefault="00480054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E0748DB" w14:textId="77777777" w:rsidR="00480054" w:rsidRDefault="00480054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882CFBB" w14:textId="77777777" w:rsidR="00480054" w:rsidRDefault="00480054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67E811" w14:textId="77777777" w:rsidR="00480054" w:rsidRDefault="00480054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63E9151" w14:textId="77777777" w:rsidR="00480054" w:rsidRDefault="00480054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59B2A9" w14:textId="77777777" w:rsidR="00480054" w:rsidRDefault="00480054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127B5E5" w14:textId="77777777" w:rsidR="00480054" w:rsidRDefault="00480054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79C406" w14:textId="77777777" w:rsidR="00480054" w:rsidRDefault="00480054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961C5A3" w14:textId="77777777" w:rsidR="00480054" w:rsidRDefault="00480054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6E7E58B" w14:textId="77777777" w:rsidR="00480054" w:rsidRDefault="00480054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95DCB7A" w14:textId="77777777" w:rsidR="00480054" w:rsidRDefault="00480054" w:rsidP="000F61E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53FA2F" w14:textId="77777777" w:rsidR="000F61E3" w:rsidRDefault="000F61E3" w:rsidP="000F61E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B1C85E" w14:textId="77777777" w:rsidR="000F61E3" w:rsidRPr="000F61E3" w:rsidRDefault="000F61E3" w:rsidP="000F61E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0FD2EE" w14:textId="77777777" w:rsidR="00A33A2F" w:rsidRDefault="00A33A2F" w:rsidP="00972937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AA9C9F5" w14:textId="77777777" w:rsidR="00A33A2F" w:rsidRDefault="00A33A2F" w:rsidP="00972937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85084FB" w14:textId="77777777" w:rsidR="00A33A2F" w:rsidRDefault="00A33A2F" w:rsidP="00972937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D75BE1" w14:textId="77777777" w:rsidR="00A33A2F" w:rsidRDefault="00A33A2F" w:rsidP="00972937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5D6316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9618B3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D9C4B39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1672AB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DA3DD7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14F3A1A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F1090F7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7C4CF2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16FAB58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36E3DB8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CDDD5D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1191DC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4649CB9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FF5FC96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68E53FF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F4A840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2550724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345694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F017CE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AD4F78E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8FB80E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E031A39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4B6687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26DDBD" w14:textId="0811FE09" w:rsidR="009F5340" w:rsidRPr="004036A4" w:rsidRDefault="004D4B78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D3A2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Теория</w:t>
      </w:r>
    </w:p>
    <w:p w14:paraId="58B80D3E" w14:textId="6018551E" w:rsidR="004D4B78" w:rsidRPr="004036A4" w:rsidRDefault="004036A4" w:rsidP="003F382E">
      <w:pPr>
        <w:pStyle w:val="a4"/>
        <w:spacing w:after="0" w:line="240" w:lineRule="auto"/>
        <w:ind w:left="737" w:firstLine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  <w:lang w:val="be-BY"/>
          </w:rPr>
          <m:t>a=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be-BY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be-BY"/>
          </w:rPr>
          <m:t>&lt;…&lt;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be-BY"/>
          </w:rPr>
          <m:t>=b</m:t>
        </m:r>
      </m:oMath>
      <w:r w:rsidRPr="004036A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softHyphen/>
        <w:t>–</w:t>
      </w:r>
      <w:r w:rsidRPr="004036A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be-BY"/>
        </w:rPr>
        <w:t xml:space="preserve">набор различных точек (узлов) на отрезке </w:t>
      </w:r>
      <w:r w:rsidRPr="009709A5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[</w:t>
      </w:r>
      <w:r w:rsidRPr="009709A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Pr="009709A5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9709A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b</w:t>
      </w:r>
      <w:r w:rsidRPr="009709A5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]</w:t>
      </w:r>
      <w:r w:rsidRPr="004036A4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 которых заданы значения функции </w:t>
      </w:r>
      <w:r w:rsidRPr="009709A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9709A5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(</w:t>
      </w:r>
      <w:r w:rsidRPr="009709A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Pr="009709A5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так,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e>
        </m:acc>
      </m:oMath>
      <w:r w:rsidRPr="004036A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Требуется построить многочлен, принимающий в точках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Pr="004036A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оценить погрешность приближения достаточно гладкой функции этим многочленом на всем отрезке </w:t>
      </w:r>
      <w:r w:rsidRPr="009709A5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[</w:t>
      </w:r>
      <w:r w:rsidRPr="009709A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Pr="009709A5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9709A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b</w:t>
      </w:r>
      <w:r w:rsidRPr="009709A5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].</w:t>
      </w:r>
    </w:p>
    <w:p w14:paraId="688B58CF" w14:textId="132A8D0D" w:rsidR="004036A4" w:rsidRDefault="004036A4" w:rsidP="003F382E">
      <w:pPr>
        <w:pStyle w:val="a4"/>
        <w:spacing w:after="0" w:line="240" w:lineRule="auto"/>
        <w:ind w:firstLine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Приведем в явном виде вспомогательные многочлены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</m:oMath>
      <w:r w:rsidR="003F382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степени </w:t>
      </w:r>
      <w:r w:rsidR="003F382E" w:rsidRPr="009709A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3F382E" w:rsidRPr="009709A5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– 1</w:t>
      </w:r>
      <w:r w:rsidR="003F382E" w:rsidRPr="003F382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3F382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удовлетворяющие условиям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=1</m:t>
        </m:r>
      </m:oMath>
      <w:r w:rsidR="003F382E" w:rsidRPr="003F382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0</m:t>
        </m:r>
      </m:oMath>
      <w:r w:rsidR="003F382E" w:rsidRPr="003F382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3F382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j≠ⅈ</m:t>
        </m:r>
      </m:oMath>
      <w:r w:rsidR="003F382E" w:rsidRPr="003F382E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27E0F5DE" w14:textId="73A6E537" w:rsidR="004D4B78" w:rsidRDefault="003F382E" w:rsidP="003F382E">
      <w:pPr>
        <w:pStyle w:val="a4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j=1∪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j≠ⅈ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j</m:t>
                    </m:r>
                  </m:sub>
                </m:sSub>
              </m:den>
            </m:f>
          </m:e>
        </m:nary>
      </m:oMath>
      <w:r w:rsidRPr="003F382E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64B467EA" w14:textId="2B0A183B" w:rsidR="003F382E" w:rsidRDefault="003F382E" w:rsidP="003F382E">
      <w:pPr>
        <w:pStyle w:val="a4"/>
        <w:spacing w:after="0" w:line="240" w:lineRule="auto"/>
        <w:ind w:firstLine="72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Далее с их помощью запишем формулу для многочлена Лагранжа:</w:t>
      </w:r>
    </w:p>
    <w:p w14:paraId="3D506C92" w14:textId="3F16C0DA" w:rsidR="003F382E" w:rsidRPr="00732F29" w:rsidRDefault="003F382E" w:rsidP="009709A5">
      <w:pPr>
        <w:pStyle w:val="a4"/>
        <w:spacing w:after="0" w:line="240" w:lineRule="auto"/>
        <w:ind w:firstLine="720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d>
          </m:e>
        </m:nary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.</w:t>
      </w:r>
    </w:p>
    <w:p w14:paraId="66F142DC" w14:textId="248BCED0" w:rsidR="009709A5" w:rsidRPr="009709A5" w:rsidRDefault="009709A5" w:rsidP="009709A5">
      <w:pPr>
        <w:pStyle w:val="a4"/>
        <w:spacing w:after="0" w:line="240" w:lineRule="auto"/>
        <w:ind w:firstLine="720"/>
        <w:rPr>
          <w:rFonts w:ascii="Times New Roman" w:eastAsiaTheme="minorEastAsia" w:hAnsi="Times New Roman" w:cs="Times New Roman"/>
          <w:sz w:val="28"/>
          <w:szCs w:val="28"/>
          <w:lang w:val="be-BY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Существование и единственность многочлена </w:t>
      </w:r>
      <w:r w:rsidRPr="009709A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Pr="009709A5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– 1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принимающего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9709A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различных точках заданные значения, следует из отличия от нуля соответствующего определителя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Вандермонда</w:t>
      </w:r>
      <w:proofErr w:type="spellEnd"/>
      <w:r w:rsidRPr="009709A5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поэтому указанный многочлен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</m:oMath>
      <w:r w:rsidRPr="009709A5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be-BY"/>
        </w:rPr>
        <w:t>есть решение поставленной задачи.</w:t>
      </w:r>
    </w:p>
    <w:p w14:paraId="7C45002A" w14:textId="77777777" w:rsidR="004D4B78" w:rsidRDefault="004D4B78" w:rsidP="004D4B78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244623" w14:textId="77777777" w:rsidR="000F61E3" w:rsidRDefault="000F61E3" w:rsidP="004D4B78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E14BD0" w14:textId="4F7BFAB7" w:rsidR="00906378" w:rsidRPr="004036A4" w:rsidRDefault="0090637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4E2D26" w14:textId="6C26EF82" w:rsidR="00DB45F8" w:rsidRPr="004036A4" w:rsidRDefault="00DB45F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CBF2CDD" w14:textId="3D28DDA5" w:rsidR="00DB45F8" w:rsidRPr="004036A4" w:rsidRDefault="00DB45F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3CBE818" w14:textId="2093C2CD" w:rsidR="00DB45F8" w:rsidRPr="004036A4" w:rsidRDefault="00DB45F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FA50365" w14:textId="58801A1F" w:rsidR="00DB45F8" w:rsidRPr="004036A4" w:rsidRDefault="00DB45F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770EB3" w14:textId="037BB10A" w:rsidR="00DB45F8" w:rsidRPr="004036A4" w:rsidRDefault="00DB45F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B436F1A" w14:textId="250A0134" w:rsidR="00DB45F8" w:rsidRPr="004036A4" w:rsidRDefault="00DB45F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DCE9AE" w14:textId="34FD7E1F" w:rsidR="00DB45F8" w:rsidRPr="004036A4" w:rsidRDefault="00DB45F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BDC30CB" w14:textId="4948CB2A" w:rsidR="00DB45F8" w:rsidRPr="004036A4" w:rsidRDefault="00DB45F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8A6E7FF" w14:textId="061EDE08" w:rsidR="00DB45F8" w:rsidRPr="004036A4" w:rsidRDefault="00DB45F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389BD1" w14:textId="3BBE82A2" w:rsidR="00DB45F8" w:rsidRPr="004036A4" w:rsidRDefault="00DB45F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6A6554C" w14:textId="0623134A" w:rsidR="00DB45F8" w:rsidRPr="004036A4" w:rsidRDefault="00DB45F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A7A6B9" w14:textId="5CB3BA75" w:rsidR="00DB45F8" w:rsidRPr="004036A4" w:rsidRDefault="00DB45F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04FDA2" w14:textId="3883159B" w:rsidR="00DB45F8" w:rsidRPr="004036A4" w:rsidRDefault="00DB45F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7E0A890" w14:textId="20AF5A35" w:rsidR="00DB45F8" w:rsidRPr="004036A4" w:rsidRDefault="00DB45F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245815" w14:textId="4753D347" w:rsidR="00DB45F8" w:rsidRPr="004036A4" w:rsidRDefault="00DB45F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5DD26BB" w14:textId="4023BFE8" w:rsidR="00DB45F8" w:rsidRPr="004036A4" w:rsidRDefault="00DB45F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685F761" w14:textId="4C7024BF" w:rsidR="00DB45F8" w:rsidRPr="004036A4" w:rsidRDefault="00DB45F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3E8B6E" w14:textId="4B77BED8" w:rsidR="00DB45F8" w:rsidRPr="004036A4" w:rsidRDefault="00DB45F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BE15409" w14:textId="1E61C8DE" w:rsidR="00DB45F8" w:rsidRPr="004036A4" w:rsidRDefault="00DB45F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63C032" w14:textId="15D105F3" w:rsidR="00DB45F8" w:rsidRPr="004036A4" w:rsidRDefault="00DB45F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A798501" w14:textId="28A918EB" w:rsidR="00DB45F8" w:rsidRDefault="00DB45F8" w:rsidP="009709A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2DBAF8" w14:textId="77777777" w:rsidR="009709A5" w:rsidRPr="004036A4" w:rsidRDefault="009709A5" w:rsidP="009709A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BB04AA" w14:textId="11542555" w:rsidR="002C62C5" w:rsidRDefault="004D4B78" w:rsidP="00DB45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Листинг</w:t>
      </w:r>
    </w:p>
    <w:p w14:paraId="759F077C" w14:textId="77777777" w:rsidR="00DB45F8" w:rsidRPr="00DB45F8" w:rsidRDefault="00DB45F8" w:rsidP="00DB45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/>
        </w:rPr>
      </w:pP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import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numpy 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as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np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import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matplotlib.pyplot 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as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plt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import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math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import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functools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>a = -</w:t>
      </w:r>
      <w:r w:rsidRPr="00DB45F8">
        <w:rPr>
          <w:rFonts w:ascii="Courier New" w:eastAsia="Times New Roman" w:hAnsi="Courier New" w:cs="Courier New"/>
          <w:color w:val="6897BB"/>
          <w:sz w:val="20"/>
          <w:szCs w:val="20"/>
          <w:lang/>
        </w:rPr>
        <w:t>3</w:t>
      </w:r>
      <w:r w:rsidRPr="00DB45F8">
        <w:rPr>
          <w:rFonts w:ascii="Courier New" w:eastAsia="Times New Roman" w:hAnsi="Courier New" w:cs="Courier New"/>
          <w:color w:val="6897BB"/>
          <w:sz w:val="20"/>
          <w:szCs w:val="20"/>
          <w:lang/>
        </w:rPr>
        <w:br/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b = </w:t>
      </w:r>
      <w:r w:rsidRPr="00DB45F8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Pr="00DB45F8">
        <w:rPr>
          <w:rFonts w:ascii="Courier New" w:eastAsia="Times New Roman" w:hAnsi="Courier New" w:cs="Courier New"/>
          <w:color w:val="6897BB"/>
          <w:sz w:val="20"/>
          <w:szCs w:val="20"/>
          <w:lang/>
        </w:rPr>
        <w:br/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h = </w:t>
      </w:r>
      <w:r w:rsidRPr="00DB45F8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0.25</w:t>
      </w:r>
      <w:r w:rsidRPr="00DB45F8">
        <w:rPr>
          <w:rFonts w:ascii="Courier New" w:eastAsia="Times New Roman" w:hAnsi="Courier New" w:cs="Courier New"/>
          <w:color w:val="6897BB"/>
          <w:sz w:val="20"/>
          <w:szCs w:val="20"/>
          <w:lang/>
        </w:rPr>
        <w:br/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n = </w:t>
      </w:r>
      <w:r w:rsidRPr="00DB45F8">
        <w:rPr>
          <w:rFonts w:ascii="Courier New" w:eastAsia="Times New Roman" w:hAnsi="Courier New" w:cs="Courier New"/>
          <w:color w:val="8888C6"/>
          <w:sz w:val="20"/>
          <w:szCs w:val="20"/>
          <w:lang/>
        </w:rPr>
        <w:t>int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((b - a) / h - </w:t>
      </w:r>
      <w:r w:rsidRPr="00DB45F8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fun = 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lambda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x_for_fun: </w:t>
      </w:r>
      <w:r w:rsidRPr="00DB45F8">
        <w:rPr>
          <w:rFonts w:ascii="Courier New" w:eastAsia="Times New Roman" w:hAnsi="Courier New" w:cs="Courier New"/>
          <w:color w:val="6897BB"/>
          <w:sz w:val="20"/>
          <w:szCs w:val="20"/>
          <w:lang/>
        </w:rPr>
        <w:t xml:space="preserve">2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** (x_for_fun - </w:t>
      </w:r>
      <w:r w:rsidRPr="00DB45F8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x = [i 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for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i 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np.arange(a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b + h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h)]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y = [fun(i) 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for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i 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[i 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for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i 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np.arange(a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b + h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h)]]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interpolate_fun = 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lambda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value:</w:t>
      </w:r>
      <w:r w:rsidRPr="00DB45F8">
        <w:rPr>
          <w:rFonts w:ascii="Courier New" w:eastAsia="Times New Roman" w:hAnsi="Courier New" w:cs="Courier New"/>
          <w:color w:val="8888C6"/>
          <w:sz w:val="20"/>
          <w:szCs w:val="20"/>
          <w:lang/>
        </w:rPr>
        <w:t>sum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([y[j] * functools.reduce(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lambda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_x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_y: _x * _y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[(value - x[i]) / (x[j] - x[i]) 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if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i != j 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else </w:t>
      </w:r>
      <w:r w:rsidRPr="00DB45F8">
        <w:rPr>
          <w:rFonts w:ascii="Courier New" w:eastAsia="Times New Roman" w:hAnsi="Courier New" w:cs="Courier New"/>
          <w:color w:val="6897BB"/>
          <w:sz w:val="20"/>
          <w:szCs w:val="20"/>
          <w:lang/>
        </w:rPr>
        <w:t xml:space="preserve">1 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for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i 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 </w:t>
      </w:r>
      <w:r w:rsidRPr="00DB45F8">
        <w:rPr>
          <w:rFonts w:ascii="Courier New" w:eastAsia="Times New Roman" w:hAnsi="Courier New" w:cs="Courier New"/>
          <w:color w:val="8888C6"/>
          <w:sz w:val="20"/>
          <w:szCs w:val="20"/>
          <w:lang/>
        </w:rPr>
        <w:t>range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DB45F8">
        <w:rPr>
          <w:rFonts w:ascii="Courier New" w:eastAsia="Times New Roman" w:hAnsi="Courier New" w:cs="Courier New"/>
          <w:color w:val="8888C6"/>
          <w:sz w:val="20"/>
          <w:szCs w:val="20"/>
          <w:lang/>
        </w:rPr>
        <w:t>len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(x))]) 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for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j 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 </w:t>
      </w:r>
      <w:r w:rsidRPr="00DB45F8">
        <w:rPr>
          <w:rFonts w:ascii="Courier New" w:eastAsia="Times New Roman" w:hAnsi="Courier New" w:cs="Courier New"/>
          <w:color w:val="8888C6"/>
          <w:sz w:val="20"/>
          <w:szCs w:val="20"/>
          <w:lang/>
        </w:rPr>
        <w:t>range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DB45F8">
        <w:rPr>
          <w:rFonts w:ascii="Courier New" w:eastAsia="Times New Roman" w:hAnsi="Courier New" w:cs="Courier New"/>
          <w:color w:val="8888C6"/>
          <w:sz w:val="20"/>
          <w:szCs w:val="20"/>
          <w:lang/>
        </w:rPr>
        <w:t>len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(x))])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norm1 = </w:t>
      </w:r>
      <w:r w:rsidRPr="00DB45F8">
        <w:rPr>
          <w:rFonts w:ascii="Courier New" w:eastAsia="Times New Roman" w:hAnsi="Courier New" w:cs="Courier New"/>
          <w:color w:val="8888C6"/>
          <w:sz w:val="20"/>
          <w:szCs w:val="20"/>
          <w:lang/>
        </w:rPr>
        <w:t>max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([</w:t>
      </w:r>
      <w:r w:rsidRPr="00DB45F8">
        <w:rPr>
          <w:rFonts w:ascii="Courier New" w:eastAsia="Times New Roman" w:hAnsi="Courier New" w:cs="Courier New"/>
          <w:color w:val="8888C6"/>
          <w:sz w:val="20"/>
          <w:szCs w:val="20"/>
          <w:lang/>
        </w:rPr>
        <w:t>abs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(fun(i) - interpolate_fun(i)) 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for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i 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np.arange(a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b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0.001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)])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norm2 = </w:t>
      </w:r>
      <w:r w:rsidRPr="00DB45F8">
        <w:rPr>
          <w:rFonts w:ascii="Courier New" w:eastAsia="Times New Roman" w:hAnsi="Courier New" w:cs="Courier New"/>
          <w:color w:val="6897BB"/>
          <w:sz w:val="20"/>
          <w:szCs w:val="20"/>
          <w:lang/>
        </w:rPr>
        <w:t xml:space="preserve">1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/ </w:t>
      </w:r>
      <w:r w:rsidRPr="00DB45F8">
        <w:rPr>
          <w:rFonts w:ascii="Courier New" w:eastAsia="Times New Roman" w:hAnsi="Courier New" w:cs="Courier New"/>
          <w:color w:val="6897BB"/>
          <w:sz w:val="20"/>
          <w:szCs w:val="20"/>
          <w:lang/>
        </w:rPr>
        <w:t xml:space="preserve">4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* h ** (n + </w:t>
      </w:r>
      <w:r w:rsidRPr="00DB45F8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 * math.factorial(n)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>sp = plt.subplot()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>sp.plot(np.linspace(-</w:t>
      </w:r>
      <w:r w:rsidRPr="00DB45F8">
        <w:rPr>
          <w:rFonts w:ascii="Courier New" w:eastAsia="Times New Roman" w:hAnsi="Courier New" w:cs="Courier New"/>
          <w:color w:val="6897BB"/>
          <w:sz w:val="20"/>
          <w:szCs w:val="20"/>
          <w:lang/>
        </w:rPr>
        <w:t>4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10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100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np.vectorize(fun)(np.linspace(-</w:t>
      </w:r>
      <w:r w:rsidRPr="00DB45F8">
        <w:rPr>
          <w:rFonts w:ascii="Courier New" w:eastAsia="Times New Roman" w:hAnsi="Courier New" w:cs="Courier New"/>
          <w:color w:val="6897BB"/>
          <w:sz w:val="20"/>
          <w:szCs w:val="20"/>
          <w:lang/>
        </w:rPr>
        <w:t>4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10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100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))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AA4926"/>
          <w:sz w:val="20"/>
          <w:szCs w:val="20"/>
          <w:lang/>
        </w:rPr>
        <w:t>label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</w:t>
      </w:r>
      <w:r w:rsidRPr="00DB45F8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"f(x)"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AA4926"/>
          <w:sz w:val="20"/>
          <w:szCs w:val="20"/>
          <w:lang/>
        </w:rPr>
        <w:t>color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</w:t>
      </w:r>
      <w:r w:rsidRPr="00DB45F8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"blue"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>sp.plot(np.linspace(-</w:t>
      </w:r>
      <w:r w:rsidRPr="00DB45F8">
        <w:rPr>
          <w:rFonts w:ascii="Courier New" w:eastAsia="Times New Roman" w:hAnsi="Courier New" w:cs="Courier New"/>
          <w:color w:val="6897BB"/>
          <w:sz w:val="20"/>
          <w:szCs w:val="20"/>
          <w:lang/>
        </w:rPr>
        <w:t>4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10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100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np.vectorize(interpolate_fun)(np.linspace(-</w:t>
      </w:r>
      <w:r w:rsidRPr="00DB45F8">
        <w:rPr>
          <w:rFonts w:ascii="Courier New" w:eastAsia="Times New Roman" w:hAnsi="Courier New" w:cs="Courier New"/>
          <w:color w:val="6897BB"/>
          <w:sz w:val="20"/>
          <w:szCs w:val="20"/>
          <w:lang/>
        </w:rPr>
        <w:t>4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10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100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))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AA4926"/>
          <w:sz w:val="20"/>
          <w:szCs w:val="20"/>
          <w:lang/>
        </w:rPr>
        <w:t>label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</w:t>
      </w:r>
      <w:r w:rsidRPr="00DB45F8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"Ln(x)"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AA4926"/>
          <w:sz w:val="20"/>
          <w:szCs w:val="20"/>
          <w:lang/>
        </w:rPr>
        <w:t>color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</w:t>
      </w:r>
      <w:r w:rsidRPr="00DB45F8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"purple"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sp.plot([i 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for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i 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np.arange(a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b + h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h)]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np.vectorize(fun)([i 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for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i 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np.arange(a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b + h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h)])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'go'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AA4926"/>
          <w:sz w:val="20"/>
          <w:szCs w:val="20"/>
          <w:lang/>
        </w:rPr>
        <w:t>label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</w:t>
      </w:r>
      <w:r w:rsidRPr="00DB45F8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"Узлы сетки"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>plt.title(</w:t>
      </w:r>
      <w:r w:rsidRPr="00DB45F8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"f(x)=2^(x-1)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>\n</w:t>
      </w:r>
      <w:r w:rsidRPr="00DB45F8">
        <w:rPr>
          <w:rFonts w:ascii="Courier New" w:eastAsia="Times New Roman" w:hAnsi="Courier New" w:cs="Courier New"/>
          <w:color w:val="6A8759"/>
          <w:sz w:val="20"/>
          <w:szCs w:val="20"/>
          <w:lang/>
        </w:rPr>
        <w:t xml:space="preserve">Погрешность оценки: "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+ </w:t>
      </w:r>
      <w:r w:rsidRPr="00DB45F8">
        <w:rPr>
          <w:rFonts w:ascii="Courier New" w:eastAsia="Times New Roman" w:hAnsi="Courier New" w:cs="Courier New"/>
          <w:color w:val="8888C6"/>
          <w:sz w:val="20"/>
          <w:szCs w:val="20"/>
          <w:lang/>
        </w:rPr>
        <w:t>str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(norm2) + </w:t>
      </w:r>
      <w:r w:rsidRPr="00DB45F8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>\n</w:t>
      </w:r>
      <w:r w:rsidRPr="00DB45F8">
        <w:rPr>
          <w:rFonts w:ascii="Courier New" w:eastAsia="Times New Roman" w:hAnsi="Courier New" w:cs="Courier New"/>
          <w:color w:val="6A8759"/>
          <w:sz w:val="20"/>
          <w:szCs w:val="20"/>
          <w:lang/>
        </w:rPr>
        <w:t xml:space="preserve">Погрешность на [-3,0]:"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+ </w:t>
      </w:r>
      <w:r w:rsidRPr="00DB45F8">
        <w:rPr>
          <w:rFonts w:ascii="Courier New" w:eastAsia="Times New Roman" w:hAnsi="Courier New" w:cs="Courier New"/>
          <w:color w:val="8888C6"/>
          <w:sz w:val="20"/>
          <w:szCs w:val="20"/>
          <w:lang/>
        </w:rPr>
        <w:t>str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(norm1))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>plt.grid()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>sp.legend()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>plt.show()</w:t>
      </w:r>
    </w:p>
    <w:p w14:paraId="6428E699" w14:textId="77777777" w:rsidR="00DB45F8" w:rsidRPr="00DB45F8" w:rsidRDefault="00DB45F8" w:rsidP="00DB45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574078" w14:textId="77777777" w:rsidR="004D4B78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50DDB0" w14:textId="77777777" w:rsidR="004D4B78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557537" w14:textId="77777777" w:rsidR="004D4B78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7E955F" w14:textId="77777777" w:rsidR="004D4B78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3547E9" w14:textId="77777777" w:rsidR="004D4B78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148CC9" w14:textId="77777777" w:rsidR="004D4B78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69DE5F" w14:textId="77777777" w:rsidR="004D4B78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84DD2C" w14:textId="77777777" w:rsidR="004D4B78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25A1CC" w14:textId="77777777" w:rsidR="004D4B78" w:rsidRPr="009C42F9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BCED86" w14:textId="77777777" w:rsidR="004D4B78" w:rsidRDefault="004D4B78" w:rsidP="004D4B78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F0DC10" w14:textId="77777777" w:rsidR="004D4B78" w:rsidRDefault="004D4B78" w:rsidP="004D4B78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3715FF" w14:textId="77777777" w:rsidR="004D4B78" w:rsidRDefault="004D4B78" w:rsidP="004D4B78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53BCB7" w14:textId="77777777" w:rsidR="004D4B78" w:rsidRDefault="004D4B78" w:rsidP="004D4B78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A79F7E" w14:textId="7099C8D7" w:rsidR="002E3AC2" w:rsidRDefault="002E3AC2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BADC7C" w14:textId="77777777" w:rsidR="00DB45F8" w:rsidRDefault="00DB45F8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419F32" w14:textId="12F05327" w:rsidR="002C62C5" w:rsidRDefault="002C62C5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B2C634" w14:textId="6D6A73DB" w:rsidR="00DB45F8" w:rsidRDefault="00DB45F8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EB96E4" w14:textId="140865E6" w:rsidR="00DB45F8" w:rsidRDefault="00DB45F8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39DD75" w14:textId="43F18E1F" w:rsidR="00DB45F8" w:rsidRDefault="00DB45F8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E61314" w14:textId="77777777" w:rsidR="00DB45F8" w:rsidRPr="00DB45F8" w:rsidRDefault="00DB45F8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9B0EA3" w14:textId="31119586" w:rsidR="00972937" w:rsidRDefault="004D4B78" w:rsidP="00DB45F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42F9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</w:t>
      </w:r>
    </w:p>
    <w:p w14:paraId="0AA1FB4B" w14:textId="76F1DD32" w:rsidR="00DB45F8" w:rsidRPr="00DB45F8" w:rsidRDefault="009F5340" w:rsidP="00DB45F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34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7BFB649" wp14:editId="50C0D061">
            <wp:extent cx="5270771" cy="3956253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771" cy="395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212F" w14:textId="0B2626CF" w:rsidR="004D4B78" w:rsidRDefault="004D4B78" w:rsidP="009729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AB882C" w14:textId="3C93E9EF" w:rsidR="00906378" w:rsidRDefault="00906378" w:rsidP="009729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824986" w14:textId="4E4B4909" w:rsidR="00906378" w:rsidRDefault="00906378" w:rsidP="009729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3DB051" w14:textId="0EA1E94C" w:rsidR="00906378" w:rsidRDefault="00906378" w:rsidP="009729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7FC23A" w14:textId="644B1F0F" w:rsidR="00906378" w:rsidRDefault="00906378" w:rsidP="009729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F3632F" w14:textId="0430C8A9" w:rsidR="00906378" w:rsidRDefault="00906378" w:rsidP="009729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8EB2EA" w14:textId="2372ABB4" w:rsidR="00906378" w:rsidRDefault="00906378" w:rsidP="009729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31D310" w14:textId="6F7AC8E7" w:rsidR="00906378" w:rsidRDefault="00906378" w:rsidP="009729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7A39AF" w14:textId="7003C603" w:rsidR="00906378" w:rsidRDefault="00906378" w:rsidP="009729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D06051" w14:textId="640BEDBF" w:rsidR="00906378" w:rsidRDefault="00906378" w:rsidP="009729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ACAEED" w14:textId="53BF7B36" w:rsidR="00906378" w:rsidRDefault="00906378" w:rsidP="009729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E69A89" w14:textId="77777777" w:rsidR="00906378" w:rsidRPr="00972937" w:rsidRDefault="00906378" w:rsidP="009729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4E1312" w14:textId="77777777" w:rsidR="004D4B78" w:rsidRDefault="004D4B78" w:rsidP="004D4B78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3E4AEB" w14:textId="77777777" w:rsidR="004D4B78" w:rsidRDefault="004D4B78" w:rsidP="004D4B78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CCE7BF" w14:textId="77777777" w:rsidR="004D4B78" w:rsidRDefault="004D4B78" w:rsidP="004D4B78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E36414" w14:textId="77777777" w:rsidR="005E2A9A" w:rsidRDefault="005E2A9A" w:rsidP="004D4B78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831700" w14:textId="77777777" w:rsidR="004D4B78" w:rsidRDefault="004D4B78" w:rsidP="004D4B78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267282" w14:textId="77777777" w:rsidR="002E3AC2" w:rsidRDefault="002E3AC2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7EC7A077" w14:textId="77777777" w:rsidR="002C62C5" w:rsidRDefault="002C62C5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5680616A" w14:textId="77777777" w:rsidR="002C62C5" w:rsidRDefault="002C62C5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48F2C77B" w14:textId="77777777" w:rsidR="002C62C5" w:rsidRDefault="002C62C5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14EE41EB" w14:textId="77777777" w:rsidR="002C62C5" w:rsidRDefault="002C62C5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14A4BEB1" w14:textId="476AC6DC" w:rsidR="002C62C5" w:rsidRDefault="002C62C5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665BCF0B" w14:textId="77777777" w:rsidR="009709A5" w:rsidRDefault="009709A5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3A4AC976" w14:textId="44D4D4EE" w:rsidR="004D4B78" w:rsidRPr="00732F29" w:rsidRDefault="004D4B78" w:rsidP="002C62C5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lastRenderedPageBreak/>
        <w:t>Вывод</w:t>
      </w:r>
    </w:p>
    <w:p w14:paraId="621F90A0" w14:textId="3AF48698" w:rsidR="00D50D7D" w:rsidRDefault="002C62C5" w:rsidP="00732F29">
      <w:pPr>
        <w:pStyle w:val="a4"/>
        <w:spacing w:after="0" w:line="240" w:lineRule="auto"/>
        <w:ind w:left="0" w:firstLine="720"/>
        <w:jc w:val="both"/>
      </w:pPr>
      <w:r w:rsidRPr="002C62C5">
        <w:rPr>
          <w:rFonts w:ascii="Times New Roman" w:hAnsi="Times New Roman" w:cs="Times New Roman"/>
          <w:sz w:val="28"/>
          <w:szCs w:val="28"/>
          <w:lang w:val="be-BY"/>
        </w:rPr>
        <w:t xml:space="preserve">Таким образом, в результате поставленного эксперимента удалось </w:t>
      </w:r>
      <w:r w:rsidR="00732F29">
        <w:rPr>
          <w:rFonts w:ascii="Times New Roman" w:hAnsi="Times New Roman" w:cs="Times New Roman"/>
          <w:sz w:val="28"/>
          <w:szCs w:val="28"/>
          <w:lang w:val="be-BY"/>
        </w:rPr>
        <w:t>интерполировать данную на интервале с детермированным шагом функцию, совпадающую на этом интервале с точным представлением функции с некоторой погрешностью на интервале.</w:t>
      </w:r>
    </w:p>
    <w:sectPr w:rsidR="00D50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50973"/>
    <w:multiLevelType w:val="hybridMultilevel"/>
    <w:tmpl w:val="80F499B6"/>
    <w:lvl w:ilvl="0" w:tplc="ACE8D1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C42493"/>
    <w:multiLevelType w:val="hybridMultilevel"/>
    <w:tmpl w:val="80F499B6"/>
    <w:lvl w:ilvl="0" w:tplc="ACE8D1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E032BF"/>
    <w:multiLevelType w:val="hybridMultilevel"/>
    <w:tmpl w:val="1BC6EB2C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BF22DE"/>
    <w:multiLevelType w:val="hybridMultilevel"/>
    <w:tmpl w:val="C1288F5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508B3"/>
    <w:multiLevelType w:val="hybridMultilevel"/>
    <w:tmpl w:val="A0AC8A06"/>
    <w:lvl w:ilvl="0" w:tplc="C762763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F6CF5"/>
    <w:multiLevelType w:val="hybridMultilevel"/>
    <w:tmpl w:val="8FA0582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46775"/>
    <w:multiLevelType w:val="hybridMultilevel"/>
    <w:tmpl w:val="9CA87ED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30"/>
    <w:rsid w:val="00063176"/>
    <w:rsid w:val="000F61E3"/>
    <w:rsid w:val="00264A6D"/>
    <w:rsid w:val="002C62C5"/>
    <w:rsid w:val="002E3AC2"/>
    <w:rsid w:val="0036798A"/>
    <w:rsid w:val="003F382E"/>
    <w:rsid w:val="004036A4"/>
    <w:rsid w:val="00441469"/>
    <w:rsid w:val="004607D4"/>
    <w:rsid w:val="0046106C"/>
    <w:rsid w:val="00480054"/>
    <w:rsid w:val="004D4B78"/>
    <w:rsid w:val="005113BB"/>
    <w:rsid w:val="005944F9"/>
    <w:rsid w:val="005C2649"/>
    <w:rsid w:val="005E2A9A"/>
    <w:rsid w:val="00732F29"/>
    <w:rsid w:val="0075037D"/>
    <w:rsid w:val="007A168B"/>
    <w:rsid w:val="007A7D3A"/>
    <w:rsid w:val="0084545F"/>
    <w:rsid w:val="00870133"/>
    <w:rsid w:val="008844BF"/>
    <w:rsid w:val="008D014E"/>
    <w:rsid w:val="00906378"/>
    <w:rsid w:val="00936B3C"/>
    <w:rsid w:val="009709A5"/>
    <w:rsid w:val="00972937"/>
    <w:rsid w:val="009F5340"/>
    <w:rsid w:val="00A06C30"/>
    <w:rsid w:val="00A33A2F"/>
    <w:rsid w:val="00A534EA"/>
    <w:rsid w:val="00AC5D05"/>
    <w:rsid w:val="00AE1786"/>
    <w:rsid w:val="00AF2FF8"/>
    <w:rsid w:val="00BA2CE8"/>
    <w:rsid w:val="00C4273F"/>
    <w:rsid w:val="00D50D7D"/>
    <w:rsid w:val="00DB45F8"/>
    <w:rsid w:val="00F26EB0"/>
    <w:rsid w:val="00F9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D3504"/>
  <w15:chartTrackingRefBased/>
  <w15:docId w15:val="{3C9EFB3B-DA50-48AC-85B0-1AC1EBB1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4B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4B78"/>
    <w:rPr>
      <w:color w:val="808080"/>
    </w:rPr>
  </w:style>
  <w:style w:type="paragraph" w:styleId="a4">
    <w:name w:val="List Paragraph"/>
    <w:basedOn w:val="a"/>
    <w:uiPriority w:val="34"/>
    <w:qFormat/>
    <w:rsid w:val="004D4B7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D4B7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4D4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4D4B78"/>
  </w:style>
  <w:style w:type="paragraph" w:styleId="HTML">
    <w:name w:val="HTML Preformatted"/>
    <w:basedOn w:val="a"/>
    <w:link w:val="HTML0"/>
    <w:uiPriority w:val="99"/>
    <w:unhideWhenUsed/>
    <w:rsid w:val="004D4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D4B78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39"/>
    <w:rsid w:val="00480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0F6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owl2\OneDrive\&#1056;&#1072;&#1073;&#1086;&#1095;&#1080;&#1081;%20&#1089;&#1090;&#1086;&#1083;\bsu\3%20s\cmoa\L3\&#1054;&#1090;&#1095;&#1077;&#1090;%2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Отчет 3.dotx</Template>
  <TotalTime>757</TotalTime>
  <Pages>6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O</dc:creator>
  <cp:keywords/>
  <dc:description/>
  <cp:lastModifiedBy>Dead Owwl</cp:lastModifiedBy>
  <cp:revision>3</cp:revision>
  <dcterms:created xsi:type="dcterms:W3CDTF">2020-12-07T21:03:00Z</dcterms:created>
  <dcterms:modified xsi:type="dcterms:W3CDTF">2021-03-12T05:30:00Z</dcterms:modified>
</cp:coreProperties>
</file>