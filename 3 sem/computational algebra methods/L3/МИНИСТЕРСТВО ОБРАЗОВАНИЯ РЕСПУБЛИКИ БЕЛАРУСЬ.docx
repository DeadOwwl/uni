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D90C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B9E603A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45DE53C2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7D40064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3DB29A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98B8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960E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7489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9D945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C1204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0396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A8118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5E08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2B1F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3442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A4EB5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A349E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6565">
        <w:rPr>
          <w:rFonts w:ascii="Times New Roman" w:hAnsi="Times New Roman" w:cs="Times New Roman"/>
          <w:sz w:val="28"/>
          <w:szCs w:val="28"/>
          <w:lang w:val="ru-RU"/>
        </w:rPr>
        <w:t>Крагель</w:t>
      </w:r>
      <w:proofErr w:type="spellEnd"/>
      <w:r w:rsidRPr="00596565">
        <w:rPr>
          <w:rFonts w:ascii="Times New Roman" w:hAnsi="Times New Roman" w:cs="Times New Roman"/>
          <w:sz w:val="28"/>
          <w:szCs w:val="28"/>
          <w:lang w:val="ru-RU"/>
        </w:rPr>
        <w:t xml:space="preserve"> Алина Олеговна</w:t>
      </w:r>
    </w:p>
    <w:p w14:paraId="1FB17A73" w14:textId="6D4546AC" w:rsidR="004D4B78" w:rsidRPr="00ED0A04" w:rsidRDefault="00936B3C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6B3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Итерационный степенной метод</w:t>
      </w:r>
    </w:p>
    <w:p w14:paraId="76B35A93" w14:textId="6168B011" w:rsidR="004D4B78" w:rsidRPr="00ED0A04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36B3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9A6C092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(«Вычислительные методы алгебры»)</w:t>
      </w:r>
    </w:p>
    <w:p w14:paraId="6D3694F3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Студента 2 курса </w:t>
      </w:r>
      <w:r w:rsidRPr="004E49D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61FD2E6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A16A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73304C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0BF94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28728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7BCB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F47E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6C5E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23BD4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BE0DDB" w14:textId="2B4FECF2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Работа сдана ___</w:t>
      </w:r>
      <w:r w:rsidR="00936B3C">
        <w:rPr>
          <w:rFonts w:ascii="Times New Roman" w:hAnsi="Times New Roman" w:cs="Times New Roman"/>
          <w:sz w:val="28"/>
          <w:szCs w:val="28"/>
          <w:lang w:val="ru-RU"/>
        </w:rPr>
        <w:t>декабря</w:t>
      </w:r>
      <w:r w:rsidRPr="00596565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265C3C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Зачтена _________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Горбачева Юлия Николаевна</w:t>
      </w:r>
    </w:p>
    <w:p w14:paraId="65AD1CD2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Ассистент кафедры</w:t>
      </w:r>
    </w:p>
    <w:p w14:paraId="3D3798E1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0"/>
          <w:szCs w:val="20"/>
        </w:rPr>
        <w:t>(Подпись преподавателя)</w:t>
      </w:r>
      <w:r w:rsidRPr="00596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вычислительной математики</w:t>
      </w:r>
    </w:p>
    <w:p w14:paraId="18F0BB7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59CC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B52A1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DE56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5432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E209C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C5DAAA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26502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9A882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27890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81762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5AD5FA1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</w:t>
      </w: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ачи</w:t>
      </w:r>
    </w:p>
    <w:p w14:paraId="1E959FD5" w14:textId="77777777" w:rsidR="00AC5D05" w:rsidRDefault="004D4B78" w:rsidP="00936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936B3C" w:rsidRPr="00936B3C">
        <w:rPr>
          <w:rFonts w:ascii="Times New Roman" w:hAnsi="Times New Roman" w:cs="Times New Roman"/>
          <w:sz w:val="28"/>
          <w:szCs w:val="28"/>
          <w:lang w:val="ru-RU"/>
        </w:rPr>
        <w:t>Итерационным степенным методом и методом скалярных произведений с точностью</w:t>
      </w:r>
      <w:r w:rsidR="00936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="00936B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36B3C" w:rsidRPr="00936B3C">
        <w:rPr>
          <w:rFonts w:ascii="Times New Roman" w:hAnsi="Times New Roman" w:cs="Times New Roman"/>
          <w:sz w:val="28"/>
          <w:szCs w:val="28"/>
          <w:lang w:val="ru-RU"/>
        </w:rPr>
        <w:t>найти наибольшее по модулю собственное значение матрицы</w:t>
      </w:r>
      <w:r w:rsidR="00936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B3C" w:rsidRPr="00936B3C"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 w:rsidR="00936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B3C" w:rsidRPr="00936B3C">
        <w:rPr>
          <w:rFonts w:ascii="Times New Roman" w:hAnsi="Times New Roman" w:cs="Times New Roman"/>
          <w:sz w:val="28"/>
          <w:szCs w:val="28"/>
          <w:lang w:val="ru-RU"/>
        </w:rPr>
        <w:t>и соответствующий собственный</w:t>
      </w:r>
      <w:r w:rsidR="00936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B3C" w:rsidRPr="00936B3C">
        <w:rPr>
          <w:rFonts w:ascii="Times New Roman" w:hAnsi="Times New Roman" w:cs="Times New Roman"/>
          <w:sz w:val="28"/>
          <w:szCs w:val="28"/>
          <w:lang w:val="ru-RU"/>
        </w:rPr>
        <w:t>вектор. Вычислительный</w:t>
      </w:r>
      <w:r w:rsidR="00936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B3C" w:rsidRPr="00936B3C">
        <w:rPr>
          <w:rFonts w:ascii="Times New Roman" w:hAnsi="Times New Roman" w:cs="Times New Roman"/>
          <w:sz w:val="28"/>
          <w:szCs w:val="28"/>
          <w:lang w:val="ru-RU"/>
        </w:rPr>
        <w:t>процесс проводить с нормировкой векторов итерационной последовательности.</w:t>
      </w:r>
    </w:p>
    <w:p w14:paraId="628E9DD8" w14:textId="3B329547" w:rsidR="00936B3C" w:rsidRDefault="00936B3C" w:rsidP="00AC5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B3C">
        <w:rPr>
          <w:rFonts w:ascii="Times New Roman" w:hAnsi="Times New Roman" w:cs="Times New Roman"/>
          <w:sz w:val="28"/>
          <w:szCs w:val="28"/>
          <w:lang w:val="ru-RU"/>
        </w:rPr>
        <w:t>Матрица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B3C"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6B3C">
        <w:rPr>
          <w:rFonts w:ascii="Times New Roman" w:hAnsi="Times New Roman" w:cs="Times New Roman"/>
          <w:sz w:val="28"/>
          <w:szCs w:val="28"/>
          <w:lang w:val="ru-RU"/>
        </w:rPr>
        <w:t>определяется формулой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A=B+Ck</m:t>
        </m:r>
      </m:oMath>
      <w:r w:rsidRPr="00936B3C">
        <w:rPr>
          <w:rFonts w:ascii="Times New Roman" w:hAnsi="Times New Roman" w:cs="Times New Roman"/>
          <w:sz w:val="28"/>
          <w:szCs w:val="28"/>
          <w:lang w:val="ru-RU"/>
        </w:rPr>
        <w:t>, где k – номер варианта</w:t>
      </w:r>
      <w:r>
        <w:rPr>
          <w:rFonts w:ascii="Times New Roman" w:hAnsi="Times New Roman" w:cs="Times New Roman"/>
          <w:sz w:val="28"/>
          <w:szCs w:val="28"/>
          <w:lang w:val="ru-RU"/>
        </w:rPr>
        <w:t>. В лабораторной решается вариант №9.</w:t>
      </w:r>
    </w:p>
    <w:p w14:paraId="1AFB6BDD" w14:textId="094EF520" w:rsidR="00936B3C" w:rsidRPr="00A33A2F" w:rsidRDefault="00936B3C" w:rsidP="00AC5D0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5944F9" w:rsidRPr="005944F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AC5D0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1.342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0.432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-0.599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0.202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0.603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-0.202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0.432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-0.599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0.202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0.603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-0.202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1.342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0.256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-0.599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0.204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0.304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0.256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1.342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0.532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0.506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-0.599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0.532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1.342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0.311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0.204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0.101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1.342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0.304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0.506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-0.311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1.342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944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5944F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="00AC5D05" w:rsidRPr="00AC5D0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0.05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0.03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0.02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0.06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0.07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944F9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AC5D05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 w:rsidR="00AC5D05">
        <w:rPr>
          <w:rFonts w:ascii="Times New Roman" w:eastAsiaTheme="minorEastAsia" w:hAnsi="Times New Roman" w:cs="Times New Roman"/>
          <w:sz w:val="28"/>
          <w:szCs w:val="28"/>
          <w:lang w:val="en-US"/>
        </w:rPr>
        <w:t>k = 9.</w:t>
      </w:r>
    </w:p>
    <w:p w14:paraId="53E91A79" w14:textId="2DCF670D" w:rsidR="00AC5D05" w:rsidRDefault="00AC5D05" w:rsidP="00AC5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Исходная матрица </w:t>
      </w:r>
      <w:r w:rsidRPr="00AC5D0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B13A30" w14:textId="3821A665" w:rsidR="00AC5D05" w:rsidRPr="00AC5D05" w:rsidRDefault="00AC5D05" w:rsidP="00AC5D0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D0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1.792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0.432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-0.599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0.202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0.603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-0.202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0.432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-0.599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0.202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0.603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-0.202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1.612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0.256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-0.599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0.204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0.304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0.256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1.522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0.532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0.506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-0.599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0.532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1.702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0.311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0.204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0.101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1.882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0.304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0.506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-0.311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0.102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1.972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58F3BFB" w14:textId="7DF94A87" w:rsidR="00480054" w:rsidRPr="00AC5D05" w:rsidRDefault="00480054" w:rsidP="00AC5D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FCD09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DB2AD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748D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2CFB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67E81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3E915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59B2A9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27B5E5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9C406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61C5A3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E7E58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5DCB7A" w14:textId="77777777" w:rsidR="00480054" w:rsidRDefault="00480054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53FA2F" w14:textId="77777777" w:rsid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1C85E" w14:textId="77777777" w:rsidR="000F61E3" w:rsidRP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FD2EE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A9C9F5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084FB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D75BE1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5B97C8" w14:textId="0962E869" w:rsidR="004D4B78" w:rsidRDefault="004D4B78" w:rsidP="00A33A2F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3A2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Теория</w:t>
      </w:r>
    </w:p>
    <w:p w14:paraId="72C62164" w14:textId="0D41261C" w:rsidR="00A33A2F" w:rsidRPr="00A33A2F" w:rsidRDefault="00A33A2F" w:rsidP="00A33A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A2F">
        <w:rPr>
          <w:rFonts w:ascii="Times New Roman" w:hAnsi="Times New Roman" w:cs="Times New Roman"/>
          <w:sz w:val="28"/>
          <w:szCs w:val="28"/>
          <w:lang w:val="ru-RU"/>
        </w:rPr>
        <w:t>Итерационный степенной метод (называемый также степенным методом) предназначен для нахождения одного или нескольких собственных значений и соответствующих собственных векторов.</w:t>
      </w:r>
    </w:p>
    <w:p w14:paraId="462D7396" w14:textId="5C9A2CC8" w:rsidR="004D4B78" w:rsidRDefault="00A33A2F" w:rsidP="00A33A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A2F">
        <w:rPr>
          <w:rFonts w:ascii="Times New Roman" w:hAnsi="Times New Roman" w:cs="Times New Roman"/>
          <w:sz w:val="28"/>
          <w:szCs w:val="28"/>
          <w:lang w:val="ru-RU"/>
        </w:rPr>
        <w:t>Пусть A – вещественная матрица порядка n. Мы рассмотрим степенной метод для случая диагонализируемых матриц (матриц простой структуры). Матрица заведомо диагонализируема в двух важных частных случаях: если она симметричная или если ее собственные значения различны. Диагонализируемая матрица имеет ровно n линейно независимых собственных векторов.</w:t>
      </w:r>
    </w:p>
    <w:p w14:paraId="122BBCB1" w14:textId="77777777" w:rsidR="00A33A2F" w:rsidRPr="00A33A2F" w:rsidRDefault="00A33A2F" w:rsidP="00A33A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13B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 степенного метода с пошаговой нормировкой векторов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6DBC77" w14:textId="10A5E388" w:rsidR="00A33A2F" w:rsidRPr="00AE1786" w:rsidRDefault="00A33A2F" w:rsidP="00AE1786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786">
        <w:rPr>
          <w:rFonts w:ascii="Times New Roman" w:hAnsi="Times New Roman" w:cs="Times New Roman"/>
          <w:sz w:val="28"/>
          <w:szCs w:val="28"/>
          <w:lang w:val="ru-RU"/>
        </w:rPr>
        <w:t>Выбрать произвольный начальный ненулевой вектор</w:t>
      </w:r>
      <w:r w:rsidR="00AE1786" w:rsidRP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p>
      </m:oMath>
      <w:r w:rsidRPr="00AE1786">
        <w:rPr>
          <w:rFonts w:ascii="Times New Roman" w:hAnsi="Times New Roman" w:cs="Times New Roman"/>
          <w:sz w:val="28"/>
          <w:szCs w:val="28"/>
          <w:lang w:val="ru-RU"/>
        </w:rPr>
        <w:t>. Вычислить</w:t>
      </w:r>
      <w:r w:rsid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d>
              </m:sup>
            </m:sSup>
          </m:e>
        </m:d>
      </m:oMath>
      <w:r w:rsidR="00AE1786" w:rsidRP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78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E1786" w:rsidRP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786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d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d>
                  </m:sup>
                </m:sSup>
              </m:e>
            </m:d>
          </m:den>
        </m:f>
      </m:oMath>
      <w:r w:rsidRPr="00AE1786">
        <w:rPr>
          <w:rFonts w:ascii="Times New Roman" w:hAnsi="Times New Roman" w:cs="Times New Roman"/>
          <w:sz w:val="28"/>
          <w:szCs w:val="28"/>
          <w:lang w:val="ru-RU"/>
        </w:rPr>
        <w:t>. Положить</w:t>
      </w:r>
      <w:r w:rsid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k=0</m:t>
        </m:r>
      </m:oMath>
      <w:r w:rsidRPr="00AE17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53F121" w14:textId="026A08DD" w:rsidR="00A33A2F" w:rsidRPr="00F94104" w:rsidRDefault="00A33A2F" w:rsidP="00F941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A2F">
        <w:rPr>
          <w:rFonts w:ascii="Times New Roman" w:hAnsi="Times New Roman" w:cs="Times New Roman"/>
          <w:sz w:val="28"/>
          <w:szCs w:val="28"/>
          <w:lang w:val="ru-RU"/>
        </w:rPr>
        <w:t>2) Вычислить</w:t>
      </w:r>
      <w:r w:rsid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</m:d>
          </m:sup>
        </m:sSup>
      </m:oMath>
      <w:r w:rsidRPr="00AE17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Находим</w:t>
      </w:r>
      <w:r w:rsidR="00AE1786"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(k+1)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</m:e>
                </m:d>
              </m:sup>
            </m:sSubSup>
          </m:den>
        </m:f>
      </m:oMath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ⅈ=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</m:acc>
      </m:oMath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  <w:r w:rsidR="00F94104"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k+1</m:t>
                    </m:r>
                  </m:e>
                </m:d>
              </m:sup>
            </m:sSup>
          </m:e>
        </m:d>
      </m:oMath>
      <w:r w:rsidR="00F94104" w:rsidRP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94104"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k+1</m:t>
                    </m:r>
                  </m:e>
                </m:d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k+1</m:t>
                        </m:r>
                      </m:e>
                    </m:d>
                  </m:sup>
                </m:sSup>
              </m:e>
            </m:d>
          </m:den>
        </m:f>
      </m:oMath>
      <w:r w:rsidR="00F94104" w:rsidRPr="00F941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99F51" w14:textId="3AD1D3C1" w:rsidR="00A33A2F" w:rsidRPr="00A33A2F" w:rsidRDefault="00A33A2F" w:rsidP="005113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F94104"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ⅈ=1,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F941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4104"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процесс завершить. За приближенное собственное</w:t>
      </w:r>
      <w:r w:rsid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104">
        <w:rPr>
          <w:rFonts w:ascii="Times New Roman" w:hAnsi="Times New Roman" w:cs="Times New Roman"/>
          <w:sz w:val="28"/>
          <w:szCs w:val="28"/>
          <w:lang w:val="be-BY"/>
        </w:rPr>
        <w:t>значение</w:t>
      </w:r>
      <w:r w:rsidR="00F94104"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F941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можно взять значение</w:t>
      </w:r>
      <w:r w:rsid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при любом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ⅈ=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или среднее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арифметическое этих значений. Вектор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приближенно представляет собой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нормированный собственный вектор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, соответствующий собственному значению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. Если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, положить</w:t>
      </w:r>
      <w:r w:rsidR="005113BB"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k+1 </m:t>
        </m:r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и перейти к п.2.</w:t>
      </w:r>
    </w:p>
    <w:p w14:paraId="35C19675" w14:textId="77777777" w:rsidR="00A33A2F" w:rsidRPr="00A33A2F" w:rsidRDefault="00A33A2F" w:rsidP="00A33A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13B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 метода скалярных произведений с пошаговой нормировкой векторов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35BA62" w14:textId="77777777" w:rsidR="005113BB" w:rsidRPr="005113BB" w:rsidRDefault="005113BB" w:rsidP="005113B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Выбрать произвольный начальный ненулевой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p>
      </m:oMath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. Вычислить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d>
              </m:sup>
            </m:sSup>
          </m:e>
        </m:d>
      </m:oMath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и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d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d>
                  </m:sup>
                </m:sSup>
              </m:e>
            </m:d>
          </m:den>
        </m:f>
      </m:oMath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. Положить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k=0</m:t>
        </m:r>
      </m:oMath>
      <w:r w:rsidRPr="005113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BF9B8" w14:textId="37F118FA" w:rsidR="005113BB" w:rsidRPr="00F94104" w:rsidRDefault="005113BB" w:rsidP="005113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A2F">
        <w:rPr>
          <w:rFonts w:ascii="Times New Roman" w:hAnsi="Times New Roman" w:cs="Times New Roman"/>
          <w:sz w:val="28"/>
          <w:szCs w:val="28"/>
          <w:lang w:val="ru-RU"/>
        </w:rPr>
        <w:t>2) Вычислить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</m:d>
          </m:sup>
        </m:sSup>
      </m:oMath>
      <w:r w:rsidRPr="00AE17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Находим</w:t>
      </w:r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k</m:t>
                        </m:r>
                      </m:e>
                    </m:d>
                  </m:sup>
                </m:sSup>
              </m:e>
            </m:d>
          </m:den>
        </m:f>
      </m:oMath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k+1</m:t>
                    </m:r>
                  </m:e>
                </m:d>
              </m:sup>
            </m:sSup>
          </m:e>
        </m:d>
      </m:oMath>
      <w:r w:rsidRPr="00AE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k+1</m:t>
                    </m:r>
                  </m:e>
                </m:d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k+1</m:t>
                        </m:r>
                      </m:e>
                    </m:d>
                  </m:sup>
                </m:sSup>
              </m:e>
            </m:d>
          </m:den>
        </m:f>
      </m:oMath>
      <w:r w:rsidRPr="00F941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E809EB" w14:textId="3916E097" w:rsidR="005113BB" w:rsidRPr="00A33A2F" w:rsidRDefault="005113BB" w:rsidP="005113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процесс завершить. За приближенное собственное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значение</w:t>
      </w:r>
      <w:r w:rsidRPr="00F9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можно взять 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. Вектор</w:t>
      </w:r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приближенно представляет собой</w:t>
      </w:r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A2F">
        <w:rPr>
          <w:rFonts w:ascii="Times New Roman" w:hAnsi="Times New Roman" w:cs="Times New Roman"/>
          <w:sz w:val="28"/>
          <w:szCs w:val="28"/>
          <w:lang w:val="ru-RU"/>
        </w:rPr>
        <w:t>нормированный собственный вектор</w:t>
      </w:r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, соответствующий собственному значению</w:t>
      </w:r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. Если</w:t>
      </w:r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, положить</w:t>
      </w:r>
      <w:r w:rsidRPr="0051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k+1 </m:t>
        </m:r>
      </m:oMath>
      <w:r w:rsidRPr="00A33A2F">
        <w:rPr>
          <w:rFonts w:ascii="Times New Roman" w:hAnsi="Times New Roman" w:cs="Times New Roman"/>
          <w:sz w:val="28"/>
          <w:szCs w:val="28"/>
          <w:lang w:val="ru-RU"/>
        </w:rPr>
        <w:t>и перейти к п.2.</w:t>
      </w:r>
    </w:p>
    <w:p w14:paraId="58B80D3E" w14:textId="77777777" w:rsidR="004D4B78" w:rsidRPr="00063176" w:rsidRDefault="004D4B78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0F5DE" w14:textId="77777777" w:rsidR="004D4B78" w:rsidRDefault="004D4B78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5002A" w14:textId="77777777" w:rsidR="004D4B78" w:rsidRDefault="004D4B78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4623" w14:textId="77777777" w:rsidR="000F61E3" w:rsidRDefault="000F61E3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14BD0" w14:textId="77777777" w:rsidR="00906378" w:rsidRDefault="009063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C2793F" w14:textId="5D1F8BD6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1E44821C" w14:textId="13796F36" w:rsidR="002C62C5" w:rsidRPr="002C62C5" w:rsidRDefault="002C62C5" w:rsidP="002C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142B16" w14:textId="77777777" w:rsidR="002C62C5" w:rsidRPr="002C62C5" w:rsidRDefault="002C62C5" w:rsidP="002C62C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/>
        </w:rPr>
      </w:pP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import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java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util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.*;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import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java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.*;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class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iterativePowerMethod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//Максимальное значение вектора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private static double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vectorNorm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if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//Норма разности векторов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private static double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vectorsDifferenceNorm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-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if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-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-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//Деление вектора на скаляр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private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divisionVectorScalar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/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//Умножение мтарицы на вектор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private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multiplicationMatrixVector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y1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+=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*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//Максимальное значение вектора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private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divisionVectors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/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//Среднее значение координат векторов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private static double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averageEigenValue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sum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sum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+=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sum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/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//Максимальное собственное значение матрицы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double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maxEigenValue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];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//Вектор собственных значений на k-ой итерации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];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//Вектор собственных значений k+1 -ой итерации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lastRenderedPageBreak/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);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//Вектор значений на k-ой итерации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));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//Вектор нормированных значений на k-ой итерации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//Вектор значений на k+1 -ой итерации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//Условие выхода из цикла (норма разности векторов собственных значений на k-ой и k+1 -ой итерациях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while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&gt;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) {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//Пока не достигнута заданная точность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multiplicationMatrixVector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);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//норма вектора значений на k+1 -ой итерации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vectorsDifferenceNorm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averageEigenValue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//Собственный вектор, соответствующий максимальному собственному значению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//Смысл переменных такой же, как в методе выше, отличие в возвращаемом значении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public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vectorEigenValues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while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&gt;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multiplicationMatrixVector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vectorsDifferenceNorm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//Количество итераций метода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//Смысл переменных такой же, как в методе выше, отличие в возвращаемом значении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int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iterationsNum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lastRenderedPageBreak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k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while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&gt;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multiplicationMatrixVector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vectorsDifferenceNorm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k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k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>}</w:t>
      </w:r>
    </w:p>
    <w:p w14:paraId="70F1B26F" w14:textId="23C5E1D5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9771E" w14:textId="77777777" w:rsidR="002C62C5" w:rsidRPr="002C62C5" w:rsidRDefault="002C62C5" w:rsidP="002C62C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/>
        </w:rPr>
      </w:pP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import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java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util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.*;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class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dotProductMethod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//Максимальное значение в векторе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private static double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vectorNorm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if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//Деление вектора на скаляр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private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divisionVectorScalar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]/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//Умножение матрицы на вектор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private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multiplicationMatrixVector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y1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+=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*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//Скалярное произведение векторов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private static double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scalarMultiplicationVectors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+=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*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lastRenderedPageBreak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//Максимальное собственное значение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double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maxEigenValue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while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&gt;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multiplicationMatrixVector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scalarMultiplicationVectors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) /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scalarMultiplicationVectors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-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//Собственный вектор, соответствующий максимальному собственному значению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//Смысл переменных такой же, как в методе выше, отличие в возвращаемом значении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public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vectorEigenValues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while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&gt;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multiplicationMatrixVector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scalarMultiplicationVectors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) /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scalarMultiplicationVectors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-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//Количество итераций метода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//Смысл переменных такой же, как в методе выше, отличие в возвращаемом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lastRenderedPageBreak/>
        <w:t>значении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int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iterationsNum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Arrays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copyOf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k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while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&gt;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multiplicationMatrixVector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scalarMultiplicationVectors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) /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scalarMultiplicationVectors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yNormBefore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norm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yNormBefore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divisionVectorScalar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norm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delta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abs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lAfter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-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lBefore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lBefore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lAfter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k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k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>}</w:t>
      </w:r>
    </w:p>
    <w:p w14:paraId="79755F00" w14:textId="58FBAA24" w:rsidR="002C62C5" w:rsidRDefault="002C62C5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996EC" w14:textId="77777777" w:rsidR="002C62C5" w:rsidRPr="002C62C5" w:rsidRDefault="002C62C5" w:rsidP="002C62C5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/>
        </w:rPr>
      </w:pP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class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Test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double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 xml:space="preserve">eps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1e-6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public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 xml:space="preserve">B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= {{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1.342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0.432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, 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0.599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0.202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0.603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, 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0.202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},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                  {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0.432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1.342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0.256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, 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0.599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0.204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0.304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},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                  {-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0.599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0.256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1.342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0.532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0.101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0.506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},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                  {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0.202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, 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0.599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0.532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1.342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0.106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, 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0.311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},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                  {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0.603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0.204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0.101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0.106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1.342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0.102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},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                  {-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0.202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0.304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0.506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, -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0.311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0.102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1.342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}};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int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 xml:space="preserve">k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9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public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 xml:space="preserve">C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= {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0.05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0.03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0.02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0.04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0.06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0.07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};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//Получение матрицы А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public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getA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gK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gC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gA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arraycopy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],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+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gK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*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gC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gA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//Печать матрицы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void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matrixPrinting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p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p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lastRenderedPageBreak/>
        <w:t xml:space="preserve">    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"%7.3f"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//Печать вектора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void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 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printf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"(%f)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//Получение вектора начальных значений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public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getY0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//Умножение матрицы на вектор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public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multiplicationMatrixVector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y1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j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+=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*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j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//Умножение вектора на скаляр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private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yN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*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t>//Вычисление невязки (вектора r1)</w:t>
      </w:r>
      <w:r w:rsidRPr="002C62C5">
        <w:rPr>
          <w:rFonts w:ascii="Courier New" w:eastAsia="Times New Roman" w:hAnsi="Courier New" w:cs="Courier New"/>
          <w:i/>
          <w:iCs/>
          <w:color w:val="99AACC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private static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 xml:space="preserve">vectorR1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x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c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new 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x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ax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multiplicationMatrixVector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x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lx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multiplicationVectorScalar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x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for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&lt;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x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;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++)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c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ax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] -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lx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[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];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return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c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public static void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main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String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args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){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A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getA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B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k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C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println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"Исходная матрица: 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matrixPrinting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println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"ИСМ - итерационный степенной метод;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МСП - метод скалярных произведений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yIPM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getY0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yDPM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getY0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length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println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"Начальный вектор для ИСМ: 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"Начальный вектор для МСП: 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maxEigenIPM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iterativePowerMethod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maxEigenValue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lastRenderedPageBreak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double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maxEigenDPM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dotProductMethod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maxEigenValue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println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Максимальное приближенное по модулю собственное значение по ИСМ: 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"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+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maxEigenIPM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Максимальное приближенное по модулю собственное значение по МСП: 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"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+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maxEigenDPM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+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eigenvaluesIPM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iterativePowerMethod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vectorEigenValues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eigenvaluesDPM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dotProductMethod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vectorEigenValues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println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"Собственных вектор по ИСМ: 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eigenvaluesIPM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"Собственных вектор по МСП: 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eigenvaluesDPM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r1IPM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vectorR1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maxEigenIPM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eigenvaluesIPM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>double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[]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r1DMP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vectorR1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maxEigenDPM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eigenvaluesDPM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println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Вектор r1 для ИСМ: 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r1IPM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"Вектор r1 для МСП: 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vectorPrinting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r1DMP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iterationsIPM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iterativePowerMethod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iterationsNum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yIPM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AAEECC"/>
          <w:sz w:val="20"/>
          <w:szCs w:val="20"/>
          <w:lang/>
        </w:rPr>
        <w:t xml:space="preserve">int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iterationsDPM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=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dotProductMethod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96BEFA"/>
          <w:sz w:val="20"/>
          <w:szCs w:val="20"/>
          <w:lang/>
        </w:rPr>
        <w:t>iterationsNum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A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eps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,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yDPM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System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out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.</w:t>
      </w:r>
      <w:r w:rsidRPr="002C62C5">
        <w:rPr>
          <w:rFonts w:ascii="Courier New" w:eastAsia="Times New Roman" w:hAnsi="Courier New" w:cs="Courier New"/>
          <w:color w:val="CCAAFF"/>
          <w:sz w:val="20"/>
          <w:szCs w:val="20"/>
          <w:lang/>
        </w:rPr>
        <w:t>println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(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Число итераций для заданной точности по ИСМ: "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+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 xml:space="preserve">iterationsIPM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+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            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>"</w:t>
      </w:r>
      <w:r w:rsidRPr="002C62C5">
        <w:rPr>
          <w:rFonts w:ascii="Courier New" w:eastAsia="Times New Roman" w:hAnsi="Courier New" w:cs="Courier New"/>
          <w:color w:val="ABBB61"/>
          <w:sz w:val="20"/>
          <w:szCs w:val="20"/>
          <w:lang/>
        </w:rPr>
        <w:t>\n</w:t>
      </w:r>
      <w:r w:rsidRPr="002C62C5">
        <w:rPr>
          <w:rFonts w:ascii="Courier New" w:eastAsia="Times New Roman" w:hAnsi="Courier New" w:cs="Courier New"/>
          <w:color w:val="AADDDD"/>
          <w:sz w:val="20"/>
          <w:szCs w:val="20"/>
          <w:lang/>
        </w:rPr>
        <w:t xml:space="preserve">Число итераций для заданной точности по по МСП: " 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 xml:space="preserve">+ </w:t>
      </w:r>
      <w:r w:rsidRPr="002C62C5">
        <w:rPr>
          <w:rFonts w:ascii="Courier New" w:eastAsia="Times New Roman" w:hAnsi="Courier New" w:cs="Courier New"/>
          <w:color w:val="CCCCCC"/>
          <w:sz w:val="20"/>
          <w:szCs w:val="20"/>
          <w:lang/>
        </w:rPr>
        <w:t>iterationsDPM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t>);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 xml:space="preserve">    }</w:t>
      </w:r>
      <w:r w:rsidRPr="002C62C5">
        <w:rPr>
          <w:rFonts w:ascii="Courier New" w:eastAsia="Times New Roman" w:hAnsi="Courier New" w:cs="Courier New"/>
          <w:color w:val="AAAAAA"/>
          <w:sz w:val="20"/>
          <w:szCs w:val="20"/>
          <w:lang/>
        </w:rPr>
        <w:br/>
        <w:t>}</w:t>
      </w:r>
    </w:p>
    <w:p w14:paraId="49BB04AA" w14:textId="77777777" w:rsidR="002C62C5" w:rsidRDefault="002C62C5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7407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0DDB0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753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E955F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547E9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48CC9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9DE5F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4DD2C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5A1CC" w14:textId="77777777" w:rsidR="004D4B78" w:rsidRPr="009C42F9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CED86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0DC10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715FF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3BCB7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B93AC" w14:textId="77777777" w:rsidR="004D4B78" w:rsidRDefault="004D4B78" w:rsidP="005E2A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CE323" w14:textId="77777777" w:rsidR="005E2A9A" w:rsidRPr="005E2A9A" w:rsidRDefault="005E2A9A" w:rsidP="005E2A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26B4A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ACAD9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7AA23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70CF4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94971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237E2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9F7E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19F32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3574F" w14:textId="2B85280B" w:rsidR="004D4B78" w:rsidRPr="009C42F9" w:rsidRDefault="004D4B78" w:rsidP="002C62C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E7A1EF9" w14:textId="4B89BB94" w:rsidR="0046106C" w:rsidRDefault="002C62C5" w:rsidP="002C62C5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C62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B1FCB0" wp14:editId="17379CDE">
            <wp:extent cx="4934204" cy="4991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E8D0" w14:textId="5D0CF969" w:rsidR="002C62C5" w:rsidRDefault="002C62C5" w:rsidP="002C62C5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C62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C928BB" wp14:editId="212C63E1">
            <wp:extent cx="4965955" cy="377209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0EA3" w14:textId="206BAAA6" w:rsidR="00972937" w:rsidRDefault="002C62C5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62C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D7E6A76" wp14:editId="55C707A2">
            <wp:extent cx="3968954" cy="3416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12F" w14:textId="0B2626CF" w:rsidR="004D4B78" w:rsidRDefault="004D4B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882C" w14:textId="3C93E9E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24986" w14:textId="4E4B490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DB051" w14:textId="0EA1E94C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FC23A" w14:textId="644B1F0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3632F" w14:textId="0430C8A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EB2EA" w14:textId="2372ABB4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1D310" w14:textId="6F7AC8E7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A39AF" w14:textId="7003C603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06051" w14:textId="640BEDB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CAEED" w14:textId="53BF7B36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69A89" w14:textId="77777777" w:rsidR="00906378" w:rsidRPr="00972937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E1312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E4AEB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CE7BF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36414" w14:textId="77777777" w:rsidR="005E2A9A" w:rsidRDefault="005E2A9A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31700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67282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EC7A077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680616A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8F2C77B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EE41EB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CC3FCFA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08A61F0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CBD3AA0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8AAED85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F807646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A4BEB1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A4AC976" w14:textId="44D4D4EE" w:rsidR="004D4B78" w:rsidRDefault="004D4B78" w:rsidP="002C62C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Вывод</w:t>
      </w:r>
    </w:p>
    <w:p w14:paraId="33F97A4A" w14:textId="116EC686" w:rsidR="002C62C5" w:rsidRPr="002C62C5" w:rsidRDefault="002C62C5" w:rsidP="002C62C5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C62C5">
        <w:rPr>
          <w:rFonts w:ascii="Times New Roman" w:hAnsi="Times New Roman" w:cs="Times New Roman"/>
          <w:sz w:val="28"/>
          <w:szCs w:val="28"/>
          <w:lang w:val="be-BY"/>
        </w:rPr>
        <w:t>Таким образом, в результате поставленного эксперимента удалось выяснить, что использованные итерационный степенной метод и метод скалярных произведений позволяют найти одно (или несколько) собственное(-ых) значение(-й) и соответствующих собственных</w:t>
      </w:r>
      <w:r w:rsidRPr="002C6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62C5">
        <w:rPr>
          <w:rFonts w:ascii="Times New Roman" w:hAnsi="Times New Roman" w:cs="Times New Roman"/>
          <w:sz w:val="28"/>
          <w:szCs w:val="28"/>
          <w:lang w:val="be-BY"/>
        </w:rPr>
        <w:t>векторов матрицы.</w:t>
      </w:r>
    </w:p>
    <w:p w14:paraId="621F90A0" w14:textId="77777777" w:rsidR="00D50D7D" w:rsidRDefault="00D50D7D"/>
    <w:sectPr w:rsidR="00D50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97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4249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032BF"/>
    <w:multiLevelType w:val="hybridMultilevel"/>
    <w:tmpl w:val="1BC6EB2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F22DE"/>
    <w:multiLevelType w:val="hybridMultilevel"/>
    <w:tmpl w:val="C1288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508B3"/>
    <w:multiLevelType w:val="hybridMultilevel"/>
    <w:tmpl w:val="A0AC8A06"/>
    <w:lvl w:ilvl="0" w:tplc="C76276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F6CF5"/>
    <w:multiLevelType w:val="hybridMultilevel"/>
    <w:tmpl w:val="8FA05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46775"/>
    <w:multiLevelType w:val="hybridMultilevel"/>
    <w:tmpl w:val="9CA87E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30"/>
    <w:rsid w:val="00063176"/>
    <w:rsid w:val="000F61E3"/>
    <w:rsid w:val="00264A6D"/>
    <w:rsid w:val="002C62C5"/>
    <w:rsid w:val="002E3AC2"/>
    <w:rsid w:val="0036798A"/>
    <w:rsid w:val="00441469"/>
    <w:rsid w:val="0046106C"/>
    <w:rsid w:val="00480054"/>
    <w:rsid w:val="004D4B78"/>
    <w:rsid w:val="005113BB"/>
    <w:rsid w:val="005944F9"/>
    <w:rsid w:val="005E2A9A"/>
    <w:rsid w:val="0075037D"/>
    <w:rsid w:val="007A168B"/>
    <w:rsid w:val="007A7D3A"/>
    <w:rsid w:val="0084545F"/>
    <w:rsid w:val="00870133"/>
    <w:rsid w:val="008844BF"/>
    <w:rsid w:val="008D014E"/>
    <w:rsid w:val="00906378"/>
    <w:rsid w:val="00936B3C"/>
    <w:rsid w:val="00972937"/>
    <w:rsid w:val="00A06C30"/>
    <w:rsid w:val="00A33A2F"/>
    <w:rsid w:val="00A534EA"/>
    <w:rsid w:val="00AC5D05"/>
    <w:rsid w:val="00AE1786"/>
    <w:rsid w:val="00AF2FF8"/>
    <w:rsid w:val="00C4273F"/>
    <w:rsid w:val="00D50D7D"/>
    <w:rsid w:val="00F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3504"/>
  <w15:chartTrackingRefBased/>
  <w15:docId w15:val="{3C9EFB3B-DA50-48AC-85B0-1AC1EBB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B78"/>
    <w:rPr>
      <w:color w:val="808080"/>
    </w:rPr>
  </w:style>
  <w:style w:type="paragraph" w:styleId="a4">
    <w:name w:val="List Paragraph"/>
    <w:basedOn w:val="a"/>
    <w:uiPriority w:val="34"/>
    <w:qFormat/>
    <w:rsid w:val="004D4B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D4B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D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D4B78"/>
  </w:style>
  <w:style w:type="paragraph" w:styleId="HTML">
    <w:name w:val="HTML Preformatted"/>
    <w:basedOn w:val="a"/>
    <w:link w:val="HTML0"/>
    <w:uiPriority w:val="99"/>
    <w:unhideWhenUsed/>
    <w:rsid w:val="004D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D4B7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8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0F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wl2\OneDrive\&#1056;&#1072;&#1073;&#1086;&#1095;&#1080;&#1081;%20&#1089;&#1090;&#1086;&#1083;\bsu\3%20s\cmoa\L3\&#1054;&#1090;&#1095;&#1077;&#1090;%2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3.dotx</Template>
  <TotalTime>1087</TotalTime>
  <Pages>13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Dead Owwl</cp:lastModifiedBy>
  <cp:revision>4</cp:revision>
  <dcterms:created xsi:type="dcterms:W3CDTF">2020-11-19T10:59:00Z</dcterms:created>
  <dcterms:modified xsi:type="dcterms:W3CDTF">2020-12-07T21:03:00Z</dcterms:modified>
</cp:coreProperties>
</file>