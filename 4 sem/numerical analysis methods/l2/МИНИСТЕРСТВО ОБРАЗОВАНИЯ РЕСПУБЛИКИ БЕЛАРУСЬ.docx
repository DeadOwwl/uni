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D90C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B9E603A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45DE53C2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7D40064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3DB29A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98B8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960E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7489F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9D945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C12047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0396F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A8118B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5E08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2B1FE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3442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A4EB5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A349E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2F009E81" w14:textId="45E5283F" w:rsidR="005C2649" w:rsidRDefault="005C2649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6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Приближение функции с помощью </w:t>
      </w:r>
      <w:r w:rsidR="00B1558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кубического сплайна</w:t>
      </w:r>
    </w:p>
    <w:p w14:paraId="76B35A93" w14:textId="27B506A0" w:rsidR="004D4B78" w:rsidRPr="005C2649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1558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9A6C092" w14:textId="0BD6D458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(«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Методы численного анализа</w:t>
      </w:r>
      <w:r w:rsidRPr="00596565">
        <w:rPr>
          <w:rFonts w:ascii="Times New Roman" w:hAnsi="Times New Roman" w:cs="Times New Roman"/>
          <w:sz w:val="28"/>
          <w:szCs w:val="28"/>
        </w:rPr>
        <w:t>»)</w:t>
      </w:r>
    </w:p>
    <w:p w14:paraId="6D3694F3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Студента 2 курса </w:t>
      </w:r>
      <w:r w:rsidRPr="004E49D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61FD2E67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A16A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73304C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0BF94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28728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7BCB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F47EB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6C5E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23BD4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BE0DDB" w14:textId="221E7979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Работа сдана ___</w:t>
      </w:r>
      <w:r w:rsidR="00B15580">
        <w:rPr>
          <w:rFonts w:ascii="Times New Roman" w:hAnsi="Times New Roman" w:cs="Times New Roman"/>
          <w:sz w:val="28"/>
          <w:szCs w:val="28"/>
          <w:lang w:val="ru-RU"/>
        </w:rPr>
        <w:t>апреля</w:t>
      </w:r>
      <w:r w:rsidRPr="00596565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265C3C" w14:textId="19E8CDB9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Зачтена _________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1558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Никифоров Иван Васильевич</w:t>
      </w:r>
    </w:p>
    <w:p w14:paraId="65AD1CD2" w14:textId="310C772F" w:rsidR="004D4B78" w:rsidRPr="005C2649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Доцент кафедры </w:t>
      </w:r>
    </w:p>
    <w:p w14:paraId="46452109" w14:textId="77777777" w:rsidR="005C2649" w:rsidRPr="005C2649" w:rsidRDefault="004D4B78" w:rsidP="005C26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0"/>
          <w:szCs w:val="20"/>
        </w:rPr>
        <w:t>(Подпись преподавателя)</w:t>
      </w:r>
      <w:r w:rsidRPr="00596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="005C2649" w:rsidRPr="00596565">
        <w:rPr>
          <w:rFonts w:ascii="Times New Roman" w:hAnsi="Times New Roman" w:cs="Times New Roman"/>
          <w:sz w:val="28"/>
          <w:szCs w:val="28"/>
        </w:rPr>
        <w:t>вычислительной математики</w:t>
      </w:r>
    </w:p>
    <w:p w14:paraId="3D3798E1" w14:textId="651143BD" w:rsidR="004D4B78" w:rsidRPr="005C2649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F0BB7E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59CC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B52A1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DE56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54327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E209C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9A882" w14:textId="77777777" w:rsidR="004D4B78" w:rsidRPr="00596565" w:rsidRDefault="004D4B78" w:rsidP="005C26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27890" w14:textId="570813EF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19BC7" w14:textId="77777777" w:rsidR="00B15580" w:rsidRDefault="00B15580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81762" w14:textId="23A6F4BF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1558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AD5FA18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</w:t>
      </w: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ачи</w:t>
      </w:r>
    </w:p>
    <w:p w14:paraId="08B13A30" w14:textId="30130116" w:rsidR="00AC5D05" w:rsidRPr="009F5340" w:rsidRDefault="004D4B78" w:rsidP="00DB4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10597E">
        <w:rPr>
          <w:rFonts w:ascii="Times New Roman" w:hAnsi="Times New Roman" w:cs="Times New Roman"/>
          <w:sz w:val="28"/>
          <w:szCs w:val="28"/>
          <w:lang w:val="ru-RU"/>
        </w:rPr>
        <w:t>Интерполировать</w:t>
      </w:r>
      <w:r w:rsidR="009F5340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10597E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9F5340">
        <w:rPr>
          <w:rFonts w:ascii="Times New Roman" w:hAnsi="Times New Roman" w:cs="Times New Roman"/>
          <w:sz w:val="28"/>
          <w:szCs w:val="28"/>
          <w:lang w:val="ru-RU"/>
        </w:rPr>
        <w:t xml:space="preserve"> з)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x-1</m:t>
            </m:r>
          </m:sup>
        </m:sSup>
      </m:oMath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интервале </w:t>
      </w:r>
      <w:r w:rsidR="009F5340" w:rsidRP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[-3, 0] </w:t>
      </w:r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 шагом </w:t>
      </w:r>
      <w:r w:rsidR="009F5340" w:rsidRP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0.25 </w:t>
      </w:r>
      <w:r w:rsidR="0010597E">
        <w:rPr>
          <w:rFonts w:ascii="Times New Roman" w:eastAsiaTheme="minorEastAsia" w:hAnsi="Times New Roman" w:cs="Times New Roman"/>
          <w:sz w:val="28"/>
          <w:szCs w:val="28"/>
          <w:lang w:val="ru-RU"/>
        </w:rPr>
        <w:t>с помощью кубического сплайна</w:t>
      </w:r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58F3BFB" w14:textId="7DF94A87" w:rsidR="00480054" w:rsidRPr="005C2649" w:rsidRDefault="00480054" w:rsidP="00AC5D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FCD097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DB2AD7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748D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2CFB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67E811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3E9151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59B2A9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27B5E5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9C406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61C5A3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E7E58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5DCB7A" w14:textId="77777777" w:rsidR="00480054" w:rsidRDefault="00480054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53FA2F" w14:textId="77777777" w:rsidR="000F61E3" w:rsidRDefault="000F61E3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1C85E" w14:textId="77777777" w:rsidR="000F61E3" w:rsidRPr="000F61E3" w:rsidRDefault="000F61E3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FD2EE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A9C9F5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084FB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D75BE1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D6316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9618B3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9C4B3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672AB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DA3DD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4F3A1A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1090F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C4CF2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6FAB58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E3DB8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CDDD5D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191DC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649CB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5FC96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8E53FF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F4A840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550724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345694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F017C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D4F78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8FB80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031A3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B668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26DDBD" w14:textId="0811FE09" w:rsidR="009F5340" w:rsidRPr="004036A4" w:rsidRDefault="004D4B78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3A2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Теория</w:t>
      </w:r>
    </w:p>
    <w:p w14:paraId="6C1C9B39" w14:textId="4D26028C" w:rsidR="0010597E" w:rsidRPr="0010597E" w:rsidRDefault="0010597E" w:rsidP="0010597E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0"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задана 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[a, b]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разбитом на части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], a=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Кубический сплайн –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S(x)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которая на каждом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многочлен степени не больше 3; имеет непрерывные 1 и 2 производные на всём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если в точках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выполняется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</m:oMath>
      <w:r w:rsidR="00BB355D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</m:oMath>
      <w:r w:rsidR="00BB355D"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сплайн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S(x)</m:t>
        </m:r>
      </m:oMath>
      <w:r w:rsidR="00BB355D"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интерполирует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точках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207BDC4F" w14:textId="6972E79A" w:rsidR="0010597E" w:rsidRDefault="0010597E" w:rsidP="0010597E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каждом отрезке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функция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1059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полином 3 степени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14:paraId="782BE61E" w14:textId="77777777" w:rsidR="00BB355D" w:rsidRPr="0010597E" w:rsidRDefault="00BB355D" w:rsidP="0010597E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73AC83A" w14:textId="77777777" w:rsidR="00BB355D" w:rsidRDefault="009B6492" w:rsidP="00BB355D">
      <w:pPr>
        <w:pStyle w:val="a4"/>
        <w:ind w:left="39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3,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 xml:space="preserve"> | 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1,10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ru-RU"/>
          </w:rPr>
          <m:t>,</m:t>
        </m:r>
      </m:oMath>
      <w:r w:rsidR="0010597E" w:rsidRPr="001059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</w:p>
    <w:p w14:paraId="51CEE97A" w14:textId="77777777" w:rsidR="00BB355D" w:rsidRDefault="00BB355D" w:rsidP="00BB355D">
      <w:pPr>
        <w:pStyle w:val="a4"/>
        <w:ind w:left="39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14:paraId="4ABF8D41" w14:textId="09DFC870" w:rsidR="0010597E" w:rsidRDefault="0010597E" w:rsidP="00BB355D">
      <w:pPr>
        <w:pStyle w:val="a4"/>
        <w:ind w:left="39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10597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причём</w:t>
      </w:r>
      <w:r w:rsidR="00BB3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:</w:t>
      </w:r>
    </w:p>
    <w:p w14:paraId="69191F5E" w14:textId="77777777" w:rsidR="00BB355D" w:rsidRPr="0010597E" w:rsidRDefault="00BB355D" w:rsidP="00BB355D">
      <w:pPr>
        <w:pStyle w:val="a4"/>
        <w:ind w:left="39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14:paraId="319AC630" w14:textId="77777777" w:rsidR="0010597E" w:rsidRPr="0010597E" w:rsidRDefault="009B6492" w:rsidP="0010597E">
      <w:pPr>
        <w:pStyle w:val="a4"/>
        <w:ind w:left="39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1,n</m:t>
              </m:r>
            </m:e>
          </m:acc>
        </m:oMath>
      </m:oMathPara>
    </w:p>
    <w:p w14:paraId="19B1F588" w14:textId="77777777" w:rsidR="0010597E" w:rsidRPr="0010597E" w:rsidRDefault="009B6492" w:rsidP="0010597E">
      <w:pPr>
        <w:pStyle w:val="a4"/>
        <w:ind w:left="39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1,n</m:t>
              </m:r>
            </m:e>
          </m:acc>
        </m:oMath>
      </m:oMathPara>
    </w:p>
    <w:p w14:paraId="5B2530EE" w14:textId="77777777" w:rsidR="0010597E" w:rsidRPr="0010597E" w:rsidRDefault="009B6492" w:rsidP="0010597E">
      <w:pPr>
        <w:pStyle w:val="a4"/>
        <w:ind w:left="39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),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1,n-1</m:t>
              </m:r>
            </m:e>
          </m:acc>
        </m:oMath>
      </m:oMathPara>
    </w:p>
    <w:p w14:paraId="3CD30216" w14:textId="03D53936" w:rsidR="0010597E" w:rsidRPr="00BB355D" w:rsidRDefault="009B6492" w:rsidP="0010597E">
      <w:pPr>
        <w:pStyle w:val="a4"/>
        <w:ind w:left="390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S''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),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1,n-1</m:t>
              </m:r>
            </m:e>
          </m:acc>
        </m:oMath>
      </m:oMathPara>
    </w:p>
    <w:p w14:paraId="26007ADA" w14:textId="77777777" w:rsidR="00BB355D" w:rsidRPr="0010597E" w:rsidRDefault="00BB355D" w:rsidP="0010597E">
      <w:pPr>
        <w:pStyle w:val="a4"/>
        <w:ind w:left="39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6D71E35E" w14:textId="594E8668" w:rsidR="00BB355D" w:rsidRDefault="0010597E" w:rsidP="00BB35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0597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Чтобы построить сплайн, необходимо наложить дополнительные требования:</w:t>
      </w:r>
    </w:p>
    <w:p w14:paraId="34872989" w14:textId="77777777" w:rsidR="00BB355D" w:rsidRPr="00BB355D" w:rsidRDefault="00BB355D" w:rsidP="00BB355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2B78CE6A" w14:textId="77777777" w:rsidR="0010597E" w:rsidRPr="0010597E" w:rsidRDefault="009B6492" w:rsidP="0010597E">
      <w:pPr>
        <w:pStyle w:val="a4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 w:line="240" w:lineRule="auto"/>
        <w:contextualSpacing w:val="0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S''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S''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10597E" w:rsidRPr="0010597E">
        <w:rPr>
          <w:rFonts w:ascii="Times New Roman" w:hAnsi="Times New Roman" w:cs="Times New Roman"/>
          <w:bCs/>
          <w:sz w:val="28"/>
          <w:szCs w:val="28"/>
        </w:rPr>
        <w:t>;</w:t>
      </w:r>
    </w:p>
    <w:p w14:paraId="54938875" w14:textId="77777777" w:rsidR="0010597E" w:rsidRPr="0010597E" w:rsidRDefault="009B6492" w:rsidP="0010597E">
      <w:pPr>
        <w:pStyle w:val="a4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 w:line="240" w:lineRule="auto"/>
        <w:contextualSpacing w:val="0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=f'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d>
      </m:oMath>
      <w:r w:rsidR="0010597E" w:rsidRPr="0010597E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E6C313" w14:textId="77777777" w:rsidR="0010597E" w:rsidRPr="0010597E" w:rsidRDefault="009B6492" w:rsidP="0010597E">
      <w:pPr>
        <w:pStyle w:val="a4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 w:line="240" w:lineRule="auto"/>
        <w:contextualSpacing w:val="0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=f'(b)</m:t>
        </m:r>
      </m:oMath>
      <w:r w:rsidR="0010597E" w:rsidRPr="0010597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D6902F" w14:textId="77777777" w:rsidR="0010597E" w:rsidRPr="0010597E" w:rsidRDefault="009B6492" w:rsidP="0010597E">
      <w:pPr>
        <w:pStyle w:val="a4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 w:line="240" w:lineRule="auto"/>
        <w:contextualSpacing w:val="0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d>
      </m:oMath>
      <w:r w:rsidR="0010597E" w:rsidRPr="0010597E">
        <w:rPr>
          <w:rFonts w:ascii="Times New Roman" w:hAnsi="Times New Roman" w:cs="Times New Roman"/>
          <w:bCs/>
          <w:sz w:val="28"/>
          <w:szCs w:val="28"/>
        </w:rPr>
        <w:t>;</w:t>
      </w:r>
    </w:p>
    <w:p w14:paraId="71618BA6" w14:textId="405139DF" w:rsidR="0010597E" w:rsidRPr="00BB355D" w:rsidRDefault="009B6492" w:rsidP="0010597E">
      <w:pPr>
        <w:pStyle w:val="a4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 w:line="240" w:lineRule="auto"/>
        <w:contextualSpacing w:val="0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''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=f''(b)</m:t>
        </m:r>
      </m:oMath>
      <w:r w:rsidR="0010597E" w:rsidRPr="0010597E">
        <w:rPr>
          <w:rFonts w:ascii="Times New Roman" w:hAnsi="Times New Roman" w:cs="Times New Roman"/>
          <w:bCs/>
          <w:sz w:val="28"/>
          <w:szCs w:val="28"/>
        </w:rPr>
        <w:t>;</w:t>
      </w:r>
    </w:p>
    <w:p w14:paraId="0725F655" w14:textId="77777777" w:rsidR="00BB355D" w:rsidRPr="00BB355D" w:rsidRDefault="00BB355D" w:rsidP="00416475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0" w:line="240" w:lineRule="auto"/>
        <w:ind w:left="1440"/>
        <w:contextualSpacing w:val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374DC0" w14:textId="5667D7F2" w:rsidR="0010597E" w:rsidRDefault="0010597E" w:rsidP="0010597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0597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</m:oMath>
      <w:r w:rsidRPr="0010597E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10597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кубический сплайн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10597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10597E">
        <w:rPr>
          <w:rFonts w:ascii="Times New Roman" w:eastAsiaTheme="minorEastAsia" w:hAnsi="Times New Roman" w:cs="Times New Roman"/>
          <w:sz w:val="28"/>
          <w:szCs w:val="28"/>
          <w:lang w:val="ru-RU"/>
        </w:rPr>
        <w:t>представим в виде:</w:t>
      </w:r>
    </w:p>
    <w:p w14:paraId="68D43A2D" w14:textId="77777777" w:rsidR="00BB355D" w:rsidRPr="0010597E" w:rsidRDefault="00BB355D" w:rsidP="0010597E">
      <w:pPr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14:paraId="52AE8EB3" w14:textId="6020B28A" w:rsidR="0010597E" w:rsidRPr="00BB355D" w:rsidRDefault="009B6492" w:rsidP="0010597E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-1</m:t>
              </m:r>
            </m:sub>
          </m:sSub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ϵ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ru-RU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1,10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ru-RU"/>
            </w:rPr>
            <m:t>.</m:t>
          </m:r>
        </m:oMath>
      </m:oMathPara>
    </w:p>
    <w:p w14:paraId="1E947555" w14:textId="77777777" w:rsidR="00BB355D" w:rsidRPr="00BB355D" w:rsidRDefault="00BB355D" w:rsidP="0010597E">
      <w:pPr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</w:p>
    <w:p w14:paraId="0DA53B9A" w14:textId="77777777" w:rsidR="0010597E" w:rsidRPr="0010597E" w:rsidRDefault="0010597E" w:rsidP="0010597E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10597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Вычисляем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10597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  <w:t>, решив с помощью метода прогонки соответствующую СЛАУ, представленную трёхдиагональной матрицей, удовлетворяющей условию строгого диагонального преобладания:</w:t>
      </w:r>
    </w:p>
    <w:p w14:paraId="7FE7D3C8" w14:textId="40661339" w:rsidR="0010597E" w:rsidRPr="00BB355D" w:rsidRDefault="009B6492" w:rsidP="0010597E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1,n-1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   </m:t>
                  </m:r>
                </m:e>
              </m:eqArr>
            </m:e>
          </m:d>
        </m:oMath>
      </m:oMathPara>
    </w:p>
    <w:p w14:paraId="26FC4747" w14:textId="77777777" w:rsidR="00BB355D" w:rsidRPr="0010597E" w:rsidRDefault="00BB355D" w:rsidP="0010597E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</w:p>
    <w:p w14:paraId="59F59D39" w14:textId="374732E7" w:rsidR="0010597E" w:rsidRDefault="009B6492" w:rsidP="00BB355D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6</m:t>
            </m:r>
          </m:den>
        </m:f>
      </m:oMath>
      <w:r w:rsidR="0010597E"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="0010597E"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i+1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; 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1,n-1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.</m:t>
        </m:r>
      </m:oMath>
    </w:p>
    <w:p w14:paraId="4178A607" w14:textId="77777777" w:rsidR="00BB355D" w:rsidRPr="0010597E" w:rsidRDefault="00BB355D" w:rsidP="00BB355D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</w:p>
    <w:p w14:paraId="3E9D6A8D" w14:textId="77777777" w:rsidR="0010597E" w:rsidRPr="0010597E" w:rsidRDefault="0010597E" w:rsidP="0010597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ru-RU"/>
        </w:rPr>
      </w:pPr>
      <w:r w:rsidRPr="0010597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=1</m:t>
        </m:r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 0;</m:t>
        </m:r>
      </m:oMath>
      <w:r w:rsidRPr="0010597E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=0;</m:t>
        </m:r>
      </m:oMath>
    </w:p>
    <w:p w14:paraId="380D6AB4" w14:textId="4C8639C7" w:rsidR="0010597E" w:rsidRDefault="0010597E" w:rsidP="0010597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=0</m:t>
        </m:r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=1</m:t>
        </m:r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 0.</m:t>
        </m:r>
      </m:oMath>
    </w:p>
    <w:p w14:paraId="54635BF6" w14:textId="77777777" w:rsidR="00BB355D" w:rsidRPr="0010597E" w:rsidRDefault="00BB355D" w:rsidP="0010597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5C3602B" w14:textId="77777777" w:rsidR="0010597E" w:rsidRPr="0010597E" w:rsidRDefault="0010597E" w:rsidP="0010597E">
      <w:pPr>
        <w:ind w:firstLine="708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</w:pPr>
      <w:r w:rsidRPr="0010597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  <w:t>б)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3</m:t>
            </m:r>
          </m:den>
        </m:f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;</m:t>
        </m:r>
      </m:oMath>
      <w:r w:rsidRPr="0010597E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</m:oMath>
    </w:p>
    <w:p w14:paraId="634D3739" w14:textId="02CBCFF3" w:rsidR="0010597E" w:rsidRDefault="0010597E" w:rsidP="0010597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ru-RU"/>
        </w:rPr>
      </w:pPr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6</m:t>
            </m:r>
          </m:den>
        </m:f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3</m:t>
            </m:r>
          </m:den>
        </m:f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.</m:t>
        </m:r>
      </m:oMath>
    </w:p>
    <w:p w14:paraId="5FF5601D" w14:textId="77777777" w:rsidR="00BB355D" w:rsidRPr="0010597E" w:rsidRDefault="00BB355D" w:rsidP="0010597E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4C6B3D" w14:textId="77777777" w:rsidR="0010597E" w:rsidRPr="0010597E" w:rsidRDefault="0010597E" w:rsidP="0010597E">
      <w:p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</w:pPr>
      <w:r w:rsidRPr="0010597E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в</w:t>
      </w:r>
      <w:r w:rsidRPr="0010597E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=1</m:t>
        </m:r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;</m:t>
        </m:r>
      </m:oMath>
      <w:r w:rsidRPr="0010597E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14:paraId="22BABB5C" w14:textId="77777777" w:rsidR="0010597E" w:rsidRPr="002548B0" w:rsidRDefault="0010597E" w:rsidP="0010597E">
      <w:pPr>
        <w:jc w:val="both"/>
        <w:rPr>
          <w:rFonts w:ascii="Times New Roman" w:hAnsi="Times New Roman"/>
          <w:sz w:val="32"/>
          <w:lang w:val="ru-RU"/>
        </w:rPr>
      </w:pPr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     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=0</m:t>
        </m:r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=1</m:t>
        </m:r>
      </m:oMath>
      <w:r w:rsidRPr="0010597E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ru-RU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</w:p>
    <w:p w14:paraId="7C45002A" w14:textId="77777777" w:rsidR="004D4B78" w:rsidRDefault="004D4B78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44623" w14:textId="77777777" w:rsidR="000F61E3" w:rsidRDefault="000F61E3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14BD0" w14:textId="4F7BFAB7" w:rsidR="00906378" w:rsidRPr="004036A4" w:rsidRDefault="009063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4E2D26" w14:textId="6C26EF82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BF2CDD" w14:textId="3D28DDA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CBE818" w14:textId="2093C2CD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A50365" w14:textId="58801A1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770EB3" w14:textId="037BB10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36F1A" w14:textId="250A0134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CE9AE" w14:textId="34FD7E1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DC30CB" w14:textId="4948CB2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A6E7FF" w14:textId="061EDE08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389BD1" w14:textId="3BBE82A2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A6554C" w14:textId="0623134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A7A6B9" w14:textId="5CB3BA7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04FDA2" w14:textId="3883159B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E0A890" w14:textId="20AF5A3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245815" w14:textId="4753D347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DD26BB" w14:textId="4023BFE8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85F761" w14:textId="4C7024B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DBAF8" w14:textId="63751346" w:rsidR="009709A5" w:rsidRDefault="009709A5" w:rsidP="009709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715400" w14:textId="77777777" w:rsidR="00BB355D" w:rsidRPr="004036A4" w:rsidRDefault="00BB355D" w:rsidP="009709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BB04AA" w14:textId="11542555" w:rsidR="002C62C5" w:rsidRPr="00416475" w:rsidRDefault="004D4B78" w:rsidP="00DB45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</w:p>
    <w:p w14:paraId="6F2455CA" w14:textId="77777777" w:rsidR="00B15580" w:rsidRPr="00B15580" w:rsidRDefault="00B15580" w:rsidP="00B15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math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sqrt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B15580">
        <w:rPr>
          <w:rFonts w:ascii="Courier New" w:eastAsia="Times New Roman" w:hAnsi="Courier New" w:cs="Courier New"/>
          <w:color w:val="000000"/>
          <w:sz w:val="20"/>
          <w:szCs w:val="20"/>
        </w:rPr>
        <w:t>cubic_interp1d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(x0, x, y):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np.any(np.diff(x) &lt;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indexes = np.argsort(x)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x = x[indexes]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y = y[indexes]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size = </w:t>
      </w:r>
      <w:r w:rsidRPr="00B15580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(x)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xdiff = np.diff(x)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ydiff = np.diff(y)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 = np.empty(size)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Li_1 = np.empty(size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z = np.empty(size)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Li[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 = sqrt(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* xdiff[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Li_1[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B0 =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z[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 = B0 / Li[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1558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size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Li_1[i] = xdiff[i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/ Li[i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Li[i] = sqrt(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(xdiff[i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xdiff[i]) - Li_1[i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* Li_1[i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Bi =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6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(ydiff[i] / xdiff[i] - ydiff[i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/ xdiff[i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z[i] = (Bi - Li_1[i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* z[i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]) / Li[i]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 = size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Li_1[i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 = xdiff[-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/ Li[i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Li[i] = sqrt(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* xdiff[-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- Li_1[i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* Li_1[i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Bi =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0.0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z[i] = (Bi - Li_1[i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* z[i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]) / Li[i]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 = size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z[i] = z[i] / Li[i]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1558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(size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z[i] = (z[i] - Li_1[i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* z[i +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]) / Li[i]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index = x.searchsorted(x0)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np.clip(index,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size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, index)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xi1, xi0 = x[index], x[index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yi1, yi0 = y[index], y[index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zi1, zi0 = z[index], z[index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hi1 = xi1 - xi0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f0 = zi0 / (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6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hi1) * (xi1 - x0) **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3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+ \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zi1 / (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6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hi1) * (x0 - xi0) **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3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+ \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(yi1 / hi1 - zi1 * hi1 /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 * (x0 - xi0) + \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(yi0 / hi1 - zi0 * hi1 /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 * (xi1 - x0)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1558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f0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>x = np.linspace(-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>y = np.power(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x -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plt.scatter(x, y)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>x_new = np.linspace(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15580">
        <w:rPr>
          <w:rFonts w:ascii="Courier New" w:eastAsia="Times New Roman" w:hAnsi="Courier New" w:cs="Courier New"/>
          <w:color w:val="1750EB"/>
          <w:sz w:val="20"/>
          <w:szCs w:val="20"/>
        </w:rPr>
        <w:t>201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plt.plot(x, y, </w:t>
      </w:r>
      <w:r w:rsidRPr="00B15580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1558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"f(x)"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15580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1558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"pink"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15580">
        <w:rPr>
          <w:rFonts w:ascii="Courier New" w:eastAsia="Times New Roman" w:hAnsi="Courier New" w:cs="Courier New"/>
          <w:color w:val="660099"/>
          <w:sz w:val="20"/>
          <w:szCs w:val="20"/>
        </w:rPr>
        <w:t>linestyle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1558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'-.'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plt.plot(x, cubic_interp1d(x, x, y),  </w:t>
      </w:r>
      <w:r w:rsidRPr="00B15580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1558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"Ln(x)"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15580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1558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plt.title(</w:t>
      </w:r>
      <w:r w:rsidRPr="00B1558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"Кубический сплайн f(x)=2^(x-1)"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>plt.grid()</w:t>
      </w:r>
      <w:r w:rsidRPr="00B15580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</w:p>
    <w:p w14:paraId="03574078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0DDB0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7537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BFCF1" w14:textId="77777777" w:rsidR="00B15580" w:rsidRDefault="00B15580" w:rsidP="00DB45F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B0EA3" w14:textId="178082F0" w:rsidR="00972937" w:rsidRDefault="004D4B78" w:rsidP="00DB45F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2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AA1FB4B" w14:textId="5A123456" w:rsidR="00DB45F8" w:rsidRPr="00DB45F8" w:rsidRDefault="00B15580" w:rsidP="00DB45F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55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EB3BE" wp14:editId="4C06BEB9">
            <wp:extent cx="5940425" cy="444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212F" w14:textId="0B2626CF" w:rsidR="004D4B78" w:rsidRDefault="004D4B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882C" w14:textId="3C93E9E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24986" w14:textId="4E4B4909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DB051" w14:textId="0EA1E94C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FC23A" w14:textId="644B1F0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3632F" w14:textId="0430C8A9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EB2EA" w14:textId="2372ABB4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1D310" w14:textId="6F7AC8E7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A39AF" w14:textId="7003C603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06051" w14:textId="640BEDB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CAEED" w14:textId="53BF7B36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69A89" w14:textId="77777777" w:rsidR="00906378" w:rsidRPr="00972937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E1312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E4AEB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CE7BF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36414" w14:textId="77777777" w:rsidR="005E2A9A" w:rsidRDefault="005E2A9A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31700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67282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7EC7A077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4A4BEB1" w14:textId="0A937588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6109CED" w14:textId="77777777" w:rsidR="00B15580" w:rsidRDefault="00B15580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65BCF0B" w14:textId="77777777" w:rsidR="009709A5" w:rsidRDefault="009709A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A4AC976" w14:textId="44D4D4EE" w:rsidR="004D4B78" w:rsidRPr="00732F29" w:rsidRDefault="004D4B78" w:rsidP="002C62C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Вывод</w:t>
      </w:r>
    </w:p>
    <w:p w14:paraId="621F90A0" w14:textId="486B7DC4" w:rsidR="00D50D7D" w:rsidRDefault="002C62C5" w:rsidP="00732F29">
      <w:pPr>
        <w:pStyle w:val="a4"/>
        <w:spacing w:after="0" w:line="240" w:lineRule="auto"/>
        <w:ind w:left="0" w:firstLine="720"/>
        <w:jc w:val="both"/>
      </w:pPr>
      <w:r w:rsidRPr="002C62C5">
        <w:rPr>
          <w:rFonts w:ascii="Times New Roman" w:hAnsi="Times New Roman" w:cs="Times New Roman"/>
          <w:sz w:val="28"/>
          <w:szCs w:val="28"/>
          <w:lang w:val="be-BY"/>
        </w:rPr>
        <w:t xml:space="preserve">Таким образом, в результате поставленного эксперимента удалось </w:t>
      </w:r>
      <w:r w:rsidR="00732F29">
        <w:rPr>
          <w:rFonts w:ascii="Times New Roman" w:hAnsi="Times New Roman" w:cs="Times New Roman"/>
          <w:sz w:val="28"/>
          <w:szCs w:val="28"/>
          <w:lang w:val="be-BY"/>
        </w:rPr>
        <w:t>интерполировать данную на интервале с детермированным шагом функцию</w:t>
      </w:r>
      <w:r w:rsidR="00B15580" w:rsidRPr="00B15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5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15580">
        <w:rPr>
          <w:rFonts w:ascii="Times New Roman" w:hAnsi="Times New Roman" w:cs="Times New Roman"/>
          <w:sz w:val="28"/>
          <w:szCs w:val="28"/>
          <w:lang w:val="be-BY"/>
        </w:rPr>
        <w:t xml:space="preserve"> помощью кубического сплайна</w:t>
      </w:r>
      <w:r w:rsidR="00732F2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sectPr w:rsidR="00D50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973"/>
    <w:multiLevelType w:val="hybridMultilevel"/>
    <w:tmpl w:val="80F499B6"/>
    <w:lvl w:ilvl="0" w:tplc="ACE8D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42493"/>
    <w:multiLevelType w:val="hybridMultilevel"/>
    <w:tmpl w:val="80F499B6"/>
    <w:lvl w:ilvl="0" w:tplc="ACE8D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032BF"/>
    <w:multiLevelType w:val="hybridMultilevel"/>
    <w:tmpl w:val="1BC6EB2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F22DE"/>
    <w:multiLevelType w:val="hybridMultilevel"/>
    <w:tmpl w:val="C1288F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508B3"/>
    <w:multiLevelType w:val="hybridMultilevel"/>
    <w:tmpl w:val="A0AC8A06"/>
    <w:lvl w:ilvl="0" w:tplc="C76276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F6CF5"/>
    <w:multiLevelType w:val="hybridMultilevel"/>
    <w:tmpl w:val="8FA058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F012A"/>
    <w:multiLevelType w:val="hybridMultilevel"/>
    <w:tmpl w:val="CD2EE0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146775"/>
    <w:multiLevelType w:val="hybridMultilevel"/>
    <w:tmpl w:val="9CA87E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30"/>
    <w:rsid w:val="00063176"/>
    <w:rsid w:val="000F61E3"/>
    <w:rsid w:val="0010597E"/>
    <w:rsid w:val="00264A6D"/>
    <w:rsid w:val="002C62C5"/>
    <w:rsid w:val="002E3AC2"/>
    <w:rsid w:val="0036798A"/>
    <w:rsid w:val="003F382E"/>
    <w:rsid w:val="004036A4"/>
    <w:rsid w:val="00416475"/>
    <w:rsid w:val="00441469"/>
    <w:rsid w:val="004607D4"/>
    <w:rsid w:val="0046106C"/>
    <w:rsid w:val="00480054"/>
    <w:rsid w:val="004A6B41"/>
    <w:rsid w:val="004D4B78"/>
    <w:rsid w:val="005113BB"/>
    <w:rsid w:val="005944F9"/>
    <w:rsid w:val="005C2649"/>
    <w:rsid w:val="005E2A9A"/>
    <w:rsid w:val="00732F29"/>
    <w:rsid w:val="0075037D"/>
    <w:rsid w:val="007A168B"/>
    <w:rsid w:val="007A7D3A"/>
    <w:rsid w:val="0084545F"/>
    <w:rsid w:val="00870133"/>
    <w:rsid w:val="008844BF"/>
    <w:rsid w:val="008D014E"/>
    <w:rsid w:val="00906378"/>
    <w:rsid w:val="00936B3C"/>
    <w:rsid w:val="009709A5"/>
    <w:rsid w:val="00972937"/>
    <w:rsid w:val="009B6492"/>
    <w:rsid w:val="009F5340"/>
    <w:rsid w:val="00A06C30"/>
    <w:rsid w:val="00A33A2F"/>
    <w:rsid w:val="00A534EA"/>
    <w:rsid w:val="00AC5D05"/>
    <w:rsid w:val="00AE1786"/>
    <w:rsid w:val="00AF2FF8"/>
    <w:rsid w:val="00B15580"/>
    <w:rsid w:val="00BA2CE8"/>
    <w:rsid w:val="00BB355D"/>
    <w:rsid w:val="00C4273F"/>
    <w:rsid w:val="00D50D7D"/>
    <w:rsid w:val="00DB45F8"/>
    <w:rsid w:val="00F26EB0"/>
    <w:rsid w:val="00F94104"/>
    <w:rsid w:val="00F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3504"/>
  <w15:chartTrackingRefBased/>
  <w15:docId w15:val="{3C9EFB3B-DA50-48AC-85B0-1AC1EBB1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4B78"/>
    <w:rPr>
      <w:color w:val="808080"/>
    </w:rPr>
  </w:style>
  <w:style w:type="paragraph" w:styleId="a4">
    <w:name w:val="List Paragraph"/>
    <w:basedOn w:val="a"/>
    <w:uiPriority w:val="34"/>
    <w:qFormat/>
    <w:rsid w:val="004D4B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D4B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D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D4B78"/>
  </w:style>
  <w:style w:type="paragraph" w:styleId="HTML">
    <w:name w:val="HTML Preformatted"/>
    <w:basedOn w:val="a"/>
    <w:link w:val="HTML0"/>
    <w:uiPriority w:val="99"/>
    <w:unhideWhenUsed/>
    <w:rsid w:val="004D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D4B7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8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0F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wl2\OneDrive\&#1056;&#1072;&#1073;&#1086;&#1095;&#1080;&#1081;%20&#1089;&#1090;&#1086;&#1083;\bsu\3%20s\cmoa\L3\&#1054;&#1090;&#1095;&#1077;&#1090;%2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3.dotx</Template>
  <TotalTime>53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Dead Owwl</cp:lastModifiedBy>
  <cp:revision>5</cp:revision>
  <dcterms:created xsi:type="dcterms:W3CDTF">2021-04-15T22:12:00Z</dcterms:created>
  <dcterms:modified xsi:type="dcterms:W3CDTF">2021-04-15T22:37:00Z</dcterms:modified>
</cp:coreProperties>
</file>