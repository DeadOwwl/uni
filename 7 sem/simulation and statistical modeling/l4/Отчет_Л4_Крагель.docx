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09CC" w:rsidRPr="00E967F9" w:rsidRDefault="00CA09CC" w:rsidP="00E74226">
      <w:pPr>
        <w:pStyle w:val="ab"/>
        <w:spacing w:after="360"/>
        <w:jc w:val="center"/>
        <w:rPr>
          <w:rFonts w:asciiTheme="minorHAnsi" w:eastAsia="Times New Roman" w:hAnsiTheme="minorHAnsi" w:cstheme="minorHAnsi"/>
          <w:b/>
          <w:sz w:val="32"/>
          <w:szCs w:val="30"/>
        </w:rPr>
      </w:pPr>
      <w:r w:rsidRPr="00E967F9">
        <w:rPr>
          <w:rFonts w:asciiTheme="minorHAnsi" w:hAnsiTheme="minorHAnsi" w:cstheme="minorHAnsi"/>
          <w:b/>
          <w:sz w:val="32"/>
          <w:szCs w:val="30"/>
        </w:rPr>
        <w:t xml:space="preserve">МИНИСТЕРСТВО </w:t>
      </w:r>
      <w:r w:rsidRPr="00E967F9">
        <w:rPr>
          <w:rFonts w:asciiTheme="minorHAnsi" w:eastAsia="Times New Roman" w:hAnsiTheme="minorHAnsi" w:cstheme="minorHAnsi"/>
          <w:b/>
          <w:sz w:val="32"/>
          <w:szCs w:val="30"/>
        </w:rPr>
        <w:t>ОБРАЗОВАНИЯ РЕСПУБЛИКИ БЕЛАРУСЬ</w:t>
      </w:r>
    </w:p>
    <w:p w:rsidR="00CA09CC" w:rsidRPr="00E967F9" w:rsidRDefault="00CA09CC" w:rsidP="00CA09CC">
      <w:pPr>
        <w:pStyle w:val="ab"/>
        <w:spacing w:after="360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967F9">
        <w:rPr>
          <w:rFonts w:asciiTheme="minorHAnsi" w:hAnsiTheme="minorHAnsi" w:cstheme="minorHAnsi"/>
          <w:b/>
          <w:bCs/>
          <w:sz w:val="28"/>
          <w:szCs w:val="28"/>
        </w:rPr>
        <w:t xml:space="preserve">БЕЛОРУССКИЙ ГОСУДАРСТВЕННЫЙ </w:t>
      </w:r>
      <w:r w:rsidRPr="00E967F9">
        <w:rPr>
          <w:rFonts w:asciiTheme="minorHAnsi" w:eastAsia="Times New Roman" w:hAnsiTheme="minorHAnsi" w:cstheme="minorHAnsi"/>
          <w:b/>
          <w:bCs/>
          <w:sz w:val="28"/>
          <w:szCs w:val="28"/>
        </w:rPr>
        <w:t>УНИВЕРСИТЕТ</w:t>
      </w:r>
    </w:p>
    <w:p w:rsidR="00CA09CC" w:rsidRPr="00E967F9" w:rsidRDefault="00CA09CC" w:rsidP="00CA09CC">
      <w:pPr>
        <w:pStyle w:val="ab"/>
        <w:spacing w:after="360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 w:rsidRPr="00E967F9">
        <w:rPr>
          <w:rFonts w:asciiTheme="minorHAnsi" w:eastAsia="Times New Roman" w:hAnsiTheme="minorHAnsi" w:cstheme="minorHAnsi"/>
          <w:b/>
          <w:sz w:val="28"/>
          <w:szCs w:val="28"/>
        </w:rPr>
        <w:t>Факультет прикладной математики и информатики</w:t>
      </w:r>
    </w:p>
    <w:p w:rsidR="00CA09CC" w:rsidRPr="00E967F9" w:rsidRDefault="00CA09CC" w:rsidP="00CA09CC">
      <w:pPr>
        <w:pStyle w:val="ab"/>
        <w:spacing w:after="1800"/>
        <w:jc w:val="center"/>
        <w:rPr>
          <w:rFonts w:asciiTheme="minorHAnsi" w:eastAsia="Times New Roman" w:hAnsiTheme="minorHAnsi" w:cstheme="minorHAnsi"/>
          <w:bCs/>
          <w:sz w:val="28"/>
        </w:rPr>
      </w:pPr>
      <w:r w:rsidRPr="00E967F9">
        <w:rPr>
          <w:rFonts w:asciiTheme="minorHAnsi" w:eastAsia="Times New Roman" w:hAnsiTheme="minorHAnsi" w:cstheme="minorHAnsi"/>
          <w:bCs/>
          <w:sz w:val="28"/>
        </w:rPr>
        <w:t xml:space="preserve">Кафедра </w:t>
      </w:r>
      <w:r w:rsidRPr="00E967F9">
        <w:rPr>
          <w:rFonts w:asciiTheme="minorHAnsi" w:hAnsiTheme="minorHAnsi" w:cstheme="minorHAnsi"/>
          <w:bCs/>
          <w:sz w:val="28"/>
        </w:rPr>
        <w:t>теории вероятностей и математической статистики</w:t>
      </w:r>
    </w:p>
    <w:p w:rsidR="00CA09CC" w:rsidRPr="00E967F9" w:rsidRDefault="00000000" w:rsidP="00CA09CC">
      <w:pPr>
        <w:pStyle w:val="ab"/>
        <w:spacing w:after="480"/>
        <w:jc w:val="center"/>
        <w:rPr>
          <w:rFonts w:asciiTheme="minorHAnsi" w:hAnsiTheme="minorHAnsi" w:cstheme="minorHAnsi"/>
          <w:b/>
          <w:sz w:val="36"/>
          <w:szCs w:val="28"/>
        </w:rPr>
      </w:pPr>
      <w:r w:rsidRPr="00E967F9">
        <w:rPr>
          <w:rFonts w:asciiTheme="minorHAnsi" w:hAnsiTheme="minorHAnsi" w:cstheme="minorHAnsi"/>
        </w:rPr>
        <w:fldChar w:fldCharType="begin"/>
      </w:r>
      <w:r w:rsidRPr="00E967F9">
        <w:rPr>
          <w:rFonts w:asciiTheme="minorHAnsi" w:hAnsiTheme="minorHAnsi" w:cstheme="minorHAnsi"/>
        </w:rPr>
        <w:instrText xml:space="preserve"> AUTHOR  "косицин дмитрий юрьевич" \* Caps  \* MERGEFORMAT </w:instrText>
      </w:r>
      <w:r w:rsidRPr="00E967F9">
        <w:rPr>
          <w:rFonts w:asciiTheme="minorHAnsi" w:hAnsiTheme="minorHAnsi" w:cstheme="minorHAnsi"/>
        </w:rPr>
        <w:fldChar w:fldCharType="separate"/>
      </w:r>
      <w:r w:rsidR="001C41AA" w:rsidRPr="00E967F9">
        <w:rPr>
          <w:rFonts w:asciiTheme="minorHAnsi" w:hAnsiTheme="minorHAnsi" w:cstheme="minorHAnsi"/>
          <w:b/>
          <w:noProof/>
          <w:sz w:val="36"/>
          <w:szCs w:val="28"/>
        </w:rPr>
        <w:t>Крагель Алины Олеговны</w:t>
      </w:r>
      <w:r w:rsidR="00C74C46" w:rsidRPr="00E967F9">
        <w:rPr>
          <w:rFonts w:asciiTheme="minorHAnsi" w:hAnsiTheme="minorHAnsi" w:cstheme="minorHAnsi"/>
          <w:b/>
          <w:noProof/>
          <w:sz w:val="36"/>
          <w:szCs w:val="28"/>
        </w:rPr>
        <w:t xml:space="preserve"> </w:t>
      </w:r>
      <w:r w:rsidRPr="00E967F9">
        <w:rPr>
          <w:rFonts w:asciiTheme="minorHAnsi" w:hAnsiTheme="minorHAnsi" w:cstheme="minorHAnsi"/>
          <w:b/>
          <w:noProof/>
          <w:sz w:val="36"/>
          <w:szCs w:val="28"/>
        </w:rPr>
        <w:fldChar w:fldCharType="end"/>
      </w:r>
    </w:p>
    <w:p w:rsidR="00CA09CC" w:rsidRPr="00E967F9" w:rsidRDefault="009C606C" w:rsidP="00D60C81">
      <w:pPr>
        <w:pStyle w:val="ab"/>
        <w:suppressAutoHyphens/>
        <w:spacing w:after="480" w:line="240" w:lineRule="auto"/>
        <w:jc w:val="center"/>
        <w:rPr>
          <w:rFonts w:asciiTheme="minorHAnsi" w:eastAsia="Times New Roman" w:hAnsiTheme="minorHAnsi" w:cstheme="minorHAnsi"/>
          <w:b/>
          <w:sz w:val="40"/>
          <w:szCs w:val="28"/>
        </w:rPr>
      </w:pPr>
      <w:r w:rsidRPr="00E967F9">
        <w:rPr>
          <w:rFonts w:asciiTheme="minorHAnsi" w:eastAsia="Times New Roman" w:hAnsiTheme="minorHAnsi" w:cstheme="minorHAnsi"/>
          <w:b/>
          <w:sz w:val="40"/>
          <w:szCs w:val="28"/>
        </w:rPr>
        <w:t>Моделирование базовой случайной величины</w:t>
      </w:r>
    </w:p>
    <w:p w:rsidR="00DA162E" w:rsidRPr="00E967F9" w:rsidRDefault="00DA162E" w:rsidP="00DA162E">
      <w:pPr>
        <w:pStyle w:val="ab"/>
        <w:jc w:val="center"/>
        <w:rPr>
          <w:rFonts w:asciiTheme="minorHAnsi" w:eastAsia="Times New Roman" w:hAnsiTheme="minorHAnsi" w:cstheme="minorHAnsi"/>
          <w:sz w:val="28"/>
          <w:szCs w:val="28"/>
        </w:rPr>
      </w:pPr>
      <w:bookmarkStart w:id="0" w:name="_Toc153693455"/>
      <w:bookmarkStart w:id="1" w:name="_Toc153766197"/>
      <w:bookmarkStart w:id="2" w:name="_Toc153806537"/>
      <w:r w:rsidRPr="00E967F9">
        <w:rPr>
          <w:rFonts w:asciiTheme="minorHAnsi" w:eastAsia="Times New Roman" w:hAnsiTheme="minorHAnsi" w:cstheme="minorHAnsi"/>
          <w:sz w:val="28"/>
          <w:szCs w:val="28"/>
        </w:rPr>
        <w:t>Отчет по лабораторной работе</w:t>
      </w:r>
      <w:r w:rsidR="00C74C46" w:rsidRPr="00E967F9">
        <w:rPr>
          <w:rFonts w:asciiTheme="minorHAnsi" w:eastAsia="Times New Roman" w:hAnsiTheme="minorHAnsi" w:cstheme="minorHAnsi"/>
          <w:sz w:val="28"/>
          <w:szCs w:val="28"/>
        </w:rPr>
        <w:t xml:space="preserve"> №</w:t>
      </w:r>
      <w:r w:rsidR="00FE1757" w:rsidRPr="00E967F9">
        <w:rPr>
          <w:rFonts w:asciiTheme="minorHAnsi" w:eastAsia="Times New Roman" w:hAnsiTheme="minorHAnsi" w:cstheme="minorHAnsi"/>
          <w:sz w:val="28"/>
          <w:szCs w:val="28"/>
        </w:rPr>
        <w:t>4</w:t>
      </w:r>
    </w:p>
    <w:p w:rsidR="00DA162E" w:rsidRPr="00E967F9" w:rsidRDefault="00DA162E" w:rsidP="00DA162E">
      <w:pPr>
        <w:pStyle w:val="ab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E967F9">
        <w:rPr>
          <w:rFonts w:asciiTheme="minorHAnsi" w:eastAsia="Times New Roman" w:hAnsiTheme="minorHAnsi" w:cstheme="minorHAnsi"/>
          <w:sz w:val="28"/>
          <w:szCs w:val="28"/>
        </w:rPr>
        <w:t>(«</w:t>
      </w:r>
      <w:r w:rsidR="009C606C" w:rsidRPr="00E967F9">
        <w:rPr>
          <w:rFonts w:asciiTheme="minorHAnsi" w:eastAsia="Times New Roman" w:hAnsiTheme="minorHAnsi" w:cstheme="minorHAnsi"/>
          <w:sz w:val="28"/>
          <w:szCs w:val="28"/>
        </w:rPr>
        <w:t>Имитационное и статистическое моделирование</w:t>
      </w:r>
      <w:r w:rsidRPr="00E967F9">
        <w:rPr>
          <w:rFonts w:asciiTheme="minorHAnsi" w:eastAsia="Times New Roman" w:hAnsiTheme="minorHAnsi" w:cstheme="minorHAnsi"/>
          <w:sz w:val="28"/>
          <w:szCs w:val="28"/>
        </w:rPr>
        <w:t>»)</w:t>
      </w:r>
    </w:p>
    <w:p w:rsidR="00CA09CC" w:rsidRPr="00E967F9" w:rsidRDefault="001E2CA4" w:rsidP="00CA09CC">
      <w:pPr>
        <w:pStyle w:val="ab"/>
        <w:spacing w:after="2400"/>
        <w:jc w:val="center"/>
        <w:rPr>
          <w:rFonts w:asciiTheme="minorHAnsi" w:hAnsiTheme="minorHAnsi" w:cstheme="minorHAnsi"/>
          <w:sz w:val="28"/>
          <w:szCs w:val="28"/>
        </w:rPr>
      </w:pPr>
      <w:r w:rsidRPr="00E967F9">
        <w:rPr>
          <w:rFonts w:asciiTheme="minorHAnsi" w:eastAsia="Times New Roman" w:hAnsiTheme="minorHAnsi" w:cstheme="minorHAnsi"/>
          <w:sz w:val="28"/>
          <w:szCs w:val="28"/>
        </w:rPr>
        <w:t>С</w:t>
      </w:r>
      <w:r w:rsidR="00CA09CC" w:rsidRPr="00E967F9">
        <w:rPr>
          <w:rFonts w:asciiTheme="minorHAnsi" w:eastAsia="Times New Roman" w:hAnsiTheme="minorHAnsi" w:cstheme="minorHAnsi"/>
          <w:sz w:val="28"/>
          <w:szCs w:val="28"/>
        </w:rPr>
        <w:t>тудент</w:t>
      </w:r>
      <w:r w:rsidR="001C41AA" w:rsidRPr="00E967F9">
        <w:rPr>
          <w:rFonts w:asciiTheme="minorHAnsi" w:eastAsia="Times New Roman" w:hAnsiTheme="minorHAnsi" w:cstheme="minorHAnsi"/>
          <w:sz w:val="28"/>
          <w:szCs w:val="28"/>
        </w:rPr>
        <w:t>ки</w:t>
      </w:r>
      <w:r w:rsidR="00CA09CC" w:rsidRPr="00E967F9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C74C46" w:rsidRPr="00E967F9">
        <w:rPr>
          <w:rFonts w:asciiTheme="minorHAnsi" w:hAnsiTheme="minorHAnsi" w:cstheme="minorHAnsi"/>
          <w:sz w:val="28"/>
          <w:szCs w:val="28"/>
        </w:rPr>
        <w:t>4</w:t>
      </w:r>
      <w:r w:rsidR="00CA09CC" w:rsidRPr="00E967F9">
        <w:rPr>
          <w:rFonts w:asciiTheme="minorHAnsi" w:eastAsia="Times New Roman" w:hAnsiTheme="minorHAnsi" w:cstheme="minorHAnsi"/>
          <w:sz w:val="28"/>
          <w:szCs w:val="28"/>
        </w:rPr>
        <w:t xml:space="preserve"> курса </w:t>
      </w:r>
      <w:r w:rsidR="00B82CC3" w:rsidRPr="00E967F9">
        <w:rPr>
          <w:rFonts w:asciiTheme="minorHAnsi" w:hAnsiTheme="minorHAnsi" w:cstheme="minorHAnsi"/>
          <w:sz w:val="28"/>
          <w:szCs w:val="28"/>
        </w:rPr>
        <w:t>9</w:t>
      </w:r>
      <w:r w:rsidR="00C74C46" w:rsidRPr="00E967F9">
        <w:rPr>
          <w:rFonts w:asciiTheme="minorHAnsi" w:hAnsiTheme="minorHAnsi" w:cstheme="minorHAnsi"/>
          <w:sz w:val="28"/>
          <w:szCs w:val="28"/>
        </w:rPr>
        <w:t xml:space="preserve"> </w:t>
      </w:r>
      <w:r w:rsidR="00CA09CC" w:rsidRPr="00E967F9">
        <w:rPr>
          <w:rFonts w:asciiTheme="minorHAnsi" w:eastAsia="Times New Roman" w:hAnsiTheme="minorHAnsi" w:cstheme="minorHAnsi"/>
          <w:sz w:val="28"/>
          <w:szCs w:val="28"/>
        </w:rPr>
        <w:t>группы</w:t>
      </w:r>
      <w:bookmarkEnd w:id="0"/>
      <w:bookmarkEnd w:id="1"/>
      <w:bookmarkEnd w:id="2"/>
    </w:p>
    <w:p w:rsidR="00E967F9" w:rsidRPr="00E967F9" w:rsidRDefault="00E967F9" w:rsidP="00E967F9">
      <w:pPr>
        <w:pStyle w:val="ab"/>
        <w:jc w:val="right"/>
        <w:rPr>
          <w:rFonts w:asciiTheme="minorHAnsi" w:hAnsiTheme="minorHAnsi" w:cstheme="minorHAnsi"/>
          <w:i/>
          <w:sz w:val="28"/>
          <w:szCs w:val="28"/>
        </w:rPr>
      </w:pPr>
      <w:r w:rsidRPr="00E967F9">
        <w:rPr>
          <w:rFonts w:asciiTheme="minorHAnsi" w:hAnsiTheme="minorHAnsi" w:cstheme="minorHAnsi"/>
          <w:b/>
          <w:sz w:val="28"/>
          <w:szCs w:val="28"/>
        </w:rPr>
        <w:t>Преподаватель</w:t>
      </w:r>
    </w:p>
    <w:p w:rsidR="00E967F9" w:rsidRPr="00E967F9" w:rsidRDefault="00E967F9" w:rsidP="00E967F9">
      <w:pPr>
        <w:pStyle w:val="ab"/>
        <w:jc w:val="right"/>
        <w:rPr>
          <w:rFonts w:asciiTheme="minorHAnsi" w:hAnsiTheme="minorHAnsi" w:cstheme="minorHAnsi"/>
          <w:sz w:val="28"/>
          <w:szCs w:val="28"/>
        </w:rPr>
      </w:pPr>
      <w:r w:rsidRPr="00E967F9">
        <w:rPr>
          <w:rFonts w:asciiTheme="minorHAnsi" w:hAnsiTheme="minorHAnsi" w:cstheme="minorHAnsi"/>
          <w:i/>
          <w:sz w:val="28"/>
          <w:szCs w:val="28"/>
        </w:rPr>
        <w:t>Гайдук Антон Николаевич</w:t>
      </w:r>
    </w:p>
    <w:p w:rsidR="005C0632" w:rsidRPr="00E967F9" w:rsidRDefault="005C0632" w:rsidP="005C0632">
      <w:pPr>
        <w:pStyle w:val="a0"/>
        <w:rPr>
          <w:rFonts w:asciiTheme="minorHAnsi" w:eastAsiaTheme="majorEastAsia" w:hAnsiTheme="minorHAnsi" w:cstheme="minorHAnsi"/>
          <w:kern w:val="32"/>
          <w:sz w:val="32"/>
          <w:szCs w:val="32"/>
        </w:rPr>
      </w:pPr>
      <w:r w:rsidRPr="00E967F9">
        <w:rPr>
          <w:rFonts w:asciiTheme="minorHAnsi" w:hAnsiTheme="minorHAnsi" w:cstheme="minorHAnsi"/>
        </w:rPr>
        <w:br w:type="page"/>
      </w:r>
    </w:p>
    <w:p w:rsidR="00ED49A1" w:rsidRPr="00E967F9" w:rsidRDefault="00ED49A1" w:rsidP="004D6CDB">
      <w:pPr>
        <w:pStyle w:val="1"/>
        <w:rPr>
          <w:rFonts w:asciiTheme="minorHAnsi" w:hAnsiTheme="minorHAnsi" w:cstheme="minorHAnsi"/>
        </w:rPr>
      </w:pPr>
      <w:r w:rsidRPr="00E967F9">
        <w:rPr>
          <w:rFonts w:asciiTheme="minorHAnsi" w:hAnsiTheme="minorHAnsi" w:cstheme="minorHAnsi"/>
        </w:rPr>
        <w:lastRenderedPageBreak/>
        <w:t>Теоретическая часть</w:t>
      </w:r>
    </w:p>
    <w:p w:rsidR="00026CAF" w:rsidRPr="00E967F9" w:rsidRDefault="00FE1757" w:rsidP="00026CAF">
      <w:pPr>
        <w:pStyle w:val="2"/>
        <w:rPr>
          <w:rFonts w:asciiTheme="minorHAnsi" w:hAnsiTheme="minorHAnsi" w:cstheme="minorHAnsi"/>
        </w:rPr>
      </w:pPr>
      <w:r w:rsidRPr="00E967F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9232" behindDoc="0" locked="0" layoutInCell="1" allowOverlap="1" wp14:anchorId="600D7C20">
            <wp:simplePos x="0" y="0"/>
            <wp:positionH relativeFrom="column">
              <wp:posOffset>-104775</wp:posOffset>
            </wp:positionH>
            <wp:positionV relativeFrom="paragraph">
              <wp:posOffset>353060</wp:posOffset>
            </wp:positionV>
            <wp:extent cx="6282690" cy="7183120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718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67F9">
        <w:rPr>
          <w:rFonts w:asciiTheme="minorHAnsi" w:hAnsiTheme="minorHAnsi" w:cstheme="minorHAnsi"/>
        </w:rPr>
        <w:t>Общая схема метода Монте-Карло</w:t>
      </w:r>
    </w:p>
    <w:p w:rsidR="00196C2A" w:rsidRPr="00E967F9" w:rsidRDefault="00196C2A" w:rsidP="00196C2A">
      <w:pPr>
        <w:pStyle w:val="a0"/>
        <w:rPr>
          <w:rFonts w:asciiTheme="minorHAnsi" w:hAnsiTheme="minorHAnsi" w:cstheme="minorHAnsi"/>
        </w:rPr>
      </w:pPr>
    </w:p>
    <w:p w:rsidR="00FE1757" w:rsidRPr="00E967F9" w:rsidRDefault="00FE1757" w:rsidP="00FE1757">
      <w:pPr>
        <w:pStyle w:val="a0"/>
        <w:rPr>
          <w:rFonts w:asciiTheme="minorHAnsi" w:hAnsiTheme="minorHAnsi" w:cstheme="minorHAnsi"/>
        </w:rPr>
      </w:pPr>
    </w:p>
    <w:p w:rsidR="00196C2A" w:rsidRPr="00E967F9" w:rsidRDefault="00196C2A" w:rsidP="00FE1757">
      <w:pPr>
        <w:pStyle w:val="a0"/>
        <w:rPr>
          <w:rFonts w:asciiTheme="minorHAnsi" w:hAnsiTheme="minorHAnsi" w:cstheme="minorHAnsi"/>
        </w:rPr>
      </w:pPr>
    </w:p>
    <w:p w:rsidR="00196C2A" w:rsidRPr="00E967F9" w:rsidRDefault="00196C2A" w:rsidP="00FE1757">
      <w:pPr>
        <w:pStyle w:val="a0"/>
        <w:rPr>
          <w:rFonts w:asciiTheme="minorHAnsi" w:hAnsiTheme="minorHAnsi" w:cstheme="minorHAnsi"/>
        </w:rPr>
      </w:pPr>
    </w:p>
    <w:p w:rsidR="00196C2A" w:rsidRPr="00E967F9" w:rsidRDefault="00196C2A" w:rsidP="00FE1757">
      <w:pPr>
        <w:pStyle w:val="a0"/>
        <w:rPr>
          <w:rFonts w:asciiTheme="minorHAnsi" w:hAnsiTheme="minorHAnsi" w:cstheme="minorHAnsi"/>
        </w:rPr>
      </w:pPr>
    </w:p>
    <w:p w:rsidR="00196C2A" w:rsidRPr="00E967F9" w:rsidRDefault="00196C2A" w:rsidP="00FE1757">
      <w:pPr>
        <w:pStyle w:val="a0"/>
        <w:rPr>
          <w:rFonts w:asciiTheme="minorHAnsi" w:hAnsiTheme="minorHAnsi" w:cstheme="minorHAnsi"/>
        </w:rPr>
      </w:pPr>
    </w:p>
    <w:p w:rsidR="00196C2A" w:rsidRPr="00E967F9" w:rsidRDefault="00196C2A" w:rsidP="00196C2A">
      <w:pPr>
        <w:pStyle w:val="2"/>
        <w:rPr>
          <w:rFonts w:asciiTheme="minorHAnsi" w:hAnsiTheme="minorHAnsi" w:cstheme="minorHAnsi"/>
        </w:rPr>
      </w:pPr>
      <w:r w:rsidRPr="00E967F9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80256" behindDoc="0" locked="0" layoutInCell="1" allowOverlap="1" wp14:anchorId="6E00B561">
            <wp:simplePos x="0" y="0"/>
            <wp:positionH relativeFrom="column">
              <wp:posOffset>115570</wp:posOffset>
            </wp:positionH>
            <wp:positionV relativeFrom="paragraph">
              <wp:posOffset>247650</wp:posOffset>
            </wp:positionV>
            <wp:extent cx="5490210" cy="5217160"/>
            <wp:effectExtent l="0" t="0" r="0" b="254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67F9">
        <w:rPr>
          <w:rFonts w:asciiTheme="minorHAnsi" w:hAnsiTheme="minorHAnsi" w:cstheme="minorHAnsi"/>
        </w:rPr>
        <w:t>Вычисление определенного интеграла методом Монте-Карло</w:t>
      </w:r>
    </w:p>
    <w:p w:rsidR="00196C2A" w:rsidRPr="00E967F9" w:rsidRDefault="00206BD3" w:rsidP="00196C2A">
      <w:pPr>
        <w:pStyle w:val="2"/>
        <w:rPr>
          <w:rFonts w:asciiTheme="minorHAnsi" w:hAnsiTheme="minorHAnsi" w:cstheme="minorHAnsi"/>
        </w:rPr>
      </w:pPr>
      <w:r w:rsidRPr="00E967F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1280" behindDoc="0" locked="0" layoutInCell="1" allowOverlap="1" wp14:anchorId="7AF2CDD1">
            <wp:simplePos x="0" y="0"/>
            <wp:positionH relativeFrom="column">
              <wp:posOffset>116205</wp:posOffset>
            </wp:positionH>
            <wp:positionV relativeFrom="paragraph">
              <wp:posOffset>5706110</wp:posOffset>
            </wp:positionV>
            <wp:extent cx="5372100" cy="3236066"/>
            <wp:effectExtent l="0" t="0" r="0" b="254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693" cy="3236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C2A" w:rsidRPr="00E967F9">
        <w:rPr>
          <w:rFonts w:asciiTheme="minorHAnsi" w:hAnsiTheme="minorHAnsi" w:cstheme="minorHAnsi"/>
        </w:rPr>
        <w:t>Решение системы алгебраических уравнений методом Монте-Карло</w:t>
      </w:r>
    </w:p>
    <w:p w:rsidR="00196C2A" w:rsidRPr="00E967F9" w:rsidRDefault="00196C2A" w:rsidP="00196C2A">
      <w:pPr>
        <w:pStyle w:val="a0"/>
        <w:rPr>
          <w:rFonts w:asciiTheme="minorHAnsi" w:hAnsiTheme="minorHAnsi" w:cstheme="minorHAnsi"/>
        </w:rPr>
      </w:pPr>
    </w:p>
    <w:p w:rsidR="00206BD3" w:rsidRPr="00E967F9" w:rsidRDefault="00206BD3" w:rsidP="00196C2A">
      <w:pPr>
        <w:pStyle w:val="a0"/>
        <w:rPr>
          <w:rFonts w:asciiTheme="minorHAnsi" w:hAnsiTheme="minorHAnsi" w:cstheme="minorHAnsi"/>
        </w:rPr>
      </w:pPr>
    </w:p>
    <w:p w:rsidR="00206BD3" w:rsidRPr="00E967F9" w:rsidRDefault="00206BD3" w:rsidP="00196C2A">
      <w:pPr>
        <w:pStyle w:val="a0"/>
        <w:rPr>
          <w:rFonts w:asciiTheme="minorHAnsi" w:hAnsiTheme="minorHAnsi" w:cstheme="minorHAnsi"/>
        </w:rPr>
      </w:pPr>
    </w:p>
    <w:p w:rsidR="00206BD3" w:rsidRPr="00E967F9" w:rsidRDefault="00206BD3" w:rsidP="00196C2A">
      <w:pPr>
        <w:pStyle w:val="a0"/>
        <w:rPr>
          <w:rFonts w:asciiTheme="minorHAnsi" w:hAnsiTheme="minorHAnsi" w:cstheme="minorHAnsi"/>
        </w:rPr>
      </w:pPr>
    </w:p>
    <w:p w:rsidR="00206BD3" w:rsidRPr="00E967F9" w:rsidRDefault="00206BD3" w:rsidP="00196C2A">
      <w:pPr>
        <w:pStyle w:val="a0"/>
        <w:rPr>
          <w:rFonts w:asciiTheme="minorHAnsi" w:hAnsiTheme="minorHAnsi" w:cstheme="minorHAnsi"/>
        </w:rPr>
      </w:pPr>
    </w:p>
    <w:p w:rsidR="00206BD3" w:rsidRPr="00E967F9" w:rsidRDefault="00206BD3" w:rsidP="00196C2A">
      <w:pPr>
        <w:pStyle w:val="a0"/>
        <w:rPr>
          <w:rFonts w:asciiTheme="minorHAnsi" w:hAnsiTheme="minorHAnsi" w:cstheme="minorHAnsi"/>
        </w:rPr>
      </w:pPr>
    </w:p>
    <w:p w:rsidR="00206BD3" w:rsidRPr="00E967F9" w:rsidRDefault="00206BD3" w:rsidP="00196C2A">
      <w:pPr>
        <w:pStyle w:val="a0"/>
        <w:rPr>
          <w:rFonts w:asciiTheme="minorHAnsi" w:hAnsiTheme="minorHAnsi" w:cstheme="minorHAnsi"/>
        </w:rPr>
      </w:pPr>
    </w:p>
    <w:p w:rsidR="00206BD3" w:rsidRPr="00E967F9" w:rsidRDefault="00206BD3" w:rsidP="00196C2A">
      <w:pPr>
        <w:pStyle w:val="a0"/>
        <w:rPr>
          <w:rFonts w:asciiTheme="minorHAnsi" w:hAnsiTheme="minorHAnsi" w:cstheme="minorHAnsi"/>
        </w:rPr>
      </w:pPr>
    </w:p>
    <w:p w:rsidR="00206BD3" w:rsidRPr="00E967F9" w:rsidRDefault="00206BD3" w:rsidP="00196C2A">
      <w:pPr>
        <w:pStyle w:val="a0"/>
        <w:rPr>
          <w:rFonts w:asciiTheme="minorHAnsi" w:hAnsiTheme="minorHAnsi" w:cstheme="minorHAnsi"/>
        </w:rPr>
      </w:pPr>
    </w:p>
    <w:p w:rsidR="00206BD3" w:rsidRPr="00E967F9" w:rsidRDefault="00206BD3" w:rsidP="00196C2A">
      <w:pPr>
        <w:pStyle w:val="a0"/>
        <w:rPr>
          <w:rFonts w:asciiTheme="minorHAnsi" w:hAnsiTheme="minorHAnsi" w:cstheme="minorHAnsi"/>
        </w:rPr>
      </w:pPr>
    </w:p>
    <w:p w:rsidR="00206BD3" w:rsidRPr="00E967F9" w:rsidRDefault="00206BD3" w:rsidP="00196C2A">
      <w:pPr>
        <w:pStyle w:val="a0"/>
        <w:rPr>
          <w:rFonts w:asciiTheme="minorHAnsi" w:hAnsiTheme="minorHAnsi" w:cstheme="minorHAnsi"/>
        </w:rPr>
      </w:pPr>
    </w:p>
    <w:p w:rsidR="00206BD3" w:rsidRPr="00E967F9" w:rsidRDefault="00206BD3" w:rsidP="00196C2A">
      <w:pPr>
        <w:pStyle w:val="a0"/>
        <w:rPr>
          <w:rFonts w:asciiTheme="minorHAnsi" w:hAnsiTheme="minorHAnsi" w:cstheme="minorHAnsi"/>
        </w:rPr>
      </w:pPr>
    </w:p>
    <w:p w:rsidR="00196C2A" w:rsidRPr="00E967F9" w:rsidRDefault="00206BD3" w:rsidP="00206BD3">
      <w:pPr>
        <w:pStyle w:val="a0"/>
        <w:ind w:firstLine="0"/>
        <w:rPr>
          <w:rFonts w:asciiTheme="minorHAnsi" w:hAnsiTheme="minorHAnsi" w:cstheme="minorHAnsi"/>
        </w:rPr>
      </w:pPr>
      <w:r w:rsidRPr="00E967F9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83328" behindDoc="0" locked="0" layoutInCell="1" allowOverlap="1" wp14:anchorId="7F6E2465">
            <wp:simplePos x="0" y="0"/>
            <wp:positionH relativeFrom="column">
              <wp:posOffset>271145</wp:posOffset>
            </wp:positionH>
            <wp:positionV relativeFrom="paragraph">
              <wp:posOffset>4119880</wp:posOffset>
            </wp:positionV>
            <wp:extent cx="5448935" cy="444246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67F9">
        <w:rPr>
          <w:rFonts w:asciiTheme="minorHAnsi" w:hAnsiTheme="minorHAnsi" w:cstheme="minorHAnsi"/>
        </w:rPr>
        <w:br/>
      </w:r>
      <w:r w:rsidRPr="00E967F9">
        <w:rPr>
          <w:rFonts w:asciiTheme="minorHAnsi" w:hAnsiTheme="minorHAnsi" w:cstheme="minorHAnsi"/>
        </w:rPr>
        <w:br/>
      </w:r>
      <w:r w:rsidRPr="00E967F9">
        <w:rPr>
          <w:rFonts w:asciiTheme="minorHAnsi" w:hAnsiTheme="minorHAnsi" w:cstheme="minorHAnsi"/>
        </w:rPr>
        <w:br/>
      </w:r>
      <w:r w:rsidRPr="00E967F9">
        <w:rPr>
          <w:rFonts w:asciiTheme="minorHAnsi" w:hAnsiTheme="minorHAnsi" w:cstheme="minorHAnsi"/>
        </w:rPr>
        <w:br/>
      </w:r>
      <w:r w:rsidRPr="00E967F9">
        <w:rPr>
          <w:rFonts w:asciiTheme="minorHAnsi" w:hAnsiTheme="minorHAnsi" w:cstheme="minorHAnsi"/>
        </w:rPr>
        <w:br/>
      </w:r>
      <w:r w:rsidRPr="00E967F9">
        <w:rPr>
          <w:rFonts w:asciiTheme="minorHAnsi" w:hAnsiTheme="minorHAnsi" w:cstheme="minorHAnsi"/>
        </w:rPr>
        <w:br/>
      </w:r>
      <w:r w:rsidRPr="00E967F9">
        <w:rPr>
          <w:rFonts w:asciiTheme="minorHAnsi" w:hAnsiTheme="minorHAnsi" w:cstheme="minorHAnsi"/>
        </w:rPr>
        <w:br/>
      </w:r>
      <w:r w:rsidRPr="00E967F9">
        <w:rPr>
          <w:rFonts w:asciiTheme="minorHAnsi" w:hAnsiTheme="minorHAnsi" w:cstheme="minorHAnsi"/>
        </w:rPr>
        <w:br/>
      </w:r>
      <w:r w:rsidRPr="00E967F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2304" behindDoc="0" locked="0" layoutInCell="1" allowOverlap="1" wp14:anchorId="586CFC3D">
            <wp:simplePos x="0" y="0"/>
            <wp:positionH relativeFrom="column">
              <wp:posOffset>146685</wp:posOffset>
            </wp:positionH>
            <wp:positionV relativeFrom="paragraph">
              <wp:posOffset>0</wp:posOffset>
            </wp:positionV>
            <wp:extent cx="5509260" cy="4129405"/>
            <wp:effectExtent l="0" t="0" r="0" b="444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6C2A" w:rsidRPr="00E967F9" w:rsidRDefault="00196C2A" w:rsidP="00196C2A">
      <w:pPr>
        <w:pStyle w:val="a0"/>
        <w:rPr>
          <w:rFonts w:asciiTheme="minorHAnsi" w:hAnsiTheme="minorHAnsi" w:cstheme="minorHAnsi"/>
        </w:rPr>
      </w:pPr>
    </w:p>
    <w:p w:rsidR="00196C2A" w:rsidRPr="00E967F9" w:rsidRDefault="00196C2A" w:rsidP="00196C2A">
      <w:pPr>
        <w:pStyle w:val="a0"/>
        <w:rPr>
          <w:rFonts w:asciiTheme="minorHAnsi" w:hAnsiTheme="minorHAnsi" w:cstheme="minorHAnsi"/>
        </w:rPr>
      </w:pPr>
    </w:p>
    <w:p w:rsidR="00196C2A" w:rsidRPr="00E967F9" w:rsidRDefault="00196C2A" w:rsidP="00196C2A">
      <w:pPr>
        <w:pStyle w:val="a0"/>
        <w:rPr>
          <w:rFonts w:asciiTheme="minorHAnsi" w:hAnsiTheme="minorHAnsi" w:cstheme="minorHAnsi"/>
        </w:rPr>
      </w:pPr>
    </w:p>
    <w:p w:rsidR="00196C2A" w:rsidRPr="00E967F9" w:rsidRDefault="00206BD3" w:rsidP="00196C2A">
      <w:pPr>
        <w:pStyle w:val="a0"/>
        <w:rPr>
          <w:rFonts w:asciiTheme="minorHAnsi" w:hAnsiTheme="minorHAnsi" w:cstheme="minorHAnsi"/>
        </w:rPr>
      </w:pPr>
      <w:r w:rsidRPr="00E967F9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85376" behindDoc="0" locked="0" layoutInCell="1" allowOverlap="1" wp14:anchorId="2515190B">
            <wp:simplePos x="0" y="0"/>
            <wp:positionH relativeFrom="column">
              <wp:posOffset>311150</wp:posOffset>
            </wp:positionH>
            <wp:positionV relativeFrom="paragraph">
              <wp:posOffset>4388485</wp:posOffset>
            </wp:positionV>
            <wp:extent cx="5451475" cy="2275840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67F9">
        <w:rPr>
          <w:rFonts w:asciiTheme="minorHAnsi" w:hAnsiTheme="minorHAnsi" w:cstheme="minorHAnsi"/>
        </w:rPr>
        <w:br/>
      </w:r>
      <w:r w:rsidRPr="00E967F9">
        <w:rPr>
          <w:rFonts w:asciiTheme="minorHAnsi" w:hAnsiTheme="minorHAnsi" w:cstheme="minorHAnsi"/>
        </w:rPr>
        <w:br/>
      </w:r>
      <w:r w:rsidRPr="00E967F9">
        <w:rPr>
          <w:rFonts w:asciiTheme="minorHAnsi" w:hAnsiTheme="minorHAnsi" w:cstheme="minorHAnsi"/>
        </w:rPr>
        <w:br/>
      </w:r>
      <w:r w:rsidRPr="00E967F9">
        <w:rPr>
          <w:rFonts w:asciiTheme="minorHAnsi" w:hAnsiTheme="minorHAnsi" w:cstheme="minorHAnsi"/>
        </w:rPr>
        <w:br/>
      </w:r>
      <w:r w:rsidRPr="00E967F9">
        <w:rPr>
          <w:rFonts w:asciiTheme="minorHAnsi" w:hAnsiTheme="minorHAnsi" w:cstheme="minorHAnsi"/>
        </w:rPr>
        <w:br/>
      </w:r>
      <w:r w:rsidRPr="00E967F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4352" behindDoc="0" locked="0" layoutInCell="1" allowOverlap="1" wp14:anchorId="600C881F">
            <wp:simplePos x="0" y="0"/>
            <wp:positionH relativeFrom="column">
              <wp:posOffset>460430</wp:posOffset>
            </wp:positionH>
            <wp:positionV relativeFrom="paragraph">
              <wp:posOffset>-414</wp:posOffset>
            </wp:positionV>
            <wp:extent cx="5325218" cy="4344006"/>
            <wp:effectExtent l="0" t="0" r="889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6C2A" w:rsidRPr="00E967F9" w:rsidRDefault="00196C2A" w:rsidP="00196C2A">
      <w:pPr>
        <w:pStyle w:val="a0"/>
        <w:rPr>
          <w:rFonts w:asciiTheme="minorHAnsi" w:hAnsiTheme="minorHAnsi" w:cstheme="minorHAnsi"/>
        </w:rPr>
      </w:pPr>
    </w:p>
    <w:p w:rsidR="00196C2A" w:rsidRPr="00E967F9" w:rsidRDefault="00196C2A" w:rsidP="00196C2A">
      <w:pPr>
        <w:pStyle w:val="a0"/>
        <w:rPr>
          <w:rFonts w:asciiTheme="minorHAnsi" w:hAnsiTheme="minorHAnsi" w:cstheme="minorHAnsi"/>
        </w:rPr>
      </w:pPr>
    </w:p>
    <w:p w:rsidR="00196C2A" w:rsidRPr="00E967F9" w:rsidRDefault="00196C2A" w:rsidP="00FE1757">
      <w:pPr>
        <w:pStyle w:val="a0"/>
        <w:rPr>
          <w:rFonts w:asciiTheme="minorHAnsi" w:hAnsiTheme="minorHAnsi" w:cstheme="minorHAnsi"/>
        </w:rPr>
      </w:pPr>
    </w:p>
    <w:p w:rsidR="00F03DFD" w:rsidRPr="00E967F9" w:rsidRDefault="00F03DFD" w:rsidP="00FE1757">
      <w:pPr>
        <w:pStyle w:val="3"/>
        <w:rPr>
          <w:rFonts w:asciiTheme="minorHAnsi" w:hAnsiTheme="minorHAnsi" w:cstheme="minorHAnsi"/>
          <w:szCs w:val="28"/>
        </w:rPr>
      </w:pPr>
      <w:r w:rsidRPr="00E967F9">
        <w:rPr>
          <w:rFonts w:asciiTheme="minorHAnsi" w:hAnsiTheme="minorHAnsi" w:cstheme="minorHAnsi"/>
          <w:szCs w:val="28"/>
        </w:rPr>
        <w:br w:type="page"/>
      </w:r>
    </w:p>
    <w:p w:rsidR="00B057B5" w:rsidRPr="00E967F9" w:rsidRDefault="00B057B5" w:rsidP="00B057B5">
      <w:pPr>
        <w:pStyle w:val="1"/>
        <w:rPr>
          <w:rFonts w:asciiTheme="minorHAnsi" w:hAnsiTheme="minorHAnsi" w:cstheme="minorHAnsi"/>
        </w:rPr>
      </w:pPr>
      <w:r w:rsidRPr="00E967F9">
        <w:rPr>
          <w:rFonts w:asciiTheme="minorHAnsi" w:hAnsiTheme="minorHAnsi" w:cstheme="minorHAnsi"/>
        </w:rPr>
        <w:lastRenderedPageBreak/>
        <w:t>Результаты экспериментов</w:t>
      </w:r>
    </w:p>
    <w:p w:rsidR="00517AC1" w:rsidRPr="00E967F9" w:rsidRDefault="00D21B6B" w:rsidP="00404579">
      <w:pPr>
        <w:pStyle w:val="a0"/>
        <w:ind w:firstLine="0"/>
        <w:rPr>
          <w:rFonts w:asciiTheme="minorHAnsi" w:hAnsiTheme="minorHAnsi" w:cstheme="minorHAnsi"/>
          <w:sz w:val="28"/>
          <w:szCs w:val="28"/>
        </w:rPr>
      </w:pPr>
      <w:r w:rsidRPr="00E967F9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86400" behindDoc="0" locked="0" layoutInCell="1" allowOverlap="1" wp14:anchorId="7B6D17C5">
            <wp:simplePos x="0" y="0"/>
            <wp:positionH relativeFrom="column">
              <wp:posOffset>-437515</wp:posOffset>
            </wp:positionH>
            <wp:positionV relativeFrom="paragraph">
              <wp:posOffset>493395</wp:posOffset>
            </wp:positionV>
            <wp:extent cx="6673850" cy="6538595"/>
            <wp:effectExtent l="0" t="0" r="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653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AC1" w:rsidRPr="00E967F9">
        <w:rPr>
          <w:rFonts w:asciiTheme="minorHAnsi" w:hAnsiTheme="minorHAnsi" w:cstheme="minorHAnsi"/>
          <w:sz w:val="28"/>
          <w:szCs w:val="28"/>
        </w:rPr>
        <w:t>Результаты вычислений интегралов а и б методом Монте-Карло с точностью 10</w:t>
      </w:r>
      <w:proofErr w:type="gramStart"/>
      <w:r w:rsidR="00517AC1" w:rsidRPr="00E967F9">
        <w:rPr>
          <w:rFonts w:asciiTheme="minorHAnsi" w:hAnsiTheme="minorHAnsi" w:cstheme="minorHAnsi"/>
          <w:sz w:val="28"/>
          <w:szCs w:val="28"/>
        </w:rPr>
        <w:t>^(</w:t>
      </w:r>
      <w:proofErr w:type="gramEnd"/>
      <w:r w:rsidR="00517AC1" w:rsidRPr="00E967F9">
        <w:rPr>
          <w:rFonts w:asciiTheme="minorHAnsi" w:hAnsiTheme="minorHAnsi" w:cstheme="minorHAnsi"/>
          <w:sz w:val="28"/>
          <w:szCs w:val="28"/>
        </w:rPr>
        <w:t>-</w:t>
      </w:r>
      <w:r w:rsidRPr="00E967F9">
        <w:rPr>
          <w:rFonts w:asciiTheme="minorHAnsi" w:hAnsiTheme="minorHAnsi" w:cstheme="minorHAnsi"/>
          <w:sz w:val="28"/>
          <w:szCs w:val="28"/>
        </w:rPr>
        <w:t>7</w:t>
      </w:r>
      <w:r w:rsidR="00517AC1" w:rsidRPr="00E967F9">
        <w:rPr>
          <w:rFonts w:asciiTheme="minorHAnsi" w:hAnsiTheme="minorHAnsi" w:cstheme="minorHAnsi"/>
          <w:sz w:val="28"/>
          <w:szCs w:val="28"/>
        </w:rPr>
        <w:t xml:space="preserve">) на  </w:t>
      </w:r>
      <w:r w:rsidR="00517AC1" w:rsidRPr="00E967F9">
        <w:rPr>
          <w:rFonts w:asciiTheme="minorHAnsi" w:hAnsiTheme="minorHAnsi" w:cstheme="minorHAnsi"/>
          <w:sz w:val="28"/>
          <w:szCs w:val="28"/>
          <w:lang w:val="en-US"/>
        </w:rPr>
        <w:t>n</w:t>
      </w:r>
      <w:r w:rsidR="00517AC1" w:rsidRPr="00E967F9">
        <w:rPr>
          <w:rFonts w:asciiTheme="minorHAnsi" w:hAnsiTheme="minorHAnsi" w:cstheme="minorHAnsi"/>
          <w:sz w:val="28"/>
          <w:szCs w:val="28"/>
        </w:rPr>
        <w:t>-ом шаге от 1_000 до 3_000 шагов:</w:t>
      </w:r>
    </w:p>
    <w:p w:rsidR="00D21B6B" w:rsidRPr="00E967F9" w:rsidRDefault="00D21B6B" w:rsidP="00404579">
      <w:pPr>
        <w:pStyle w:val="a0"/>
        <w:ind w:firstLine="0"/>
        <w:rPr>
          <w:rFonts w:asciiTheme="minorHAnsi" w:hAnsiTheme="minorHAnsi" w:cstheme="minorHAnsi"/>
          <w:sz w:val="28"/>
          <w:szCs w:val="28"/>
        </w:rPr>
      </w:pPr>
    </w:p>
    <w:p w:rsidR="00D21B6B" w:rsidRPr="00E967F9" w:rsidRDefault="00A257E3" w:rsidP="00404579">
      <w:pPr>
        <w:pStyle w:val="a0"/>
        <w:ind w:firstLine="0"/>
        <w:rPr>
          <w:rFonts w:asciiTheme="minorHAnsi" w:hAnsiTheme="minorHAnsi" w:cstheme="minorHAnsi"/>
          <w:sz w:val="28"/>
          <w:szCs w:val="28"/>
        </w:rPr>
      </w:pPr>
      <w:r w:rsidRPr="00E967F9">
        <w:rPr>
          <w:rFonts w:asciiTheme="minorHAnsi" w:hAnsiTheme="minorHAnsi" w:cstheme="minorHAnsi"/>
          <w:sz w:val="28"/>
          <w:szCs w:val="28"/>
        </w:rPr>
        <w:br/>
      </w:r>
    </w:p>
    <w:p w:rsidR="00D21B6B" w:rsidRPr="00E967F9" w:rsidRDefault="00D21B6B" w:rsidP="00404579">
      <w:pPr>
        <w:pStyle w:val="a0"/>
        <w:ind w:firstLine="0"/>
        <w:rPr>
          <w:rFonts w:asciiTheme="minorHAnsi" w:hAnsiTheme="minorHAnsi" w:cstheme="minorHAnsi"/>
          <w:sz w:val="28"/>
          <w:szCs w:val="28"/>
        </w:rPr>
      </w:pPr>
    </w:p>
    <w:p w:rsidR="00D21B6B" w:rsidRPr="00E967F9" w:rsidRDefault="00D21B6B" w:rsidP="00404579">
      <w:pPr>
        <w:pStyle w:val="a0"/>
        <w:ind w:firstLine="0"/>
        <w:rPr>
          <w:rFonts w:asciiTheme="minorHAnsi" w:hAnsiTheme="minorHAnsi" w:cstheme="minorHAnsi"/>
          <w:sz w:val="28"/>
          <w:szCs w:val="28"/>
        </w:rPr>
      </w:pPr>
    </w:p>
    <w:p w:rsidR="00D21B6B" w:rsidRPr="00E967F9" w:rsidRDefault="00D21B6B" w:rsidP="00404579">
      <w:pPr>
        <w:pStyle w:val="a0"/>
        <w:ind w:firstLine="0"/>
        <w:rPr>
          <w:rFonts w:asciiTheme="minorHAnsi" w:hAnsiTheme="minorHAnsi" w:cstheme="minorHAnsi"/>
          <w:sz w:val="28"/>
          <w:szCs w:val="28"/>
        </w:rPr>
      </w:pPr>
      <w:r w:rsidRPr="00E967F9">
        <w:rPr>
          <w:rFonts w:asciiTheme="minorHAnsi" w:hAnsiTheme="minorHAnsi" w:cstheme="minorHAnsi"/>
          <w:sz w:val="28"/>
          <w:szCs w:val="28"/>
        </w:rPr>
        <w:br/>
      </w:r>
    </w:p>
    <w:p w:rsidR="00D21B6B" w:rsidRPr="00E967F9" w:rsidRDefault="00D21B6B" w:rsidP="00404579">
      <w:pPr>
        <w:pStyle w:val="a0"/>
        <w:ind w:firstLine="0"/>
        <w:rPr>
          <w:rFonts w:asciiTheme="minorHAnsi" w:hAnsiTheme="minorHAnsi" w:cstheme="minorHAnsi"/>
          <w:sz w:val="28"/>
          <w:szCs w:val="28"/>
        </w:rPr>
      </w:pPr>
    </w:p>
    <w:p w:rsidR="00D21B6B" w:rsidRPr="00E967F9" w:rsidRDefault="00D21B6B" w:rsidP="00404579">
      <w:pPr>
        <w:pStyle w:val="a0"/>
        <w:ind w:firstLine="0"/>
        <w:rPr>
          <w:rFonts w:asciiTheme="minorHAnsi" w:hAnsiTheme="minorHAnsi" w:cstheme="minorHAnsi"/>
          <w:sz w:val="28"/>
          <w:szCs w:val="28"/>
        </w:rPr>
      </w:pPr>
      <w:r w:rsidRPr="00E967F9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87424" behindDoc="0" locked="0" layoutInCell="1" allowOverlap="1" wp14:anchorId="50E80E2B">
            <wp:simplePos x="0" y="0"/>
            <wp:positionH relativeFrom="column">
              <wp:posOffset>-80666</wp:posOffset>
            </wp:positionH>
            <wp:positionV relativeFrom="paragraph">
              <wp:posOffset>271220</wp:posOffset>
            </wp:positionV>
            <wp:extent cx="6120765" cy="1880870"/>
            <wp:effectExtent l="0" t="0" r="0" b="508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67F9">
        <w:rPr>
          <w:rFonts w:asciiTheme="minorHAnsi" w:hAnsiTheme="minorHAnsi" w:cstheme="minorHAnsi"/>
          <w:sz w:val="28"/>
          <w:szCs w:val="28"/>
        </w:rPr>
        <w:t>Решение системы СЛАУ из заданного варианта (7):</w:t>
      </w:r>
    </w:p>
    <w:p w:rsidR="00AA70E6" w:rsidRPr="00E967F9" w:rsidRDefault="00633D08" w:rsidP="00404579">
      <w:pPr>
        <w:pStyle w:val="a0"/>
        <w:ind w:firstLine="0"/>
        <w:rPr>
          <w:rFonts w:asciiTheme="minorHAnsi" w:hAnsiTheme="minorHAnsi" w:cstheme="minorHAnsi"/>
          <w:sz w:val="28"/>
          <w:szCs w:val="28"/>
        </w:rPr>
      </w:pPr>
      <w:r w:rsidRPr="00E967F9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88448" behindDoc="0" locked="0" layoutInCell="1" allowOverlap="1" wp14:anchorId="3C000F8F">
            <wp:simplePos x="0" y="0"/>
            <wp:positionH relativeFrom="column">
              <wp:posOffset>-83185</wp:posOffset>
            </wp:positionH>
            <wp:positionV relativeFrom="paragraph">
              <wp:posOffset>1997710</wp:posOffset>
            </wp:positionV>
            <wp:extent cx="2984500" cy="450215"/>
            <wp:effectExtent l="0" t="0" r="6350" b="698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7E3" w:rsidRPr="00E967F9">
        <w:rPr>
          <w:rFonts w:asciiTheme="minorHAnsi" w:hAnsiTheme="minorHAnsi" w:cstheme="minorHAnsi"/>
          <w:sz w:val="28"/>
          <w:szCs w:val="28"/>
        </w:rPr>
        <w:br/>
      </w:r>
      <w:r w:rsidR="00A257E3" w:rsidRPr="00E967F9">
        <w:rPr>
          <w:rFonts w:asciiTheme="minorHAnsi" w:hAnsiTheme="minorHAnsi" w:cstheme="minorHAnsi"/>
          <w:sz w:val="28"/>
          <w:szCs w:val="28"/>
        </w:rPr>
        <w:br/>
      </w:r>
      <w:r w:rsidR="00A257E3" w:rsidRPr="00E967F9">
        <w:rPr>
          <w:rFonts w:asciiTheme="minorHAnsi" w:hAnsiTheme="minorHAnsi" w:cstheme="minorHAnsi"/>
          <w:sz w:val="28"/>
          <w:szCs w:val="28"/>
        </w:rPr>
        <w:br/>
      </w:r>
      <w:r w:rsidR="00A257E3" w:rsidRPr="00E967F9">
        <w:rPr>
          <w:rFonts w:asciiTheme="minorHAnsi" w:hAnsiTheme="minorHAnsi" w:cstheme="minorHAnsi"/>
          <w:sz w:val="28"/>
          <w:szCs w:val="28"/>
        </w:rPr>
        <w:br/>
      </w:r>
      <w:r w:rsidR="00A257E3" w:rsidRPr="00E967F9">
        <w:rPr>
          <w:rFonts w:asciiTheme="minorHAnsi" w:hAnsiTheme="minorHAnsi" w:cstheme="minorHAnsi"/>
          <w:sz w:val="28"/>
          <w:szCs w:val="28"/>
        </w:rPr>
        <w:br/>
      </w:r>
      <w:r w:rsidR="00A257E3" w:rsidRPr="00E967F9">
        <w:rPr>
          <w:rFonts w:asciiTheme="minorHAnsi" w:hAnsiTheme="minorHAnsi" w:cstheme="minorHAnsi"/>
          <w:sz w:val="28"/>
          <w:szCs w:val="28"/>
        </w:rPr>
        <w:br/>
      </w:r>
      <w:r w:rsidR="00A257E3" w:rsidRPr="00E967F9">
        <w:rPr>
          <w:rFonts w:asciiTheme="minorHAnsi" w:hAnsiTheme="minorHAnsi" w:cstheme="minorHAnsi"/>
          <w:sz w:val="28"/>
          <w:szCs w:val="28"/>
        </w:rPr>
        <w:br/>
      </w:r>
      <w:r w:rsidR="00A257E3" w:rsidRPr="00E967F9">
        <w:rPr>
          <w:rFonts w:asciiTheme="minorHAnsi" w:hAnsiTheme="minorHAnsi" w:cstheme="minorHAnsi"/>
          <w:sz w:val="28"/>
          <w:szCs w:val="28"/>
        </w:rPr>
        <w:br/>
      </w:r>
      <w:r w:rsidR="00A257E3" w:rsidRPr="00E967F9">
        <w:rPr>
          <w:rFonts w:asciiTheme="minorHAnsi" w:hAnsiTheme="minorHAnsi" w:cstheme="minorHAnsi"/>
          <w:sz w:val="28"/>
          <w:szCs w:val="28"/>
        </w:rPr>
        <w:br/>
      </w:r>
      <w:r w:rsidR="00A257E3" w:rsidRPr="00E967F9">
        <w:rPr>
          <w:rFonts w:asciiTheme="minorHAnsi" w:hAnsiTheme="minorHAnsi" w:cstheme="minorHAnsi"/>
          <w:sz w:val="28"/>
          <w:szCs w:val="28"/>
        </w:rPr>
        <w:br/>
      </w:r>
      <w:r w:rsidR="00A257E3" w:rsidRPr="00E967F9">
        <w:rPr>
          <w:rFonts w:asciiTheme="minorHAnsi" w:hAnsiTheme="minorHAnsi" w:cstheme="minorHAnsi"/>
          <w:sz w:val="28"/>
          <w:szCs w:val="28"/>
        </w:rPr>
        <w:br/>
      </w:r>
      <w:r w:rsidR="00A257E3" w:rsidRPr="00E967F9">
        <w:rPr>
          <w:rFonts w:asciiTheme="minorHAnsi" w:hAnsiTheme="minorHAnsi" w:cstheme="minorHAnsi"/>
          <w:sz w:val="28"/>
          <w:szCs w:val="28"/>
        </w:rPr>
        <w:br/>
      </w:r>
      <w:r w:rsidR="00A257E3" w:rsidRPr="00E967F9">
        <w:rPr>
          <w:rFonts w:asciiTheme="minorHAnsi" w:hAnsiTheme="minorHAnsi" w:cstheme="minorHAnsi"/>
          <w:sz w:val="28"/>
          <w:szCs w:val="28"/>
        </w:rPr>
        <w:br/>
      </w:r>
    </w:p>
    <w:p w:rsidR="00E967F9" w:rsidRDefault="00A257E3" w:rsidP="00404579">
      <w:pPr>
        <w:pStyle w:val="a0"/>
        <w:ind w:firstLine="0"/>
        <w:rPr>
          <w:rFonts w:asciiTheme="minorHAnsi" w:hAnsiTheme="minorHAnsi" w:cstheme="minorHAnsi"/>
          <w:sz w:val="28"/>
          <w:szCs w:val="28"/>
        </w:rPr>
      </w:pPr>
      <w:r w:rsidRPr="00E967F9">
        <w:rPr>
          <w:rFonts w:asciiTheme="minorHAnsi" w:hAnsiTheme="minorHAnsi" w:cstheme="minorHAnsi"/>
          <w:sz w:val="28"/>
          <w:szCs w:val="28"/>
        </w:rPr>
        <w:br/>
      </w:r>
      <w:r w:rsidRPr="00E967F9">
        <w:rPr>
          <w:rFonts w:asciiTheme="minorHAnsi" w:hAnsiTheme="minorHAnsi" w:cstheme="minorHAnsi"/>
          <w:sz w:val="28"/>
          <w:szCs w:val="28"/>
        </w:rPr>
        <w:br/>
      </w:r>
      <w:r w:rsidRPr="00E967F9">
        <w:rPr>
          <w:rFonts w:asciiTheme="minorHAnsi" w:hAnsiTheme="minorHAnsi" w:cstheme="minorHAnsi"/>
          <w:sz w:val="28"/>
          <w:szCs w:val="28"/>
        </w:rPr>
        <w:br/>
      </w:r>
      <w:r w:rsidRPr="00E967F9">
        <w:rPr>
          <w:rFonts w:asciiTheme="minorHAnsi" w:hAnsiTheme="minorHAnsi" w:cstheme="minorHAnsi"/>
          <w:sz w:val="28"/>
          <w:szCs w:val="28"/>
        </w:rPr>
        <w:br/>
      </w:r>
      <w:r w:rsidRPr="00E967F9">
        <w:rPr>
          <w:rFonts w:asciiTheme="minorHAnsi" w:hAnsiTheme="minorHAnsi" w:cstheme="minorHAnsi"/>
          <w:sz w:val="28"/>
          <w:szCs w:val="28"/>
        </w:rPr>
        <w:br/>
      </w:r>
      <w:r w:rsidRPr="00E967F9">
        <w:rPr>
          <w:rFonts w:asciiTheme="minorHAnsi" w:hAnsiTheme="minorHAnsi" w:cstheme="minorHAnsi"/>
          <w:sz w:val="28"/>
          <w:szCs w:val="28"/>
        </w:rPr>
        <w:br/>
      </w:r>
      <w:r w:rsidRPr="00E967F9">
        <w:rPr>
          <w:rFonts w:asciiTheme="minorHAnsi" w:hAnsiTheme="minorHAnsi" w:cstheme="minorHAnsi"/>
          <w:sz w:val="28"/>
          <w:szCs w:val="28"/>
        </w:rPr>
        <w:br/>
      </w:r>
      <w:r w:rsidRPr="00E967F9">
        <w:rPr>
          <w:rFonts w:asciiTheme="minorHAnsi" w:hAnsiTheme="minorHAnsi" w:cstheme="minorHAnsi"/>
          <w:sz w:val="28"/>
          <w:szCs w:val="28"/>
        </w:rPr>
        <w:br/>
      </w:r>
    </w:p>
    <w:p w:rsidR="00E967F9" w:rsidRDefault="00E967F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:rsidR="00404579" w:rsidRPr="00E967F9" w:rsidRDefault="00E967F9" w:rsidP="00E9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</w:pP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lastRenderedPageBreak/>
        <w:t>#!/usr/bin/env python</w:t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  <w:t># coding: utf-8</w:t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  <w:t># # S&amp;SM</w:t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  <w:t># ## L4. Alina Kragel, gr. 9</w:t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  <w:t># In[21]:</w:t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import numpy as np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>import pandas as pd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>import scipy.integrate as integrate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>from math import exp, log, sqrt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>from random import uniform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>from scipy.linalg import eigvals, solve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# ### Вычислить приближенное значение по методу Монте-Карло интегралов ниже</w:t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  <w:t># ![image.png](attachment:image.png)</w:t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  <w:t># In[2]:</w:t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def function_a(x):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return x / sqrt(1 - 4 * x**2)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# In[3]:</w:t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def function_b(x):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return (x * np.log(x)) / (1 + x ** 3)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# In[4]:</w:t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def integral_a(function, a, b, n):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return sum([function(uniform(a, b)) for _ in range(n)]) * (b - a) / n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# In[9]:</w:t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def integral_b(function, n):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result = 0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temp = 1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left = 0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while abs(temp) &gt; 10 ** (-7):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temp = 0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for _ in range(n):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    c_dot = uniform(left, left + 1)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    temp += function(c_dot)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temp /= n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result += temp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left += 1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return result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# In[10]:</w:t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def get_data():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bunch = []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for n in range(1_000, 3_000, 100):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mc1 = integral_a(function_a, 0, 0.5, n)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print(mc1)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math1 = integrate.quad(function_a, 0, 0.5)[0]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print(math1)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mc2 = integral_b(function_b, n)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print(mc2)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math2 = integrate.quad(function_b, 0, np.inf)[0]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print(math2)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bunch.append([n, mc1, math1, abs(mc1 - math1), n, mc2, math2, abs(mc2 - math2)])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lastRenderedPageBreak/>
        <w:t xml:space="preserve">    return bunch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# In[11]:</w:t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def get_report_for_test():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data = get_data()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df = pd.DataFrame(data,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              columns=pd.MultiIndex.from_product([[</w:t>
      </w:r>
      <w:r w:rsidRPr="00E967F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'Integral A'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E967F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'Integral B'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],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                                                  [</w:t>
      </w:r>
      <w:r w:rsidRPr="00E967F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'n'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E967F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'Monte Carlo'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E967F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'Scipy.Quad'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E967F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'Error'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]],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                                                 names=[</w:t>
      </w:r>
      <w:r w:rsidRPr="00E967F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'Integrals:'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E967F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 '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]))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return df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# In[12]:</w:t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results = get_report_for_test()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>results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# ### Решить СЛАУ методом Монте-Карло, вариант ниже</w:t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  <w:t># ![image.png](attachment:image.png)</w:t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  <w:t># In[27]:</w:t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def check_matrix(matrix):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data = []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for eigval in eigvals(A):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eigval_modulo = abs(eigval)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assert eigval_modulo &lt; 1, </w:t>
      </w:r>
      <w:r w:rsidRPr="00E967F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'modulo &gt; 1'</w:t>
      </w:r>
      <w:r w:rsidRPr="00E967F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br/>
        <w:t xml:space="preserve">        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data.append([np.round(eigval, 2), np.round(abs(eigval), 2)])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return data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# In[28]:</w:t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def solve(size, chain_length, matrix):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m = size * 1000 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h = np.eye(size) 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pi = np.ones_like(f) * (1.0 / size) </w:t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# Вектор вероятностей начальных состояний цепи Маркова</w:t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  <w:t xml:space="preserve">    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P = np.array(np.ones_like(matrix)) * (1 / size) </w:t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# Матрица переходов</w:t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  <w:t xml:space="preserve">    </w:t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  <w:t xml:space="preserve">    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ksi = np.zeros((m, size), dtype=float)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idxs = np.array(np.random.rand(m, chain_length) // (1 / size), dtype=int)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Q = np.zeros((m, chain_length, size), dtype=float)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for j in range(m):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idx = idxs[j][0]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Q[j][0][idx] = 0 if not pi[idx] else h[idx, idx] / pi[idx]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for k in range(1, chain_length):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    old_state = idxs[j][k - 1]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    new_state = idxs[j][k]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    Q[j][k][idx] = (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        0 if not P[old_state][new_state]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        else Q[j][k - 1][idx] * matrix[old_state][new_state] / P[old_state][new_state]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    )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ksi[j] = np.dot(f[idxs[j]], Q[j])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return ksi.mean(axis=0)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# In[29]:</w:t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lastRenderedPageBreak/>
        <w:t>with open(</w:t>
      </w:r>
      <w:r w:rsidRPr="00E967F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"C://Users//aowl2//OneDrive//Рабочий стол//bsu/7 s//s&amp;sm//l4//07-student.txt"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 as file: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data = file.readlines()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# In[30]:</w:t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matrix = data[1:-2]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>A = [[float(num) for num in line.split(</w:t>
      </w:r>
      <w:r w:rsidRPr="00E967F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 '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)[:-1]] for line in matrix]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# In[31]:</w:t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vector = data[-1]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>f = [float(num) for num in vector.split(</w:t>
      </w:r>
      <w:r w:rsidRPr="00E967F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 '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)[:-1]]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>f = np.array(f)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# In[35]:</w:t>
      </w:r>
      <w:r w:rsidRPr="00E967F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check_data = check_matrix(A)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>print(</w:t>
      </w:r>
      <w:r w:rsidRPr="00E967F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'Решение СЛАУ методуом Монте-Карло'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>answer = solve(15, 100, A)</w:t>
      </w:r>
      <w:r w:rsidRPr="00E967F9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>print(answer)</w:t>
      </w:r>
    </w:p>
    <w:sectPr w:rsidR="00404579" w:rsidRPr="00E967F9" w:rsidSect="00E74226">
      <w:footerReference w:type="default" r:id="rId18"/>
      <w:footerReference w:type="first" r:id="rId19"/>
      <w:pgSz w:w="11907" w:h="16839" w:code="9"/>
      <w:pgMar w:top="1134" w:right="567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626E" w:rsidRDefault="00D9626E" w:rsidP="00D276DD">
      <w:pPr>
        <w:spacing w:line="240" w:lineRule="auto"/>
      </w:pPr>
      <w:r>
        <w:separator/>
      </w:r>
    </w:p>
  </w:endnote>
  <w:endnote w:type="continuationSeparator" w:id="0">
    <w:p w:rsidR="00D9626E" w:rsidRDefault="00D9626E" w:rsidP="00D276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3714519"/>
      <w:docPartObj>
        <w:docPartGallery w:val="Page Numbers (Bottom of Page)"/>
        <w:docPartUnique/>
      </w:docPartObj>
    </w:sdtPr>
    <w:sdtContent>
      <w:p w:rsidR="00955711" w:rsidRDefault="00000000">
        <w:pPr>
          <w:pStyle w:val="af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136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5711" w:rsidRPr="00756F89" w:rsidRDefault="00955711" w:rsidP="00CA09CC">
    <w:pPr>
      <w:pStyle w:val="ab"/>
      <w:jc w:val="center"/>
      <w:rPr>
        <w:rFonts w:ascii="Arial" w:eastAsia="Times New Roman" w:hAnsi="Arial" w:cs="Arial"/>
        <w:b/>
        <w:bCs/>
        <w:sz w:val="32"/>
      </w:rPr>
    </w:pPr>
    <w:r>
      <w:rPr>
        <w:rFonts w:ascii="Arial" w:hAnsi="Arial" w:cs="Arial"/>
        <w:b/>
        <w:bCs/>
        <w:sz w:val="32"/>
      </w:rPr>
      <w:t xml:space="preserve">Минск </w:t>
    </w:r>
    <w:r w:rsidR="00953656">
      <w:rPr>
        <w:rFonts w:ascii="Arial" w:hAnsi="Arial" w:cs="Arial"/>
        <w:b/>
        <w:bCs/>
        <w:sz w:val="32"/>
      </w:rPr>
      <w:fldChar w:fldCharType="begin"/>
    </w:r>
    <w:r>
      <w:rPr>
        <w:rFonts w:ascii="Arial" w:hAnsi="Arial" w:cs="Arial"/>
        <w:b/>
        <w:bCs/>
        <w:sz w:val="32"/>
      </w:rPr>
      <w:instrText xml:space="preserve"> DATE  \@ "yyyy"  \* MERGEFORMAT </w:instrText>
    </w:r>
    <w:r w:rsidR="00953656">
      <w:rPr>
        <w:rFonts w:ascii="Arial" w:hAnsi="Arial" w:cs="Arial"/>
        <w:b/>
        <w:bCs/>
        <w:sz w:val="32"/>
      </w:rPr>
      <w:fldChar w:fldCharType="separate"/>
    </w:r>
    <w:r w:rsidR="00E967F9">
      <w:rPr>
        <w:rFonts w:ascii="Arial" w:hAnsi="Arial" w:cs="Arial"/>
        <w:b/>
        <w:bCs/>
        <w:noProof/>
        <w:sz w:val="32"/>
      </w:rPr>
      <w:t>2023</w:t>
    </w:r>
    <w:r w:rsidR="00953656">
      <w:rPr>
        <w:rFonts w:ascii="Arial" w:hAnsi="Arial" w:cs="Arial"/>
        <w:b/>
        <w:bCs/>
        <w:sz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626E" w:rsidRDefault="00D9626E" w:rsidP="00D276DD">
      <w:pPr>
        <w:spacing w:line="240" w:lineRule="auto"/>
      </w:pPr>
      <w:r>
        <w:separator/>
      </w:r>
    </w:p>
  </w:footnote>
  <w:footnote w:type="continuationSeparator" w:id="0">
    <w:p w:rsidR="00D9626E" w:rsidRDefault="00D9626E" w:rsidP="00D276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6D21"/>
    <w:multiLevelType w:val="hybridMultilevel"/>
    <w:tmpl w:val="DFCADABE"/>
    <w:lvl w:ilvl="0" w:tplc="DDA238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B5742A"/>
    <w:multiLevelType w:val="hybridMultilevel"/>
    <w:tmpl w:val="D720A27C"/>
    <w:lvl w:ilvl="0" w:tplc="EAA41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54AF5"/>
    <w:multiLevelType w:val="hybridMultilevel"/>
    <w:tmpl w:val="96247AD0"/>
    <w:lvl w:ilvl="0" w:tplc="8F066F52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2DA8F1D8">
      <w:start w:val="1"/>
      <w:numFmt w:val="bullet"/>
      <w:lvlText w:val="–"/>
      <w:lvlJc w:val="left"/>
      <w:pPr>
        <w:ind w:left="0" w:firstLine="72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97E9C"/>
    <w:multiLevelType w:val="multilevel"/>
    <w:tmpl w:val="3828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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0700D"/>
    <w:multiLevelType w:val="hybridMultilevel"/>
    <w:tmpl w:val="DF6E38E2"/>
    <w:lvl w:ilvl="0" w:tplc="DDA238DE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20924717"/>
    <w:multiLevelType w:val="multilevel"/>
    <w:tmpl w:val="C99E2504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52532F1"/>
    <w:multiLevelType w:val="hybridMultilevel"/>
    <w:tmpl w:val="9050BB56"/>
    <w:lvl w:ilvl="0" w:tplc="DDA238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343FED"/>
    <w:multiLevelType w:val="hybridMultilevel"/>
    <w:tmpl w:val="3CEA4D38"/>
    <w:lvl w:ilvl="0" w:tplc="DDA238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AD321F0"/>
    <w:multiLevelType w:val="hybridMultilevel"/>
    <w:tmpl w:val="345030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B5A667D"/>
    <w:multiLevelType w:val="hybridMultilevel"/>
    <w:tmpl w:val="A2669F12"/>
    <w:lvl w:ilvl="0" w:tplc="DDA238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2B174B"/>
    <w:multiLevelType w:val="hybridMultilevel"/>
    <w:tmpl w:val="2E1AF8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18C6AA7"/>
    <w:multiLevelType w:val="hybridMultilevel"/>
    <w:tmpl w:val="4F303F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235202"/>
    <w:multiLevelType w:val="hybridMultilevel"/>
    <w:tmpl w:val="6776BB12"/>
    <w:lvl w:ilvl="0" w:tplc="DDA238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CC1635"/>
    <w:multiLevelType w:val="hybridMultilevel"/>
    <w:tmpl w:val="54E89E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1AD07D8"/>
    <w:multiLevelType w:val="hybridMultilevel"/>
    <w:tmpl w:val="89B68BC0"/>
    <w:lvl w:ilvl="0" w:tplc="982086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230BDF"/>
    <w:multiLevelType w:val="multilevel"/>
    <w:tmpl w:val="8C6C7C5C"/>
    <w:lvl w:ilvl="0">
      <w:start w:val="1"/>
      <w:numFmt w:val="decimal"/>
      <w:suff w:val="space"/>
      <w:lvlText w:val="Глава %1."/>
      <w:lvlJc w:val="left"/>
      <w:pPr>
        <w:ind w:left="0" w:firstLine="0"/>
      </w:pPr>
    </w:lvl>
    <w:lvl w:ilvl="1">
      <w:start w:val="1"/>
      <w:numFmt w:val="decimal"/>
      <w:lvlText w:val="%1.%2. 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72B84C20"/>
    <w:multiLevelType w:val="hybridMultilevel"/>
    <w:tmpl w:val="2638AB7E"/>
    <w:lvl w:ilvl="0" w:tplc="F7923DAA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 w15:restartNumberingAfterBreak="0">
    <w:nsid w:val="72C00021"/>
    <w:multiLevelType w:val="hybridMultilevel"/>
    <w:tmpl w:val="71F428DE"/>
    <w:lvl w:ilvl="0" w:tplc="CFFEC7AA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6AB3FA3"/>
    <w:multiLevelType w:val="hybridMultilevel"/>
    <w:tmpl w:val="20D049D8"/>
    <w:lvl w:ilvl="0" w:tplc="9BD60406">
      <w:start w:val="1"/>
      <w:numFmt w:val="bullet"/>
      <w:lvlText w:val=""/>
      <w:lvlJc w:val="left"/>
      <w:pPr>
        <w:tabs>
          <w:tab w:val="num" w:pos="1494"/>
        </w:tabs>
        <w:ind w:left="49" w:firstLine="108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0306F"/>
    <w:multiLevelType w:val="hybridMultilevel"/>
    <w:tmpl w:val="6DB42A74"/>
    <w:lvl w:ilvl="0" w:tplc="93826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2427A7"/>
    <w:multiLevelType w:val="hybridMultilevel"/>
    <w:tmpl w:val="64B29570"/>
    <w:lvl w:ilvl="0" w:tplc="DDA238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926839518">
    <w:abstractNumId w:val="5"/>
  </w:num>
  <w:num w:numId="2" w16cid:durableId="271058709">
    <w:abstractNumId w:val="18"/>
  </w:num>
  <w:num w:numId="3" w16cid:durableId="421994789">
    <w:abstractNumId w:val="13"/>
  </w:num>
  <w:num w:numId="4" w16cid:durableId="900288179">
    <w:abstractNumId w:val="10"/>
  </w:num>
  <w:num w:numId="5" w16cid:durableId="676659724">
    <w:abstractNumId w:val="2"/>
  </w:num>
  <w:num w:numId="6" w16cid:durableId="1573928113">
    <w:abstractNumId w:val="17"/>
  </w:num>
  <w:num w:numId="7" w16cid:durableId="2100372317">
    <w:abstractNumId w:val="16"/>
  </w:num>
  <w:num w:numId="8" w16cid:durableId="1151992300">
    <w:abstractNumId w:val="4"/>
  </w:num>
  <w:num w:numId="9" w16cid:durableId="650792161">
    <w:abstractNumId w:val="20"/>
  </w:num>
  <w:num w:numId="10" w16cid:durableId="1279796790">
    <w:abstractNumId w:val="8"/>
  </w:num>
  <w:num w:numId="11" w16cid:durableId="136805888">
    <w:abstractNumId w:val="7"/>
  </w:num>
  <w:num w:numId="12" w16cid:durableId="2111506830">
    <w:abstractNumId w:val="6"/>
  </w:num>
  <w:num w:numId="13" w16cid:durableId="584150737">
    <w:abstractNumId w:val="0"/>
  </w:num>
  <w:num w:numId="14" w16cid:durableId="567233280">
    <w:abstractNumId w:val="12"/>
  </w:num>
  <w:num w:numId="15" w16cid:durableId="1399590311">
    <w:abstractNumId w:val="9"/>
  </w:num>
  <w:num w:numId="16" w16cid:durableId="12978338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2989847">
    <w:abstractNumId w:val="3"/>
  </w:num>
  <w:num w:numId="18" w16cid:durableId="601113283">
    <w:abstractNumId w:val="11"/>
  </w:num>
  <w:num w:numId="19" w16cid:durableId="1757283811">
    <w:abstractNumId w:val="19"/>
  </w:num>
  <w:num w:numId="20" w16cid:durableId="38895024">
    <w:abstractNumId w:val="1"/>
  </w:num>
  <w:num w:numId="21" w16cid:durableId="1488592402">
    <w:abstractNumId w:val="14"/>
  </w:num>
  <w:num w:numId="22" w16cid:durableId="956849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attachedTemplate r:id="rId1"/>
  <w:defaultTabStop w:val="720"/>
  <w:autoHyphenation/>
  <w:hyphenationZone w:val="357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46"/>
    <w:rsid w:val="000007E8"/>
    <w:rsid w:val="00001C0F"/>
    <w:rsid w:val="00003B88"/>
    <w:rsid w:val="00015045"/>
    <w:rsid w:val="00015B92"/>
    <w:rsid w:val="00022831"/>
    <w:rsid w:val="0002601B"/>
    <w:rsid w:val="00026CAF"/>
    <w:rsid w:val="00050627"/>
    <w:rsid w:val="00051B4F"/>
    <w:rsid w:val="000541BF"/>
    <w:rsid w:val="00061484"/>
    <w:rsid w:val="000634CF"/>
    <w:rsid w:val="000651AC"/>
    <w:rsid w:val="000723EC"/>
    <w:rsid w:val="0007280A"/>
    <w:rsid w:val="000730B9"/>
    <w:rsid w:val="00082B23"/>
    <w:rsid w:val="0008689C"/>
    <w:rsid w:val="000900C5"/>
    <w:rsid w:val="000A22F0"/>
    <w:rsid w:val="000A3A68"/>
    <w:rsid w:val="000A5851"/>
    <w:rsid w:val="000A6871"/>
    <w:rsid w:val="000A6B4A"/>
    <w:rsid w:val="000B1E63"/>
    <w:rsid w:val="000B4204"/>
    <w:rsid w:val="000C79EA"/>
    <w:rsid w:val="000D03F5"/>
    <w:rsid w:val="000D59EF"/>
    <w:rsid w:val="000E1362"/>
    <w:rsid w:val="000E2B30"/>
    <w:rsid w:val="000E34AA"/>
    <w:rsid w:val="000E49CF"/>
    <w:rsid w:val="000F0520"/>
    <w:rsid w:val="000F2B29"/>
    <w:rsid w:val="000F61A6"/>
    <w:rsid w:val="00104042"/>
    <w:rsid w:val="0011715D"/>
    <w:rsid w:val="001208E7"/>
    <w:rsid w:val="00122851"/>
    <w:rsid w:val="00123768"/>
    <w:rsid w:val="00130285"/>
    <w:rsid w:val="00133504"/>
    <w:rsid w:val="00135D2E"/>
    <w:rsid w:val="001400A2"/>
    <w:rsid w:val="00144012"/>
    <w:rsid w:val="00144539"/>
    <w:rsid w:val="00152FFF"/>
    <w:rsid w:val="00155CA2"/>
    <w:rsid w:val="00160116"/>
    <w:rsid w:val="00162C3D"/>
    <w:rsid w:val="00165496"/>
    <w:rsid w:val="001668C3"/>
    <w:rsid w:val="001725AD"/>
    <w:rsid w:val="001766ED"/>
    <w:rsid w:val="00192C26"/>
    <w:rsid w:val="00196C2A"/>
    <w:rsid w:val="001A5133"/>
    <w:rsid w:val="001A5B79"/>
    <w:rsid w:val="001B033F"/>
    <w:rsid w:val="001B30E4"/>
    <w:rsid w:val="001B796B"/>
    <w:rsid w:val="001C09E3"/>
    <w:rsid w:val="001C41AA"/>
    <w:rsid w:val="001C541D"/>
    <w:rsid w:val="001D31A5"/>
    <w:rsid w:val="001D61BD"/>
    <w:rsid w:val="001D68CB"/>
    <w:rsid w:val="001E2CA4"/>
    <w:rsid w:val="001E5812"/>
    <w:rsid w:val="001F1463"/>
    <w:rsid w:val="001F279B"/>
    <w:rsid w:val="00201980"/>
    <w:rsid w:val="002022EE"/>
    <w:rsid w:val="00203612"/>
    <w:rsid w:val="00203773"/>
    <w:rsid w:val="00204186"/>
    <w:rsid w:val="00206BD3"/>
    <w:rsid w:val="0021004E"/>
    <w:rsid w:val="00210935"/>
    <w:rsid w:val="00214813"/>
    <w:rsid w:val="00215BCB"/>
    <w:rsid w:val="002163B4"/>
    <w:rsid w:val="002342B4"/>
    <w:rsid w:val="0023505D"/>
    <w:rsid w:val="00235B4E"/>
    <w:rsid w:val="00241A3F"/>
    <w:rsid w:val="0024461F"/>
    <w:rsid w:val="002456C3"/>
    <w:rsid w:val="002461B5"/>
    <w:rsid w:val="00257573"/>
    <w:rsid w:val="00266313"/>
    <w:rsid w:val="00271324"/>
    <w:rsid w:val="00276DE6"/>
    <w:rsid w:val="00280870"/>
    <w:rsid w:val="0028201C"/>
    <w:rsid w:val="002824E1"/>
    <w:rsid w:val="0028757F"/>
    <w:rsid w:val="00290470"/>
    <w:rsid w:val="002912CF"/>
    <w:rsid w:val="002A62B4"/>
    <w:rsid w:val="002A66F5"/>
    <w:rsid w:val="002B2FCB"/>
    <w:rsid w:val="002B5F29"/>
    <w:rsid w:val="002B68A0"/>
    <w:rsid w:val="002B7FF9"/>
    <w:rsid w:val="002D19FF"/>
    <w:rsid w:val="002D2C8D"/>
    <w:rsid w:val="002D7FA2"/>
    <w:rsid w:val="002E58CD"/>
    <w:rsid w:val="002F1C2A"/>
    <w:rsid w:val="002F7139"/>
    <w:rsid w:val="00300668"/>
    <w:rsid w:val="00300896"/>
    <w:rsid w:val="00305A76"/>
    <w:rsid w:val="00314A61"/>
    <w:rsid w:val="00316646"/>
    <w:rsid w:val="00322D37"/>
    <w:rsid w:val="00324A5F"/>
    <w:rsid w:val="00325BC0"/>
    <w:rsid w:val="00332102"/>
    <w:rsid w:val="003334FE"/>
    <w:rsid w:val="003350C5"/>
    <w:rsid w:val="0033705B"/>
    <w:rsid w:val="00342008"/>
    <w:rsid w:val="003433CC"/>
    <w:rsid w:val="00343607"/>
    <w:rsid w:val="003506C9"/>
    <w:rsid w:val="0035074C"/>
    <w:rsid w:val="00352252"/>
    <w:rsid w:val="00352348"/>
    <w:rsid w:val="0035653C"/>
    <w:rsid w:val="00363A23"/>
    <w:rsid w:val="00365B23"/>
    <w:rsid w:val="0036703B"/>
    <w:rsid w:val="00375509"/>
    <w:rsid w:val="0037676C"/>
    <w:rsid w:val="00377C60"/>
    <w:rsid w:val="00384A9E"/>
    <w:rsid w:val="00386F8E"/>
    <w:rsid w:val="00391A03"/>
    <w:rsid w:val="00397309"/>
    <w:rsid w:val="00397E0E"/>
    <w:rsid w:val="003A301C"/>
    <w:rsid w:val="003A7916"/>
    <w:rsid w:val="003B455D"/>
    <w:rsid w:val="003D2A28"/>
    <w:rsid w:val="003D6ED0"/>
    <w:rsid w:val="003E0348"/>
    <w:rsid w:val="003E2EAF"/>
    <w:rsid w:val="003E3082"/>
    <w:rsid w:val="003F478B"/>
    <w:rsid w:val="003F50CB"/>
    <w:rsid w:val="0040045E"/>
    <w:rsid w:val="00404579"/>
    <w:rsid w:val="00407EFE"/>
    <w:rsid w:val="00410D26"/>
    <w:rsid w:val="0041443F"/>
    <w:rsid w:val="00414863"/>
    <w:rsid w:val="00414C21"/>
    <w:rsid w:val="0042390F"/>
    <w:rsid w:val="00425B1B"/>
    <w:rsid w:val="00431331"/>
    <w:rsid w:val="00433776"/>
    <w:rsid w:val="00434979"/>
    <w:rsid w:val="00435F84"/>
    <w:rsid w:val="004413B5"/>
    <w:rsid w:val="00444BAF"/>
    <w:rsid w:val="00445312"/>
    <w:rsid w:val="00446AE3"/>
    <w:rsid w:val="00447EAB"/>
    <w:rsid w:val="004517F6"/>
    <w:rsid w:val="00451D54"/>
    <w:rsid w:val="004557F2"/>
    <w:rsid w:val="00465F79"/>
    <w:rsid w:val="0047100F"/>
    <w:rsid w:val="00471916"/>
    <w:rsid w:val="004753AF"/>
    <w:rsid w:val="00480058"/>
    <w:rsid w:val="00481B48"/>
    <w:rsid w:val="004875A4"/>
    <w:rsid w:val="004A388A"/>
    <w:rsid w:val="004B0376"/>
    <w:rsid w:val="004B6DC1"/>
    <w:rsid w:val="004C0800"/>
    <w:rsid w:val="004C443E"/>
    <w:rsid w:val="004C5181"/>
    <w:rsid w:val="004C5B13"/>
    <w:rsid w:val="004D4012"/>
    <w:rsid w:val="004D6CDB"/>
    <w:rsid w:val="004D7809"/>
    <w:rsid w:val="004E2AEF"/>
    <w:rsid w:val="004E4E8C"/>
    <w:rsid w:val="004F006D"/>
    <w:rsid w:val="004F3FBA"/>
    <w:rsid w:val="004F404A"/>
    <w:rsid w:val="005016AB"/>
    <w:rsid w:val="00503ED6"/>
    <w:rsid w:val="00504841"/>
    <w:rsid w:val="00517AC1"/>
    <w:rsid w:val="00520933"/>
    <w:rsid w:val="00526296"/>
    <w:rsid w:val="005266C9"/>
    <w:rsid w:val="005278EE"/>
    <w:rsid w:val="00531B3F"/>
    <w:rsid w:val="0053255B"/>
    <w:rsid w:val="00551D8C"/>
    <w:rsid w:val="00552D68"/>
    <w:rsid w:val="00561ED8"/>
    <w:rsid w:val="00570479"/>
    <w:rsid w:val="00573F97"/>
    <w:rsid w:val="00574367"/>
    <w:rsid w:val="00583333"/>
    <w:rsid w:val="00585BA9"/>
    <w:rsid w:val="00586053"/>
    <w:rsid w:val="00586737"/>
    <w:rsid w:val="00596A32"/>
    <w:rsid w:val="005A3E6D"/>
    <w:rsid w:val="005A4398"/>
    <w:rsid w:val="005B65C5"/>
    <w:rsid w:val="005C04E4"/>
    <w:rsid w:val="005C0632"/>
    <w:rsid w:val="005C2A3F"/>
    <w:rsid w:val="005C37AB"/>
    <w:rsid w:val="005C44A8"/>
    <w:rsid w:val="005C5CCA"/>
    <w:rsid w:val="005C76D5"/>
    <w:rsid w:val="005D1354"/>
    <w:rsid w:val="005D3F84"/>
    <w:rsid w:val="005E02C5"/>
    <w:rsid w:val="005F0C58"/>
    <w:rsid w:val="0060042D"/>
    <w:rsid w:val="00602B9F"/>
    <w:rsid w:val="00604864"/>
    <w:rsid w:val="006067FF"/>
    <w:rsid w:val="00606CD0"/>
    <w:rsid w:val="00610376"/>
    <w:rsid w:val="0061334A"/>
    <w:rsid w:val="00614399"/>
    <w:rsid w:val="0061543B"/>
    <w:rsid w:val="0062148A"/>
    <w:rsid w:val="006240C6"/>
    <w:rsid w:val="0062534B"/>
    <w:rsid w:val="00631ECA"/>
    <w:rsid w:val="006335D8"/>
    <w:rsid w:val="00633D08"/>
    <w:rsid w:val="006378D2"/>
    <w:rsid w:val="00646ABA"/>
    <w:rsid w:val="0065395B"/>
    <w:rsid w:val="0065726F"/>
    <w:rsid w:val="0066420F"/>
    <w:rsid w:val="00670C4A"/>
    <w:rsid w:val="00671196"/>
    <w:rsid w:val="006714EE"/>
    <w:rsid w:val="00671845"/>
    <w:rsid w:val="00671895"/>
    <w:rsid w:val="006724AF"/>
    <w:rsid w:val="006738A2"/>
    <w:rsid w:val="00681BDB"/>
    <w:rsid w:val="0068526F"/>
    <w:rsid w:val="00686716"/>
    <w:rsid w:val="006867B5"/>
    <w:rsid w:val="006932BF"/>
    <w:rsid w:val="006A0A09"/>
    <w:rsid w:val="006A30A9"/>
    <w:rsid w:val="006A7648"/>
    <w:rsid w:val="006B0882"/>
    <w:rsid w:val="006B251B"/>
    <w:rsid w:val="006C07BF"/>
    <w:rsid w:val="006C36D8"/>
    <w:rsid w:val="006C6B55"/>
    <w:rsid w:val="006D2959"/>
    <w:rsid w:val="006D2C58"/>
    <w:rsid w:val="006E000C"/>
    <w:rsid w:val="006E15F3"/>
    <w:rsid w:val="006E42D6"/>
    <w:rsid w:val="006F1436"/>
    <w:rsid w:val="006F14DB"/>
    <w:rsid w:val="006F48F8"/>
    <w:rsid w:val="006F64FC"/>
    <w:rsid w:val="006F72FC"/>
    <w:rsid w:val="007061DF"/>
    <w:rsid w:val="007068AD"/>
    <w:rsid w:val="00713BDA"/>
    <w:rsid w:val="00717D75"/>
    <w:rsid w:val="00720A48"/>
    <w:rsid w:val="0072184B"/>
    <w:rsid w:val="007257EB"/>
    <w:rsid w:val="00726102"/>
    <w:rsid w:val="00732887"/>
    <w:rsid w:val="00732B77"/>
    <w:rsid w:val="0073565D"/>
    <w:rsid w:val="007375A7"/>
    <w:rsid w:val="007402FD"/>
    <w:rsid w:val="00742E83"/>
    <w:rsid w:val="00753219"/>
    <w:rsid w:val="00753D49"/>
    <w:rsid w:val="00756F89"/>
    <w:rsid w:val="00764565"/>
    <w:rsid w:val="00764687"/>
    <w:rsid w:val="00766094"/>
    <w:rsid w:val="0077260F"/>
    <w:rsid w:val="007744BF"/>
    <w:rsid w:val="00787209"/>
    <w:rsid w:val="00790C9E"/>
    <w:rsid w:val="00791FAC"/>
    <w:rsid w:val="007967CA"/>
    <w:rsid w:val="00797D9F"/>
    <w:rsid w:val="007A213A"/>
    <w:rsid w:val="007A2362"/>
    <w:rsid w:val="007A3BD2"/>
    <w:rsid w:val="007A441B"/>
    <w:rsid w:val="007A71DF"/>
    <w:rsid w:val="007B02A9"/>
    <w:rsid w:val="007B73B8"/>
    <w:rsid w:val="007B7504"/>
    <w:rsid w:val="007C39DC"/>
    <w:rsid w:val="007C4F30"/>
    <w:rsid w:val="007C6D3A"/>
    <w:rsid w:val="007D5CC9"/>
    <w:rsid w:val="007E0F9B"/>
    <w:rsid w:val="007E3052"/>
    <w:rsid w:val="007E5D7A"/>
    <w:rsid w:val="007E7A92"/>
    <w:rsid w:val="007F13D2"/>
    <w:rsid w:val="007F5DAE"/>
    <w:rsid w:val="007F6B11"/>
    <w:rsid w:val="00805836"/>
    <w:rsid w:val="00807184"/>
    <w:rsid w:val="0081056F"/>
    <w:rsid w:val="00810A3C"/>
    <w:rsid w:val="00811438"/>
    <w:rsid w:val="0081722C"/>
    <w:rsid w:val="00820462"/>
    <w:rsid w:val="00820B51"/>
    <w:rsid w:val="00825294"/>
    <w:rsid w:val="00831C84"/>
    <w:rsid w:val="00832598"/>
    <w:rsid w:val="00833138"/>
    <w:rsid w:val="008518BD"/>
    <w:rsid w:val="008524F1"/>
    <w:rsid w:val="00852C20"/>
    <w:rsid w:val="0086085E"/>
    <w:rsid w:val="0086389F"/>
    <w:rsid w:val="00865BD3"/>
    <w:rsid w:val="00867A09"/>
    <w:rsid w:val="00872C5F"/>
    <w:rsid w:val="00876A7B"/>
    <w:rsid w:val="00884E51"/>
    <w:rsid w:val="00886D51"/>
    <w:rsid w:val="008A4EF6"/>
    <w:rsid w:val="008A7B7B"/>
    <w:rsid w:val="008B68CC"/>
    <w:rsid w:val="008C09D4"/>
    <w:rsid w:val="008C79B3"/>
    <w:rsid w:val="008D1DCB"/>
    <w:rsid w:val="008E7BE8"/>
    <w:rsid w:val="008E7D05"/>
    <w:rsid w:val="008F35ED"/>
    <w:rsid w:val="008F5600"/>
    <w:rsid w:val="008F671C"/>
    <w:rsid w:val="009008BB"/>
    <w:rsid w:val="009040D1"/>
    <w:rsid w:val="0090676C"/>
    <w:rsid w:val="00917492"/>
    <w:rsid w:val="00924DCD"/>
    <w:rsid w:val="009260BD"/>
    <w:rsid w:val="009301CF"/>
    <w:rsid w:val="0094742A"/>
    <w:rsid w:val="00950079"/>
    <w:rsid w:val="0095088A"/>
    <w:rsid w:val="0095240F"/>
    <w:rsid w:val="00953656"/>
    <w:rsid w:val="0095425C"/>
    <w:rsid w:val="00955711"/>
    <w:rsid w:val="00956876"/>
    <w:rsid w:val="009735DD"/>
    <w:rsid w:val="0097579B"/>
    <w:rsid w:val="0097724C"/>
    <w:rsid w:val="009777F1"/>
    <w:rsid w:val="0098066C"/>
    <w:rsid w:val="009822A6"/>
    <w:rsid w:val="00982FE4"/>
    <w:rsid w:val="00985574"/>
    <w:rsid w:val="00987095"/>
    <w:rsid w:val="00987F04"/>
    <w:rsid w:val="00992251"/>
    <w:rsid w:val="0099324C"/>
    <w:rsid w:val="009B179F"/>
    <w:rsid w:val="009B3AAC"/>
    <w:rsid w:val="009C0D6B"/>
    <w:rsid w:val="009C1624"/>
    <w:rsid w:val="009C2CDC"/>
    <w:rsid w:val="009C32C1"/>
    <w:rsid w:val="009C36CA"/>
    <w:rsid w:val="009C5CCB"/>
    <w:rsid w:val="009C5E6E"/>
    <w:rsid w:val="009C606C"/>
    <w:rsid w:val="009D1863"/>
    <w:rsid w:val="009D381B"/>
    <w:rsid w:val="009E3213"/>
    <w:rsid w:val="009E52AB"/>
    <w:rsid w:val="009F49A2"/>
    <w:rsid w:val="00A0269A"/>
    <w:rsid w:val="00A0424A"/>
    <w:rsid w:val="00A14530"/>
    <w:rsid w:val="00A20C6B"/>
    <w:rsid w:val="00A20E65"/>
    <w:rsid w:val="00A25233"/>
    <w:rsid w:val="00A257E3"/>
    <w:rsid w:val="00A26D3F"/>
    <w:rsid w:val="00A2768E"/>
    <w:rsid w:val="00A303E2"/>
    <w:rsid w:val="00A32619"/>
    <w:rsid w:val="00A328C1"/>
    <w:rsid w:val="00A37AE6"/>
    <w:rsid w:val="00A4791B"/>
    <w:rsid w:val="00A515E6"/>
    <w:rsid w:val="00A55B8B"/>
    <w:rsid w:val="00A57923"/>
    <w:rsid w:val="00A60384"/>
    <w:rsid w:val="00A64084"/>
    <w:rsid w:val="00A64B01"/>
    <w:rsid w:val="00A7190B"/>
    <w:rsid w:val="00A77C0E"/>
    <w:rsid w:val="00A85DC3"/>
    <w:rsid w:val="00AA2304"/>
    <w:rsid w:val="00AA2509"/>
    <w:rsid w:val="00AA3A7D"/>
    <w:rsid w:val="00AA70E6"/>
    <w:rsid w:val="00AB7A5E"/>
    <w:rsid w:val="00AC1A19"/>
    <w:rsid w:val="00AD1691"/>
    <w:rsid w:val="00AD197F"/>
    <w:rsid w:val="00AD6306"/>
    <w:rsid w:val="00AE0B1C"/>
    <w:rsid w:val="00AE2FC8"/>
    <w:rsid w:val="00AF702C"/>
    <w:rsid w:val="00AF76D5"/>
    <w:rsid w:val="00AF7B09"/>
    <w:rsid w:val="00B001A0"/>
    <w:rsid w:val="00B013CE"/>
    <w:rsid w:val="00B03C38"/>
    <w:rsid w:val="00B057B5"/>
    <w:rsid w:val="00B12BFF"/>
    <w:rsid w:val="00B136DB"/>
    <w:rsid w:val="00B21524"/>
    <w:rsid w:val="00B265AD"/>
    <w:rsid w:val="00B3096D"/>
    <w:rsid w:val="00B329C2"/>
    <w:rsid w:val="00B41767"/>
    <w:rsid w:val="00B41C3B"/>
    <w:rsid w:val="00B42B07"/>
    <w:rsid w:val="00B47EDF"/>
    <w:rsid w:val="00B51AC1"/>
    <w:rsid w:val="00B609A2"/>
    <w:rsid w:val="00B62325"/>
    <w:rsid w:val="00B62798"/>
    <w:rsid w:val="00B77CA1"/>
    <w:rsid w:val="00B82CC3"/>
    <w:rsid w:val="00B84C69"/>
    <w:rsid w:val="00B90F28"/>
    <w:rsid w:val="00B93EED"/>
    <w:rsid w:val="00B946C9"/>
    <w:rsid w:val="00B94BB4"/>
    <w:rsid w:val="00BA0A6A"/>
    <w:rsid w:val="00BA2BC4"/>
    <w:rsid w:val="00BA588F"/>
    <w:rsid w:val="00BB3431"/>
    <w:rsid w:val="00BB49CC"/>
    <w:rsid w:val="00BC0162"/>
    <w:rsid w:val="00BC465A"/>
    <w:rsid w:val="00BC6989"/>
    <w:rsid w:val="00BC714D"/>
    <w:rsid w:val="00BC794F"/>
    <w:rsid w:val="00BD4FBC"/>
    <w:rsid w:val="00BD70FD"/>
    <w:rsid w:val="00BD7B92"/>
    <w:rsid w:val="00BE05EF"/>
    <w:rsid w:val="00BE1367"/>
    <w:rsid w:val="00BF0D4C"/>
    <w:rsid w:val="00BF4788"/>
    <w:rsid w:val="00BF7C54"/>
    <w:rsid w:val="00C041A0"/>
    <w:rsid w:val="00C10128"/>
    <w:rsid w:val="00C15C87"/>
    <w:rsid w:val="00C16884"/>
    <w:rsid w:val="00C170BE"/>
    <w:rsid w:val="00C23895"/>
    <w:rsid w:val="00C26A7D"/>
    <w:rsid w:val="00C32155"/>
    <w:rsid w:val="00C37916"/>
    <w:rsid w:val="00C44882"/>
    <w:rsid w:val="00C47A31"/>
    <w:rsid w:val="00C50553"/>
    <w:rsid w:val="00C555EB"/>
    <w:rsid w:val="00C60E4D"/>
    <w:rsid w:val="00C62EDA"/>
    <w:rsid w:val="00C649D6"/>
    <w:rsid w:val="00C740AD"/>
    <w:rsid w:val="00C74B58"/>
    <w:rsid w:val="00C74C46"/>
    <w:rsid w:val="00C7654F"/>
    <w:rsid w:val="00C8175A"/>
    <w:rsid w:val="00C81F3E"/>
    <w:rsid w:val="00C852D8"/>
    <w:rsid w:val="00C8681C"/>
    <w:rsid w:val="00C90747"/>
    <w:rsid w:val="00C927B6"/>
    <w:rsid w:val="00C954A2"/>
    <w:rsid w:val="00C97CDB"/>
    <w:rsid w:val="00CA09CC"/>
    <w:rsid w:val="00CA1A1A"/>
    <w:rsid w:val="00CA3B86"/>
    <w:rsid w:val="00CA6DBB"/>
    <w:rsid w:val="00CB2284"/>
    <w:rsid w:val="00CB304F"/>
    <w:rsid w:val="00CC1DF5"/>
    <w:rsid w:val="00CC4A8D"/>
    <w:rsid w:val="00CD0A99"/>
    <w:rsid w:val="00CD3B42"/>
    <w:rsid w:val="00CD4A09"/>
    <w:rsid w:val="00CE2A49"/>
    <w:rsid w:val="00CE370C"/>
    <w:rsid w:val="00CE67F2"/>
    <w:rsid w:val="00CF33C4"/>
    <w:rsid w:val="00CF6331"/>
    <w:rsid w:val="00D0637B"/>
    <w:rsid w:val="00D07912"/>
    <w:rsid w:val="00D17D5A"/>
    <w:rsid w:val="00D21B6B"/>
    <w:rsid w:val="00D25F04"/>
    <w:rsid w:val="00D276DD"/>
    <w:rsid w:val="00D4266D"/>
    <w:rsid w:val="00D464B5"/>
    <w:rsid w:val="00D50DD9"/>
    <w:rsid w:val="00D513D4"/>
    <w:rsid w:val="00D5179B"/>
    <w:rsid w:val="00D52430"/>
    <w:rsid w:val="00D53DC9"/>
    <w:rsid w:val="00D60C81"/>
    <w:rsid w:val="00D62C68"/>
    <w:rsid w:val="00D724DC"/>
    <w:rsid w:val="00D733F5"/>
    <w:rsid w:val="00D85AB7"/>
    <w:rsid w:val="00D86D48"/>
    <w:rsid w:val="00D90832"/>
    <w:rsid w:val="00D9450A"/>
    <w:rsid w:val="00D9626E"/>
    <w:rsid w:val="00D96C17"/>
    <w:rsid w:val="00D96DED"/>
    <w:rsid w:val="00DA0D1B"/>
    <w:rsid w:val="00DA162E"/>
    <w:rsid w:val="00DA4991"/>
    <w:rsid w:val="00DB36D9"/>
    <w:rsid w:val="00DB5879"/>
    <w:rsid w:val="00DB64FD"/>
    <w:rsid w:val="00DB7469"/>
    <w:rsid w:val="00DC1AB9"/>
    <w:rsid w:val="00DC6941"/>
    <w:rsid w:val="00DC7839"/>
    <w:rsid w:val="00DD451A"/>
    <w:rsid w:val="00DE078C"/>
    <w:rsid w:val="00DE121D"/>
    <w:rsid w:val="00DF3B28"/>
    <w:rsid w:val="00DF5CD3"/>
    <w:rsid w:val="00DF77E7"/>
    <w:rsid w:val="00E02B03"/>
    <w:rsid w:val="00E04B6F"/>
    <w:rsid w:val="00E04CCC"/>
    <w:rsid w:val="00E11E21"/>
    <w:rsid w:val="00E17880"/>
    <w:rsid w:val="00E20390"/>
    <w:rsid w:val="00E24CCD"/>
    <w:rsid w:val="00E24FC5"/>
    <w:rsid w:val="00E311C0"/>
    <w:rsid w:val="00E31F51"/>
    <w:rsid w:val="00E32FE9"/>
    <w:rsid w:val="00E338DF"/>
    <w:rsid w:val="00E37644"/>
    <w:rsid w:val="00E45ED5"/>
    <w:rsid w:val="00E463FD"/>
    <w:rsid w:val="00E500E2"/>
    <w:rsid w:val="00E52246"/>
    <w:rsid w:val="00E5297D"/>
    <w:rsid w:val="00E532D4"/>
    <w:rsid w:val="00E536D1"/>
    <w:rsid w:val="00E578A2"/>
    <w:rsid w:val="00E61095"/>
    <w:rsid w:val="00E61666"/>
    <w:rsid w:val="00E61C02"/>
    <w:rsid w:val="00E705FC"/>
    <w:rsid w:val="00E713F7"/>
    <w:rsid w:val="00E71914"/>
    <w:rsid w:val="00E74226"/>
    <w:rsid w:val="00E967F9"/>
    <w:rsid w:val="00EA30BA"/>
    <w:rsid w:val="00EA39AF"/>
    <w:rsid w:val="00EB2997"/>
    <w:rsid w:val="00EB63CF"/>
    <w:rsid w:val="00EC72BF"/>
    <w:rsid w:val="00ED49A1"/>
    <w:rsid w:val="00ED5974"/>
    <w:rsid w:val="00EE5CB9"/>
    <w:rsid w:val="00EE71C8"/>
    <w:rsid w:val="00EE75EB"/>
    <w:rsid w:val="00EE798F"/>
    <w:rsid w:val="00F0190D"/>
    <w:rsid w:val="00F03DFD"/>
    <w:rsid w:val="00F1439F"/>
    <w:rsid w:val="00F16B5B"/>
    <w:rsid w:val="00F22823"/>
    <w:rsid w:val="00F24A7B"/>
    <w:rsid w:val="00F27EB8"/>
    <w:rsid w:val="00F3119D"/>
    <w:rsid w:val="00F4027A"/>
    <w:rsid w:val="00F4082E"/>
    <w:rsid w:val="00F41640"/>
    <w:rsid w:val="00F47725"/>
    <w:rsid w:val="00F51CF4"/>
    <w:rsid w:val="00F54EC8"/>
    <w:rsid w:val="00F57A6C"/>
    <w:rsid w:val="00F57B47"/>
    <w:rsid w:val="00F57B4E"/>
    <w:rsid w:val="00F6066B"/>
    <w:rsid w:val="00F61AF8"/>
    <w:rsid w:val="00F6619A"/>
    <w:rsid w:val="00F717BD"/>
    <w:rsid w:val="00F763F6"/>
    <w:rsid w:val="00F94A82"/>
    <w:rsid w:val="00FA2A1F"/>
    <w:rsid w:val="00FB176B"/>
    <w:rsid w:val="00FB5627"/>
    <w:rsid w:val="00FC09A3"/>
    <w:rsid w:val="00FC488C"/>
    <w:rsid w:val="00FC76AB"/>
    <w:rsid w:val="00FD6F04"/>
    <w:rsid w:val="00FE1757"/>
    <w:rsid w:val="00FF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8AE6C"/>
  <w15:docId w15:val="{E7EF7FF5-488B-4ACE-8558-BE632B54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en-US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41B"/>
    <w:rPr>
      <w:lang w:val="ru-RU"/>
    </w:rPr>
  </w:style>
  <w:style w:type="paragraph" w:styleId="1">
    <w:name w:val="heading 1"/>
    <w:basedOn w:val="a"/>
    <w:next w:val="a0"/>
    <w:link w:val="10"/>
    <w:qFormat/>
    <w:rsid w:val="00D52430"/>
    <w:pPr>
      <w:keepNext/>
      <w:keepLines/>
      <w:pageBreakBefore/>
      <w:numPr>
        <w:numId w:val="1"/>
      </w:numPr>
      <w:suppressAutoHyphens/>
      <w:spacing w:after="120"/>
      <w:jc w:val="center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qFormat/>
    <w:rsid w:val="00003B88"/>
    <w:pPr>
      <w:pageBreakBefore w:val="0"/>
      <w:numPr>
        <w:ilvl w:val="1"/>
      </w:numPr>
      <w:spacing w:before="240"/>
      <w:ind w:firstLine="720"/>
      <w:jc w:val="both"/>
      <w:outlineLvl w:val="1"/>
    </w:pPr>
    <w:rPr>
      <w:bCs w:val="0"/>
      <w:iCs/>
      <w:sz w:val="28"/>
      <w:szCs w:val="28"/>
    </w:rPr>
  </w:style>
  <w:style w:type="paragraph" w:styleId="3">
    <w:name w:val="heading 3"/>
    <w:basedOn w:val="2"/>
    <w:next w:val="a0"/>
    <w:link w:val="30"/>
    <w:qFormat/>
    <w:rsid w:val="00E52246"/>
    <w:pPr>
      <w:numPr>
        <w:ilvl w:val="2"/>
      </w:numPr>
      <w:ind w:firstLine="720"/>
      <w:outlineLvl w:val="2"/>
    </w:pPr>
    <w:rPr>
      <w:bCs/>
      <w:szCs w:val="26"/>
    </w:rPr>
  </w:style>
  <w:style w:type="paragraph" w:styleId="4">
    <w:name w:val="heading 4"/>
    <w:basedOn w:val="2"/>
    <w:next w:val="a0"/>
    <w:link w:val="40"/>
    <w:qFormat/>
    <w:rsid w:val="00E52246"/>
    <w:pPr>
      <w:numPr>
        <w:ilvl w:val="3"/>
      </w:numPr>
      <w:ind w:firstLine="720"/>
      <w:outlineLvl w:val="3"/>
    </w:pPr>
    <w:rPr>
      <w:bCs/>
    </w:rPr>
  </w:style>
  <w:style w:type="paragraph" w:styleId="5">
    <w:name w:val="heading 5"/>
    <w:basedOn w:val="2"/>
    <w:next w:val="a0"/>
    <w:link w:val="50"/>
    <w:unhideWhenUsed/>
    <w:qFormat/>
    <w:rsid w:val="00E52246"/>
    <w:pPr>
      <w:numPr>
        <w:ilvl w:val="4"/>
      </w:numPr>
      <w:ind w:firstLine="720"/>
      <w:outlineLvl w:val="4"/>
    </w:pPr>
    <w:rPr>
      <w:bCs/>
      <w:iCs w:val="0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144012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144012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14401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144012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52430"/>
    <w:rPr>
      <w:rFonts w:eastAsiaTheme="majorEastAsia"/>
      <w:b/>
      <w:bCs/>
      <w:kern w:val="32"/>
      <w:sz w:val="32"/>
      <w:szCs w:val="32"/>
      <w:lang w:val="ru-RU"/>
    </w:rPr>
  </w:style>
  <w:style w:type="character" w:customStyle="1" w:styleId="20">
    <w:name w:val="Заголовок 2 Знак"/>
    <w:basedOn w:val="a1"/>
    <w:link w:val="2"/>
    <w:uiPriority w:val="9"/>
    <w:rsid w:val="00003B88"/>
    <w:rPr>
      <w:rFonts w:eastAsiaTheme="majorEastAsia"/>
      <w:b/>
      <w:iCs/>
      <w:kern w:val="32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E52246"/>
    <w:rPr>
      <w:rFonts w:eastAsiaTheme="majorEastAsia"/>
      <w:b/>
      <w:bCs/>
      <w:iCs/>
      <w:kern w:val="32"/>
      <w:sz w:val="28"/>
      <w:szCs w:val="26"/>
    </w:rPr>
  </w:style>
  <w:style w:type="character" w:customStyle="1" w:styleId="40">
    <w:name w:val="Заголовок 4 Знак"/>
    <w:basedOn w:val="a1"/>
    <w:link w:val="4"/>
    <w:uiPriority w:val="9"/>
    <w:rsid w:val="00E52246"/>
    <w:rPr>
      <w:rFonts w:eastAsiaTheme="majorEastAsia"/>
      <w:b/>
      <w:bCs/>
      <w:iCs/>
      <w:kern w:val="32"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rsid w:val="00E52246"/>
    <w:rPr>
      <w:rFonts w:eastAsiaTheme="majorEastAsia"/>
      <w:b/>
      <w:bCs/>
      <w:kern w:val="32"/>
      <w:sz w:val="28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144012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144012"/>
  </w:style>
  <w:style w:type="character" w:customStyle="1" w:styleId="80">
    <w:name w:val="Заголовок 8 Знак"/>
    <w:basedOn w:val="a1"/>
    <w:link w:val="8"/>
    <w:uiPriority w:val="9"/>
    <w:semiHidden/>
    <w:rsid w:val="00144012"/>
    <w:rPr>
      <w:i/>
      <w:iCs/>
    </w:rPr>
  </w:style>
  <w:style w:type="character" w:customStyle="1" w:styleId="90">
    <w:name w:val="Заголовок 9 Знак"/>
    <w:basedOn w:val="a1"/>
    <w:link w:val="9"/>
    <w:uiPriority w:val="9"/>
    <w:semiHidden/>
    <w:rsid w:val="00144012"/>
    <w:rPr>
      <w:rFonts w:asciiTheme="majorHAnsi" w:eastAsiaTheme="majorEastAsia" w:hAnsiTheme="majorHAnsi"/>
    </w:rPr>
  </w:style>
  <w:style w:type="paragraph" w:styleId="a4">
    <w:name w:val="caption"/>
    <w:basedOn w:val="a"/>
    <w:next w:val="a"/>
    <w:uiPriority w:val="35"/>
    <w:unhideWhenUsed/>
    <w:rsid w:val="00CF6331"/>
    <w:rPr>
      <w:szCs w:val="18"/>
    </w:rPr>
  </w:style>
  <w:style w:type="paragraph" w:styleId="a5">
    <w:name w:val="Title"/>
    <w:basedOn w:val="a"/>
    <w:next w:val="a"/>
    <w:link w:val="a6"/>
    <w:uiPriority w:val="10"/>
    <w:rsid w:val="00D53D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Заголовок Знак"/>
    <w:basedOn w:val="a1"/>
    <w:link w:val="a5"/>
    <w:uiPriority w:val="10"/>
    <w:rsid w:val="00D53D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rsid w:val="00D53D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Подзаголовок Знак"/>
    <w:basedOn w:val="a1"/>
    <w:link w:val="a7"/>
    <w:uiPriority w:val="11"/>
    <w:rsid w:val="00D53DC9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1"/>
    <w:uiPriority w:val="22"/>
    <w:rsid w:val="00D53DC9"/>
    <w:rPr>
      <w:b/>
      <w:bCs/>
    </w:rPr>
  </w:style>
  <w:style w:type="character" w:styleId="aa">
    <w:name w:val="Emphasis"/>
    <w:basedOn w:val="a1"/>
    <w:uiPriority w:val="20"/>
    <w:rsid w:val="00D53DC9"/>
    <w:rPr>
      <w:rFonts w:asciiTheme="minorHAnsi" w:hAnsiTheme="minorHAnsi"/>
      <w:b/>
      <w:i/>
      <w:iCs/>
    </w:rPr>
  </w:style>
  <w:style w:type="paragraph" w:styleId="ab">
    <w:name w:val="No Spacing"/>
    <w:basedOn w:val="a"/>
    <w:link w:val="ac"/>
    <w:uiPriority w:val="1"/>
    <w:qFormat/>
    <w:rsid w:val="00144012"/>
    <w:rPr>
      <w:szCs w:val="32"/>
    </w:rPr>
  </w:style>
  <w:style w:type="character" w:customStyle="1" w:styleId="ac">
    <w:name w:val="Без интервала Знак"/>
    <w:basedOn w:val="a1"/>
    <w:link w:val="ab"/>
    <w:uiPriority w:val="1"/>
    <w:rsid w:val="00144012"/>
    <w:rPr>
      <w:sz w:val="24"/>
      <w:szCs w:val="32"/>
    </w:rPr>
  </w:style>
  <w:style w:type="paragraph" w:styleId="ad">
    <w:name w:val="List Paragraph"/>
    <w:basedOn w:val="a"/>
    <w:uiPriority w:val="34"/>
    <w:qFormat/>
    <w:rsid w:val="001440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rsid w:val="00D53DC9"/>
    <w:rPr>
      <w:i/>
    </w:rPr>
  </w:style>
  <w:style w:type="character" w:customStyle="1" w:styleId="22">
    <w:name w:val="Цитата 2 Знак"/>
    <w:basedOn w:val="a1"/>
    <w:link w:val="21"/>
    <w:uiPriority w:val="29"/>
    <w:rsid w:val="00D53DC9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rsid w:val="00D53DC9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1"/>
    <w:link w:val="ae"/>
    <w:uiPriority w:val="30"/>
    <w:rsid w:val="00D53DC9"/>
    <w:rPr>
      <w:b/>
      <w:i/>
      <w:sz w:val="24"/>
    </w:rPr>
  </w:style>
  <w:style w:type="character" w:styleId="af0">
    <w:name w:val="Subtle Emphasis"/>
    <w:uiPriority w:val="19"/>
    <w:rsid w:val="00D53DC9"/>
    <w:rPr>
      <w:i/>
      <w:color w:val="5A5A5A" w:themeColor="text1" w:themeTint="A5"/>
    </w:rPr>
  </w:style>
  <w:style w:type="character" w:styleId="af1">
    <w:name w:val="Intense Emphasis"/>
    <w:basedOn w:val="a1"/>
    <w:uiPriority w:val="21"/>
    <w:rsid w:val="00D53DC9"/>
    <w:rPr>
      <w:b/>
      <w:i/>
      <w:sz w:val="24"/>
      <w:szCs w:val="24"/>
      <w:u w:val="single"/>
    </w:rPr>
  </w:style>
  <w:style w:type="character" w:styleId="af2">
    <w:name w:val="Subtle Reference"/>
    <w:basedOn w:val="a1"/>
    <w:uiPriority w:val="31"/>
    <w:qFormat/>
    <w:rsid w:val="00144012"/>
    <w:rPr>
      <w:color w:val="auto"/>
      <w:sz w:val="24"/>
      <w:szCs w:val="24"/>
      <w:u w:val="single"/>
    </w:rPr>
  </w:style>
  <w:style w:type="character" w:styleId="af3">
    <w:name w:val="Intense Reference"/>
    <w:basedOn w:val="a1"/>
    <w:uiPriority w:val="32"/>
    <w:qFormat/>
    <w:rsid w:val="00144012"/>
    <w:rPr>
      <w:b/>
      <w:color w:val="auto"/>
      <w:sz w:val="24"/>
      <w:u w:val="single"/>
    </w:rPr>
  </w:style>
  <w:style w:type="character" w:styleId="af4">
    <w:name w:val="Book Title"/>
    <w:basedOn w:val="a1"/>
    <w:uiPriority w:val="33"/>
    <w:rsid w:val="00D53DC9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144012"/>
    <w:pPr>
      <w:numPr>
        <w:numId w:val="0"/>
      </w:numPr>
      <w:outlineLvl w:val="9"/>
    </w:pPr>
  </w:style>
  <w:style w:type="paragraph" w:styleId="af6">
    <w:name w:val="header"/>
    <w:basedOn w:val="a"/>
    <w:link w:val="af7"/>
    <w:uiPriority w:val="99"/>
    <w:unhideWhenUsed/>
    <w:rsid w:val="00D276D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1"/>
    <w:link w:val="af6"/>
    <w:uiPriority w:val="99"/>
    <w:rsid w:val="00D276DD"/>
    <w:rPr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D276D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1"/>
    <w:link w:val="af8"/>
    <w:uiPriority w:val="99"/>
    <w:rsid w:val="00D276DD"/>
    <w:rPr>
      <w:sz w:val="24"/>
      <w:szCs w:val="24"/>
    </w:rPr>
  </w:style>
  <w:style w:type="paragraph" w:styleId="afa">
    <w:name w:val="Balloon Text"/>
    <w:basedOn w:val="a"/>
    <w:link w:val="afb"/>
    <w:uiPriority w:val="99"/>
    <w:semiHidden/>
    <w:unhideWhenUsed/>
    <w:rsid w:val="00A145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A14530"/>
    <w:rPr>
      <w:rFonts w:ascii="Tahoma" w:hAnsi="Tahoma" w:cs="Tahoma"/>
      <w:sz w:val="16"/>
      <w:szCs w:val="16"/>
    </w:rPr>
  </w:style>
  <w:style w:type="table" w:styleId="afc">
    <w:name w:val="Table Grid"/>
    <w:basedOn w:val="a2"/>
    <w:uiPriority w:val="59"/>
    <w:rsid w:val="007402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Placeholder Text"/>
    <w:basedOn w:val="a1"/>
    <w:uiPriority w:val="99"/>
    <w:semiHidden/>
    <w:rsid w:val="00D86D48"/>
    <w:rPr>
      <w:color w:val="808080"/>
    </w:rPr>
  </w:style>
  <w:style w:type="character" w:styleId="afe">
    <w:name w:val="Hyperlink"/>
    <w:basedOn w:val="a1"/>
    <w:uiPriority w:val="99"/>
    <w:unhideWhenUsed/>
    <w:rsid w:val="00192C26"/>
    <w:rPr>
      <w:color w:val="auto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14401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144012"/>
    <w:pPr>
      <w:spacing w:after="100" w:line="276" w:lineRule="auto"/>
      <w:ind w:left="220"/>
      <w:jc w:val="left"/>
    </w:pPr>
    <w:rPr>
      <w:rFonts w:asciiTheme="minorHAnsi" w:hAnsiTheme="minorHAnsi" w:cstheme="minorBidi"/>
      <w:sz w:val="22"/>
      <w:szCs w:val="22"/>
      <w:lang w:bidi="ar-SA"/>
    </w:rPr>
  </w:style>
  <w:style w:type="paragraph" w:styleId="31">
    <w:name w:val="toc 3"/>
    <w:basedOn w:val="a"/>
    <w:next w:val="a"/>
    <w:autoRedefine/>
    <w:uiPriority w:val="39"/>
    <w:unhideWhenUsed/>
    <w:qFormat/>
    <w:rsid w:val="00144012"/>
    <w:pPr>
      <w:spacing w:after="100" w:line="276" w:lineRule="auto"/>
      <w:ind w:left="440"/>
      <w:jc w:val="left"/>
    </w:pPr>
    <w:rPr>
      <w:rFonts w:asciiTheme="minorHAnsi" w:hAnsiTheme="minorHAnsi" w:cstheme="minorBidi"/>
      <w:sz w:val="22"/>
      <w:szCs w:val="22"/>
      <w:lang w:bidi="ar-SA"/>
    </w:rPr>
  </w:style>
  <w:style w:type="paragraph" w:styleId="51">
    <w:name w:val="toc 5"/>
    <w:basedOn w:val="a"/>
    <w:next w:val="a"/>
    <w:autoRedefine/>
    <w:uiPriority w:val="39"/>
    <w:semiHidden/>
    <w:unhideWhenUsed/>
    <w:rsid w:val="00E02B03"/>
    <w:pPr>
      <w:spacing w:after="100"/>
      <w:ind w:left="960"/>
    </w:pPr>
  </w:style>
  <w:style w:type="paragraph" w:customStyle="1" w:styleId="aff">
    <w:name w:val="Без отступа"/>
    <w:basedOn w:val="a"/>
    <w:next w:val="a"/>
    <w:qFormat/>
    <w:rsid w:val="00144012"/>
  </w:style>
  <w:style w:type="paragraph" w:customStyle="1" w:styleId="a0">
    <w:name w:val="Обычный с отступом"/>
    <w:basedOn w:val="a"/>
    <w:qFormat/>
    <w:rsid w:val="00144012"/>
    <w:pPr>
      <w:ind w:firstLine="720"/>
    </w:pPr>
  </w:style>
  <w:style w:type="paragraph" w:styleId="aff0">
    <w:name w:val="Revision"/>
    <w:hidden/>
    <w:uiPriority w:val="99"/>
    <w:semiHidden/>
    <w:rsid w:val="006067FF"/>
    <w:pPr>
      <w:spacing w:line="240" w:lineRule="auto"/>
      <w:jc w:val="left"/>
    </w:pPr>
  </w:style>
  <w:style w:type="paragraph" w:customStyle="1" w:styleId="aff1">
    <w:name w:val="Формула"/>
    <w:basedOn w:val="a4"/>
    <w:next w:val="a"/>
    <w:qFormat/>
    <w:rsid w:val="00D52430"/>
    <w:pPr>
      <w:tabs>
        <w:tab w:val="center" w:pos="4820"/>
        <w:tab w:val="right" w:pos="9639"/>
      </w:tabs>
      <w:spacing w:before="100" w:beforeAutospacing="1" w:after="100" w:afterAutospacing="1" w:line="360" w:lineRule="auto"/>
    </w:pPr>
  </w:style>
  <w:style w:type="paragraph" w:customStyle="1" w:styleId="aff2">
    <w:name w:val="Название таблицы"/>
    <w:basedOn w:val="a4"/>
    <w:next w:val="a"/>
    <w:qFormat/>
    <w:rsid w:val="00E04B6F"/>
    <w:pPr>
      <w:keepNext/>
      <w:spacing w:before="120" w:after="120"/>
    </w:pPr>
  </w:style>
  <w:style w:type="paragraph" w:customStyle="1" w:styleId="aff3">
    <w:name w:val="Название рисунка"/>
    <w:basedOn w:val="a4"/>
    <w:next w:val="a0"/>
    <w:qFormat/>
    <w:rsid w:val="00B12BFF"/>
    <w:pPr>
      <w:jc w:val="center"/>
    </w:pPr>
  </w:style>
  <w:style w:type="paragraph" w:styleId="aff4">
    <w:name w:val="Bibliography"/>
    <w:basedOn w:val="a"/>
    <w:next w:val="a"/>
    <w:uiPriority w:val="37"/>
    <w:unhideWhenUsed/>
    <w:rsid w:val="00410D26"/>
  </w:style>
  <w:style w:type="character" w:styleId="aff5">
    <w:name w:val="annotation reference"/>
    <w:basedOn w:val="a1"/>
    <w:uiPriority w:val="99"/>
    <w:semiHidden/>
    <w:unhideWhenUsed/>
    <w:rsid w:val="00E20390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E20390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1"/>
    <w:link w:val="aff6"/>
    <w:uiPriority w:val="99"/>
    <w:semiHidden/>
    <w:rsid w:val="00E20390"/>
    <w:rPr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E20390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E20390"/>
    <w:rPr>
      <w:b/>
      <w:bCs/>
      <w:sz w:val="20"/>
      <w:szCs w:val="20"/>
    </w:rPr>
  </w:style>
  <w:style w:type="paragraph" w:customStyle="1" w:styleId="affa">
    <w:name w:val="Объект"/>
    <w:basedOn w:val="a"/>
    <w:next w:val="a"/>
    <w:qFormat/>
    <w:rsid w:val="00686716"/>
    <w:pPr>
      <w:keepLines/>
      <w:suppressLineNumbers/>
      <w:suppressAutoHyphens/>
      <w:spacing w:line="240" w:lineRule="auto"/>
      <w:jc w:val="center"/>
    </w:pPr>
  </w:style>
  <w:style w:type="paragraph" w:styleId="affb">
    <w:name w:val="Body Text"/>
    <w:basedOn w:val="a"/>
    <w:link w:val="affc"/>
    <w:semiHidden/>
    <w:unhideWhenUsed/>
    <w:rsid w:val="00ED49A1"/>
    <w:pPr>
      <w:spacing w:line="240" w:lineRule="auto"/>
      <w:ind w:firstLine="284"/>
    </w:pPr>
    <w:rPr>
      <w:rFonts w:eastAsia="Times New Roman"/>
      <w:sz w:val="28"/>
      <w:szCs w:val="20"/>
      <w:lang w:eastAsia="ru-RU" w:bidi="ar-SA"/>
    </w:rPr>
  </w:style>
  <w:style w:type="character" w:customStyle="1" w:styleId="affc">
    <w:name w:val="Основной текст Знак"/>
    <w:basedOn w:val="a1"/>
    <w:link w:val="affb"/>
    <w:semiHidden/>
    <w:rsid w:val="00ED49A1"/>
    <w:rPr>
      <w:rFonts w:eastAsia="Times New Roman"/>
      <w:sz w:val="28"/>
      <w:szCs w:val="20"/>
      <w:lang w:val="ru-RU" w:eastAsia="ru-RU" w:bidi="ar-SA"/>
    </w:rPr>
  </w:style>
  <w:style w:type="character" w:customStyle="1" w:styleId="apple-style-span">
    <w:name w:val="apple-style-span"/>
    <w:basedOn w:val="a1"/>
    <w:rsid w:val="0065395B"/>
  </w:style>
  <w:style w:type="paragraph" w:styleId="HTML">
    <w:name w:val="HTML Preformatted"/>
    <w:basedOn w:val="a"/>
    <w:link w:val="HTML0"/>
    <w:uiPriority w:val="99"/>
    <w:unhideWhenUsed/>
    <w:rsid w:val="009C3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9C36CA"/>
    <w:rPr>
      <w:rFonts w:ascii="Courier New" w:eastAsia="Times New Roman" w:hAnsi="Courier New" w:cs="Courier New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60;&#1072;&#1081;&#1083;&#1099;\&#1044;&#1080;&#1084;&#1072;\&#1054;&#1073;&#1088;&#1072;&#1073;&#1086;&#1090;&#1082;&#1072;\_study\_&#1054;&#1092;&#1086;&#1088;&#1084;&#1083;&#1077;&#1085;&#1080;&#1077;\&#1054;&#1092;&#1086;&#1088;&#1084;&#1083;&#1077;&#1085;&#1080;&#1077;%20&#1086;&#1090;&#1095;&#1077;&#1090;&#1072;%20&#1087;&#1086;%20&#1083;&#1072;&#1073;&#1086;&#1088;&#1072;&#1090;&#1086;&#1088;&#1085;&#1086;&#1081;%20&#1088;&#1072;&#1073;&#1086;&#1090;&#1077;.dotx" TargetMode="Externa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4F6E37-8118-40DD-BBD0-FE5E86471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Оформление отчета по лабораторной работе.dotx</Template>
  <TotalTime>141</TotalTime>
  <Pages>10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косицин дмитрий юрьевич</dc:creator>
  <cp:lastModifiedBy>Dead Owwl</cp:lastModifiedBy>
  <cp:revision>8</cp:revision>
  <dcterms:created xsi:type="dcterms:W3CDTF">2022-12-22T04:00:00Z</dcterms:created>
  <dcterms:modified xsi:type="dcterms:W3CDTF">2023-01-03T13:30:00Z</dcterms:modified>
</cp:coreProperties>
</file>