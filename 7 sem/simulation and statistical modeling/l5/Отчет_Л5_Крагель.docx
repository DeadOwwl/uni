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9CC" w:rsidRPr="00CA29E1" w:rsidRDefault="00CA09CC" w:rsidP="00E74226">
      <w:pPr>
        <w:pStyle w:val="ab"/>
        <w:spacing w:after="360"/>
        <w:jc w:val="center"/>
        <w:rPr>
          <w:rFonts w:eastAsia="Times New Roman"/>
          <w:b/>
          <w:sz w:val="32"/>
          <w:szCs w:val="30"/>
        </w:rPr>
      </w:pPr>
      <w:r w:rsidRPr="00CA29E1">
        <w:rPr>
          <w:b/>
          <w:sz w:val="32"/>
          <w:szCs w:val="30"/>
        </w:rPr>
        <w:t xml:space="preserve">МИНИСТЕРСТВО </w:t>
      </w:r>
      <w:r w:rsidRPr="00CA29E1">
        <w:rPr>
          <w:rFonts w:eastAsia="Times New Roman"/>
          <w:b/>
          <w:sz w:val="32"/>
          <w:szCs w:val="30"/>
        </w:rPr>
        <w:t>ОБРАЗОВАНИЯ РЕСПУБЛИКИ БЕЛАРУСЬ</w:t>
      </w:r>
    </w:p>
    <w:p w:rsidR="00CA09CC" w:rsidRPr="00CA29E1" w:rsidRDefault="00CA09CC" w:rsidP="00CA09CC">
      <w:pPr>
        <w:pStyle w:val="ab"/>
        <w:spacing w:after="360"/>
        <w:jc w:val="center"/>
        <w:rPr>
          <w:rFonts w:eastAsia="Times New Roman"/>
          <w:b/>
          <w:bCs/>
          <w:sz w:val="28"/>
          <w:szCs w:val="28"/>
        </w:rPr>
      </w:pPr>
      <w:r w:rsidRPr="00CA29E1">
        <w:rPr>
          <w:b/>
          <w:bCs/>
          <w:sz w:val="28"/>
          <w:szCs w:val="28"/>
        </w:rPr>
        <w:t xml:space="preserve">БЕЛОРУССКИЙ ГОСУДАРСТВЕННЫЙ </w:t>
      </w:r>
      <w:r w:rsidRPr="00CA29E1">
        <w:rPr>
          <w:rFonts w:eastAsia="Times New Roman"/>
          <w:b/>
          <w:bCs/>
          <w:sz w:val="28"/>
          <w:szCs w:val="28"/>
        </w:rPr>
        <w:t>УНИВЕРСИТЕТ</w:t>
      </w:r>
    </w:p>
    <w:p w:rsidR="00CA09CC" w:rsidRPr="00CA29E1" w:rsidRDefault="00CA09CC" w:rsidP="00CA09CC">
      <w:pPr>
        <w:pStyle w:val="ab"/>
        <w:spacing w:after="360"/>
        <w:jc w:val="center"/>
        <w:rPr>
          <w:rFonts w:eastAsia="Times New Roman"/>
          <w:b/>
          <w:sz w:val="28"/>
          <w:szCs w:val="28"/>
        </w:rPr>
      </w:pPr>
      <w:r w:rsidRPr="00CA29E1">
        <w:rPr>
          <w:rFonts w:eastAsia="Times New Roman"/>
          <w:b/>
          <w:sz w:val="28"/>
          <w:szCs w:val="28"/>
        </w:rPr>
        <w:t>Факультет прикладной математики и информатики</w:t>
      </w:r>
    </w:p>
    <w:p w:rsidR="00CA09CC" w:rsidRPr="00CA29E1" w:rsidRDefault="00CA09CC" w:rsidP="00CA09CC">
      <w:pPr>
        <w:pStyle w:val="ab"/>
        <w:spacing w:after="1800"/>
        <w:jc w:val="center"/>
        <w:rPr>
          <w:rFonts w:eastAsia="Times New Roman"/>
          <w:bCs/>
          <w:sz w:val="28"/>
        </w:rPr>
      </w:pPr>
      <w:r w:rsidRPr="00CA29E1">
        <w:rPr>
          <w:rFonts w:eastAsia="Times New Roman"/>
          <w:bCs/>
          <w:sz w:val="28"/>
        </w:rPr>
        <w:t xml:space="preserve">Кафедра </w:t>
      </w:r>
      <w:r w:rsidRPr="00CA29E1">
        <w:rPr>
          <w:bCs/>
          <w:sz w:val="28"/>
        </w:rPr>
        <w:t>теории вероятностей и математической статистики</w:t>
      </w:r>
    </w:p>
    <w:p w:rsidR="00CA09CC" w:rsidRPr="00CA29E1" w:rsidRDefault="00000000" w:rsidP="00CA09CC">
      <w:pPr>
        <w:pStyle w:val="ab"/>
        <w:spacing w:after="480"/>
        <w:jc w:val="center"/>
        <w:rPr>
          <w:b/>
          <w:sz w:val="36"/>
          <w:szCs w:val="28"/>
        </w:rPr>
      </w:pPr>
      <w:fldSimple w:instr=" AUTHOR  &quot;косицин дмитрий юрьевич&quot; \* Caps  \* MERGEFORMAT ">
        <w:r w:rsidR="001C41AA" w:rsidRPr="00CA29E1">
          <w:rPr>
            <w:b/>
            <w:noProof/>
            <w:sz w:val="36"/>
            <w:szCs w:val="28"/>
          </w:rPr>
          <w:t>Крагель Алины Олеговны</w:t>
        </w:r>
        <w:r w:rsidR="00C74C46" w:rsidRPr="00CA29E1">
          <w:rPr>
            <w:b/>
            <w:noProof/>
            <w:sz w:val="36"/>
            <w:szCs w:val="28"/>
          </w:rPr>
          <w:t xml:space="preserve"> </w:t>
        </w:r>
      </w:fldSimple>
    </w:p>
    <w:p w:rsidR="00CA09CC" w:rsidRPr="00CA29E1" w:rsidRDefault="009C606C" w:rsidP="00D60C81">
      <w:pPr>
        <w:pStyle w:val="ab"/>
        <w:suppressAutoHyphens/>
        <w:spacing w:after="480" w:line="240" w:lineRule="auto"/>
        <w:jc w:val="center"/>
        <w:rPr>
          <w:rFonts w:eastAsia="Times New Roman"/>
          <w:b/>
          <w:sz w:val="40"/>
          <w:szCs w:val="28"/>
        </w:rPr>
      </w:pPr>
      <w:r w:rsidRPr="00CA29E1">
        <w:rPr>
          <w:rFonts w:eastAsia="Times New Roman"/>
          <w:b/>
          <w:sz w:val="40"/>
          <w:szCs w:val="28"/>
        </w:rPr>
        <w:t>Моделирование базовой случайной величины</w:t>
      </w:r>
    </w:p>
    <w:p w:rsidR="00DA162E" w:rsidRPr="00CA29E1" w:rsidRDefault="00DA162E" w:rsidP="00DA162E">
      <w:pPr>
        <w:pStyle w:val="ab"/>
        <w:jc w:val="center"/>
        <w:rPr>
          <w:rFonts w:eastAsia="Times New Roman"/>
          <w:sz w:val="28"/>
          <w:szCs w:val="28"/>
        </w:rPr>
      </w:pPr>
      <w:bookmarkStart w:id="0" w:name="_Toc153693455"/>
      <w:bookmarkStart w:id="1" w:name="_Toc153766197"/>
      <w:bookmarkStart w:id="2" w:name="_Toc153806537"/>
      <w:r w:rsidRPr="00CA29E1">
        <w:rPr>
          <w:rFonts w:eastAsia="Times New Roman"/>
          <w:sz w:val="28"/>
          <w:szCs w:val="28"/>
        </w:rPr>
        <w:t>Отчет по лабораторной работе</w:t>
      </w:r>
      <w:r w:rsidR="00C74C46" w:rsidRPr="00CA29E1">
        <w:rPr>
          <w:rFonts w:eastAsia="Times New Roman"/>
          <w:sz w:val="28"/>
          <w:szCs w:val="28"/>
        </w:rPr>
        <w:t xml:space="preserve"> №</w:t>
      </w:r>
      <w:r w:rsidR="007956B8" w:rsidRPr="00CA29E1">
        <w:rPr>
          <w:rFonts w:eastAsia="Times New Roman"/>
          <w:sz w:val="28"/>
          <w:szCs w:val="28"/>
        </w:rPr>
        <w:t>5</w:t>
      </w:r>
    </w:p>
    <w:p w:rsidR="00DA162E" w:rsidRPr="00CA29E1" w:rsidRDefault="00DA162E" w:rsidP="00DA162E">
      <w:pPr>
        <w:pStyle w:val="ab"/>
        <w:jc w:val="center"/>
        <w:rPr>
          <w:rFonts w:eastAsia="Times New Roman"/>
          <w:sz w:val="28"/>
          <w:szCs w:val="28"/>
        </w:rPr>
      </w:pPr>
      <w:r w:rsidRPr="00CA29E1">
        <w:rPr>
          <w:rFonts w:eastAsia="Times New Roman"/>
          <w:sz w:val="28"/>
          <w:szCs w:val="28"/>
        </w:rPr>
        <w:t>(«</w:t>
      </w:r>
      <w:r w:rsidR="009C606C" w:rsidRPr="00CA29E1">
        <w:rPr>
          <w:rFonts w:eastAsia="Times New Roman"/>
          <w:sz w:val="28"/>
          <w:szCs w:val="28"/>
        </w:rPr>
        <w:t>Имитационное и статистическое моделирование</w:t>
      </w:r>
      <w:r w:rsidRPr="00CA29E1">
        <w:rPr>
          <w:rFonts w:eastAsia="Times New Roman"/>
          <w:sz w:val="28"/>
          <w:szCs w:val="28"/>
        </w:rPr>
        <w:t>»)</w:t>
      </w:r>
    </w:p>
    <w:p w:rsidR="00CA09CC" w:rsidRPr="00CA29E1" w:rsidRDefault="001E2CA4" w:rsidP="00CA09CC">
      <w:pPr>
        <w:pStyle w:val="ab"/>
        <w:spacing w:after="2400"/>
        <w:jc w:val="center"/>
        <w:rPr>
          <w:sz w:val="28"/>
          <w:szCs w:val="28"/>
        </w:rPr>
      </w:pPr>
      <w:r w:rsidRPr="00CA29E1">
        <w:rPr>
          <w:rFonts w:eastAsia="Times New Roman"/>
          <w:sz w:val="28"/>
          <w:szCs w:val="28"/>
        </w:rPr>
        <w:t>С</w:t>
      </w:r>
      <w:r w:rsidR="00CA09CC" w:rsidRPr="00CA29E1">
        <w:rPr>
          <w:rFonts w:eastAsia="Times New Roman"/>
          <w:sz w:val="28"/>
          <w:szCs w:val="28"/>
        </w:rPr>
        <w:t>тудент</w:t>
      </w:r>
      <w:r w:rsidR="001C41AA" w:rsidRPr="00CA29E1">
        <w:rPr>
          <w:rFonts w:eastAsia="Times New Roman"/>
          <w:sz w:val="28"/>
          <w:szCs w:val="28"/>
        </w:rPr>
        <w:t>ки</w:t>
      </w:r>
      <w:r w:rsidR="00CA09CC" w:rsidRPr="00CA29E1">
        <w:rPr>
          <w:rFonts w:eastAsia="Times New Roman"/>
          <w:sz w:val="28"/>
          <w:szCs w:val="28"/>
        </w:rPr>
        <w:t xml:space="preserve"> </w:t>
      </w:r>
      <w:r w:rsidR="00C74C46" w:rsidRPr="00CA29E1">
        <w:rPr>
          <w:sz w:val="28"/>
          <w:szCs w:val="28"/>
        </w:rPr>
        <w:t>4</w:t>
      </w:r>
      <w:r w:rsidR="00CA09CC" w:rsidRPr="00CA29E1">
        <w:rPr>
          <w:rFonts w:eastAsia="Times New Roman"/>
          <w:sz w:val="28"/>
          <w:szCs w:val="28"/>
        </w:rPr>
        <w:t xml:space="preserve"> курса </w:t>
      </w:r>
      <w:r w:rsidR="003D469D" w:rsidRPr="00CA29E1">
        <w:rPr>
          <w:sz w:val="28"/>
          <w:szCs w:val="28"/>
        </w:rPr>
        <w:t>9</w:t>
      </w:r>
      <w:r w:rsidR="00C74C46" w:rsidRPr="00CA29E1">
        <w:rPr>
          <w:sz w:val="28"/>
          <w:szCs w:val="28"/>
        </w:rPr>
        <w:t xml:space="preserve"> </w:t>
      </w:r>
      <w:r w:rsidR="00CA09CC" w:rsidRPr="00CA29E1">
        <w:rPr>
          <w:rFonts w:eastAsia="Times New Roman"/>
          <w:sz w:val="28"/>
          <w:szCs w:val="28"/>
        </w:rPr>
        <w:t>группы</w:t>
      </w:r>
      <w:bookmarkEnd w:id="0"/>
      <w:bookmarkEnd w:id="1"/>
      <w:bookmarkEnd w:id="2"/>
    </w:p>
    <w:p w:rsidR="00CA29E1" w:rsidRPr="00CA29E1" w:rsidRDefault="00CA29E1" w:rsidP="00CA29E1">
      <w:pPr>
        <w:pStyle w:val="ab"/>
        <w:jc w:val="right"/>
        <w:rPr>
          <w:i/>
          <w:sz w:val="28"/>
          <w:szCs w:val="28"/>
        </w:rPr>
      </w:pPr>
      <w:r w:rsidRPr="00CA29E1">
        <w:rPr>
          <w:b/>
          <w:sz w:val="28"/>
          <w:szCs w:val="28"/>
        </w:rPr>
        <w:t>Преподаватель</w:t>
      </w:r>
    </w:p>
    <w:p w:rsidR="00CA29E1" w:rsidRPr="00CA29E1" w:rsidRDefault="00CA29E1" w:rsidP="00CA29E1">
      <w:pPr>
        <w:pStyle w:val="ab"/>
        <w:jc w:val="right"/>
        <w:rPr>
          <w:sz w:val="28"/>
          <w:szCs w:val="28"/>
        </w:rPr>
      </w:pPr>
      <w:r w:rsidRPr="00CA29E1">
        <w:rPr>
          <w:i/>
          <w:sz w:val="28"/>
          <w:szCs w:val="28"/>
        </w:rPr>
        <w:t>Гайдук Антон Николаевич</w:t>
      </w:r>
    </w:p>
    <w:p w:rsidR="005C0632" w:rsidRPr="00CA29E1" w:rsidRDefault="005C0632" w:rsidP="00CA29E1">
      <w:pPr>
        <w:pStyle w:val="a0"/>
        <w:jc w:val="right"/>
        <w:rPr>
          <w:rFonts w:eastAsiaTheme="majorEastAsia"/>
          <w:kern w:val="32"/>
          <w:sz w:val="32"/>
          <w:szCs w:val="32"/>
        </w:rPr>
      </w:pPr>
      <w:r w:rsidRPr="00CA29E1">
        <w:br w:type="page"/>
      </w:r>
    </w:p>
    <w:p w:rsidR="00ED49A1" w:rsidRPr="00CA29E1" w:rsidRDefault="007956B8" w:rsidP="004D6CDB">
      <w:pPr>
        <w:pStyle w:val="1"/>
      </w:pPr>
      <w:r w:rsidRPr="00CA29E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232" behindDoc="0" locked="0" layoutInCell="1" allowOverlap="1" wp14:anchorId="57EA068F">
            <wp:simplePos x="0" y="0"/>
            <wp:positionH relativeFrom="column">
              <wp:posOffset>-635</wp:posOffset>
            </wp:positionH>
            <wp:positionV relativeFrom="paragraph">
              <wp:posOffset>251460</wp:posOffset>
            </wp:positionV>
            <wp:extent cx="6120765" cy="4768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9E1">
        <w:t>Описание имитационной модели</w:t>
      </w: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  <w:r w:rsidRPr="00CA29E1">
        <w:rPr>
          <w:noProof/>
          <w:sz w:val="28"/>
          <w:szCs w:val="28"/>
        </w:rPr>
        <w:drawing>
          <wp:anchor distT="0" distB="0" distL="114300" distR="114300" simplePos="0" relativeHeight="251680256" behindDoc="0" locked="0" layoutInCell="1" allowOverlap="1" wp14:anchorId="40696CBB">
            <wp:simplePos x="0" y="0"/>
            <wp:positionH relativeFrom="column">
              <wp:posOffset>-635</wp:posOffset>
            </wp:positionH>
            <wp:positionV relativeFrom="paragraph">
              <wp:posOffset>-3435985</wp:posOffset>
            </wp:positionV>
            <wp:extent cx="6120765" cy="361759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7956B8" w:rsidRPr="00CA29E1" w:rsidRDefault="007956B8">
      <w:pPr>
        <w:rPr>
          <w:sz w:val="28"/>
          <w:szCs w:val="28"/>
        </w:rPr>
      </w:pPr>
    </w:p>
    <w:p w:rsidR="00F03DFD" w:rsidRPr="00CA29E1" w:rsidRDefault="00F03DFD">
      <w:pPr>
        <w:rPr>
          <w:sz w:val="28"/>
          <w:szCs w:val="28"/>
        </w:rPr>
      </w:pPr>
      <w:r w:rsidRPr="00CA29E1">
        <w:rPr>
          <w:sz w:val="28"/>
          <w:szCs w:val="28"/>
        </w:rPr>
        <w:br w:type="page"/>
      </w:r>
    </w:p>
    <w:p w:rsidR="00B057B5" w:rsidRPr="00CA29E1" w:rsidRDefault="00B057B5" w:rsidP="00B057B5">
      <w:pPr>
        <w:pStyle w:val="1"/>
      </w:pPr>
      <w:r w:rsidRPr="00CA29E1">
        <w:lastRenderedPageBreak/>
        <w:t>Результаты экспериментов</w:t>
      </w:r>
    </w:p>
    <w:p w:rsidR="003D469D" w:rsidRPr="00CA29E1" w:rsidRDefault="003D469D" w:rsidP="003D469D">
      <w:pPr>
        <w:pStyle w:val="a0"/>
        <w:rPr>
          <w:lang w:val="en-US"/>
        </w:rPr>
      </w:pPr>
      <w:r w:rsidRPr="00CA29E1">
        <w:t>Код моделирования: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BLOK      STORAGE  3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**************************************************************************************************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GENERATE     </w:t>
      </w:r>
      <w:proofErr w:type="gramStart"/>
      <w:r w:rsidRPr="00CA29E1">
        <w:rPr>
          <w:sz w:val="20"/>
          <w:szCs w:val="20"/>
          <w:lang w:val="en-US" w:bidi="ar-SA"/>
        </w:rPr>
        <w:t xml:space="preserve">   (</w:t>
      </w:r>
      <w:proofErr w:type="gramEnd"/>
      <w:r w:rsidRPr="00CA29E1">
        <w:rPr>
          <w:sz w:val="20"/>
          <w:szCs w:val="20"/>
          <w:lang w:val="en-US" w:bidi="ar-SA"/>
        </w:rPr>
        <w:t xml:space="preserve">EXPONENTIAL(1,0,400)),,10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GOVNINA   ADVANCE         25,0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</w:t>
      </w:r>
      <w:proofErr w:type="gramStart"/>
      <w:r w:rsidRPr="00CA29E1">
        <w:rPr>
          <w:sz w:val="20"/>
          <w:szCs w:val="20"/>
          <w:lang w:val="en-US" w:bidi="ar-SA"/>
        </w:rPr>
        <w:t>0.6,ZAHOD</w:t>
      </w:r>
      <w:proofErr w:type="gramEnd"/>
      <w:r w:rsidRPr="00CA29E1">
        <w:rPr>
          <w:sz w:val="20"/>
          <w:szCs w:val="20"/>
          <w:lang w:val="en-US" w:bidi="ar-SA"/>
        </w:rPr>
        <w:t xml:space="preserve">,LISHNIE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proofErr w:type="gramStart"/>
      <w:r w:rsidRPr="00CA29E1">
        <w:rPr>
          <w:sz w:val="20"/>
          <w:szCs w:val="20"/>
          <w:lang w:val="en-US" w:bidi="ar-SA"/>
        </w:rPr>
        <w:t>ZAHOD  ENTER</w:t>
      </w:r>
      <w:proofErr w:type="gramEnd"/>
      <w:r w:rsidRPr="00CA29E1">
        <w:rPr>
          <w:sz w:val="20"/>
          <w:szCs w:val="20"/>
          <w:lang w:val="en-US" w:bidi="ar-SA"/>
        </w:rPr>
        <w:t xml:space="preserve">     BLOK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        </w:t>
      </w:r>
      <w:proofErr w:type="gramStart"/>
      <w:r w:rsidRPr="00CA29E1">
        <w:rPr>
          <w:sz w:val="20"/>
          <w:szCs w:val="20"/>
          <w:lang w:val="en-US" w:bidi="ar-SA"/>
        </w:rPr>
        <w:t>ALL,OPR</w:t>
      </w:r>
      <w:proofErr w:type="gramEnd"/>
      <w:r w:rsidRPr="00CA29E1">
        <w:rPr>
          <w:sz w:val="20"/>
          <w:szCs w:val="20"/>
          <w:lang w:val="en-US" w:bidi="ar-SA"/>
        </w:rPr>
        <w:t xml:space="preserve">1,OPR3,3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OPR1      SEIZE            OP1 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ASSIGN          </w:t>
      </w:r>
      <w:proofErr w:type="gramStart"/>
      <w:r w:rsidRPr="00CA29E1">
        <w:rPr>
          <w:sz w:val="20"/>
          <w:szCs w:val="20"/>
          <w:lang w:val="en-US" w:bidi="ar-SA"/>
        </w:rPr>
        <w:t>1,OP</w:t>
      </w:r>
      <w:proofErr w:type="gramEnd"/>
      <w:r w:rsidRPr="00CA29E1">
        <w:rPr>
          <w:sz w:val="20"/>
          <w:szCs w:val="20"/>
          <w:lang w:val="en-US" w:bidi="ar-SA"/>
        </w:rPr>
        <w:t xml:space="preserve">1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     </w:t>
      </w:r>
      <w:proofErr w:type="gramStart"/>
      <w:r w:rsidRPr="00CA29E1">
        <w:rPr>
          <w:sz w:val="20"/>
          <w:szCs w:val="20"/>
          <w:lang w:val="en-US" w:bidi="ar-SA"/>
        </w:rPr>
        <w:t xml:space="preserve">  ,COME</w:t>
      </w:r>
      <w:proofErr w:type="gramEnd"/>
      <w:r w:rsidRPr="00CA29E1">
        <w:rPr>
          <w:sz w:val="20"/>
          <w:szCs w:val="20"/>
          <w:lang w:val="en-US" w:bidi="ar-SA"/>
        </w:rPr>
        <w:t xml:space="preserve">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OPR2      SEIZE            OP2 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ASSIGN          </w:t>
      </w:r>
      <w:proofErr w:type="gramStart"/>
      <w:r w:rsidRPr="00CA29E1">
        <w:rPr>
          <w:sz w:val="20"/>
          <w:szCs w:val="20"/>
          <w:lang w:val="en-US" w:bidi="ar-SA"/>
        </w:rPr>
        <w:t>1,OP</w:t>
      </w:r>
      <w:proofErr w:type="gramEnd"/>
      <w:r w:rsidRPr="00CA29E1">
        <w:rPr>
          <w:sz w:val="20"/>
          <w:szCs w:val="20"/>
          <w:lang w:val="en-US" w:bidi="ar-SA"/>
        </w:rPr>
        <w:t>2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     </w:t>
      </w:r>
      <w:proofErr w:type="gramStart"/>
      <w:r w:rsidRPr="00CA29E1">
        <w:rPr>
          <w:sz w:val="20"/>
          <w:szCs w:val="20"/>
          <w:lang w:val="en-US" w:bidi="ar-SA"/>
        </w:rPr>
        <w:t xml:space="preserve">  ,COME</w:t>
      </w:r>
      <w:proofErr w:type="gramEnd"/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OPR3      SEIZE            OP3 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ASSIGN          </w:t>
      </w:r>
      <w:proofErr w:type="gramStart"/>
      <w:r w:rsidRPr="00CA29E1">
        <w:rPr>
          <w:sz w:val="20"/>
          <w:szCs w:val="20"/>
          <w:lang w:val="en-US" w:bidi="ar-SA"/>
        </w:rPr>
        <w:t>1,OP</w:t>
      </w:r>
      <w:proofErr w:type="gramEnd"/>
      <w:r w:rsidRPr="00CA29E1">
        <w:rPr>
          <w:sz w:val="20"/>
          <w:szCs w:val="20"/>
          <w:lang w:val="en-US" w:bidi="ar-SA"/>
        </w:rPr>
        <w:t xml:space="preserve">3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     </w:t>
      </w:r>
      <w:proofErr w:type="gramStart"/>
      <w:r w:rsidRPr="00CA29E1">
        <w:rPr>
          <w:sz w:val="20"/>
          <w:szCs w:val="20"/>
          <w:lang w:val="en-US" w:bidi="ar-SA"/>
        </w:rPr>
        <w:t xml:space="preserve">  ,COME</w:t>
      </w:r>
      <w:proofErr w:type="gramEnd"/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proofErr w:type="gramStart"/>
      <w:r w:rsidRPr="00CA29E1">
        <w:rPr>
          <w:sz w:val="20"/>
          <w:szCs w:val="20"/>
          <w:lang w:val="en-US" w:bidi="ar-SA"/>
        </w:rPr>
        <w:t>LISHNIE  ADVANCE</w:t>
      </w:r>
      <w:proofErr w:type="gramEnd"/>
      <w:r w:rsidRPr="00CA29E1">
        <w:rPr>
          <w:sz w:val="20"/>
          <w:szCs w:val="20"/>
          <w:lang w:val="en-US" w:bidi="ar-SA"/>
        </w:rPr>
        <w:t xml:space="preserve">         85,25  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     </w:t>
      </w:r>
      <w:proofErr w:type="gramStart"/>
      <w:r w:rsidRPr="00CA29E1">
        <w:rPr>
          <w:sz w:val="20"/>
          <w:szCs w:val="20"/>
          <w:lang w:val="en-US" w:bidi="ar-SA"/>
        </w:rPr>
        <w:t xml:space="preserve">  ,GOVNINA</w:t>
      </w:r>
      <w:proofErr w:type="gramEnd"/>
      <w:r w:rsidRPr="00CA29E1">
        <w:rPr>
          <w:sz w:val="20"/>
          <w:szCs w:val="20"/>
          <w:lang w:val="en-US" w:bidi="ar-SA"/>
        </w:rPr>
        <w:t xml:space="preserve">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COME      LEAVE            BLOK            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ADVANCE      </w:t>
      </w:r>
      <w:proofErr w:type="gramStart"/>
      <w:r w:rsidRPr="00CA29E1">
        <w:rPr>
          <w:sz w:val="20"/>
          <w:szCs w:val="20"/>
          <w:lang w:val="en-US" w:bidi="ar-SA"/>
        </w:rPr>
        <w:t xml:space="preserve">   (</w:t>
      </w:r>
      <w:proofErr w:type="gramEnd"/>
      <w:r w:rsidRPr="00CA29E1">
        <w:rPr>
          <w:sz w:val="20"/>
          <w:szCs w:val="20"/>
          <w:lang w:val="en-US" w:bidi="ar-SA"/>
        </w:rPr>
        <w:t>EXPONENTIAL(1,0,500)),,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RELEASE          P1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TRANSFER         </w:t>
      </w:r>
      <w:proofErr w:type="gramStart"/>
      <w:r w:rsidRPr="00CA29E1">
        <w:rPr>
          <w:sz w:val="20"/>
          <w:szCs w:val="20"/>
          <w:lang w:val="en-US" w:bidi="ar-SA"/>
        </w:rPr>
        <w:t>0.5,RABOTA</w:t>
      </w:r>
      <w:proofErr w:type="gramEnd"/>
      <w:r w:rsidRPr="00CA29E1">
        <w:rPr>
          <w:sz w:val="20"/>
          <w:szCs w:val="20"/>
          <w:lang w:val="en-US" w:bidi="ar-SA"/>
        </w:rPr>
        <w:t>, ENDING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proofErr w:type="gramStart"/>
      <w:r w:rsidRPr="00CA29E1">
        <w:rPr>
          <w:sz w:val="20"/>
          <w:szCs w:val="20"/>
          <w:lang w:val="en-US" w:bidi="ar-SA"/>
        </w:rPr>
        <w:t>RABOTA  ADVANCE</w:t>
      </w:r>
      <w:proofErr w:type="gramEnd"/>
      <w:r w:rsidRPr="00CA29E1">
        <w:rPr>
          <w:sz w:val="20"/>
          <w:szCs w:val="20"/>
          <w:lang w:val="en-US" w:bidi="ar-SA"/>
        </w:rPr>
        <w:t xml:space="preserve">          12,3                                                                   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ENDING   TERMINATE        0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GENERATE        360000                             </w:t>
      </w:r>
    </w:p>
    <w:p w:rsidR="003D469D" w:rsidRPr="00CA29E1" w:rsidRDefault="003D469D" w:rsidP="003D46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TERMINATE       1                                  </w:t>
      </w:r>
    </w:p>
    <w:p w:rsidR="003D469D" w:rsidRPr="00CA29E1" w:rsidRDefault="003D469D" w:rsidP="003D469D">
      <w:pPr>
        <w:pStyle w:val="a0"/>
        <w:ind w:firstLine="0"/>
        <w:rPr>
          <w:sz w:val="28"/>
          <w:szCs w:val="28"/>
          <w:lang w:val="en-US"/>
        </w:rPr>
      </w:pPr>
      <w:r w:rsidRPr="00CA29E1">
        <w:rPr>
          <w:sz w:val="20"/>
          <w:szCs w:val="20"/>
          <w:lang w:val="en-US" w:bidi="ar-SA"/>
        </w:rPr>
        <w:t xml:space="preserve">      START 1</w:t>
      </w:r>
      <w:r w:rsidR="00A257E3" w:rsidRPr="00CA29E1">
        <w:rPr>
          <w:sz w:val="28"/>
          <w:szCs w:val="28"/>
          <w:lang w:val="en-US"/>
        </w:rPr>
        <w:br/>
      </w:r>
      <w:r w:rsidRPr="00CA29E1">
        <w:rPr>
          <w:sz w:val="28"/>
          <w:szCs w:val="28"/>
        </w:rPr>
        <w:t>Отчет</w:t>
      </w:r>
      <w:r w:rsidRPr="00CA29E1">
        <w:rPr>
          <w:sz w:val="28"/>
          <w:szCs w:val="28"/>
          <w:lang w:val="en-US"/>
        </w:rPr>
        <w:t xml:space="preserve"> </w:t>
      </w:r>
      <w:r w:rsidRPr="00CA29E1">
        <w:rPr>
          <w:sz w:val="28"/>
          <w:szCs w:val="28"/>
        </w:rPr>
        <w:t>моделирования</w:t>
      </w:r>
      <w:r w:rsidRPr="00CA29E1">
        <w:rPr>
          <w:sz w:val="28"/>
          <w:szCs w:val="28"/>
          <w:lang w:val="en-US"/>
        </w:rPr>
        <w:t>: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GPSS World Simulation Report - Untitled Model 1.4.1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Thursday, December 22, 2022 16:36:41  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START TIME           END </w:t>
      </w:r>
      <w:proofErr w:type="gramStart"/>
      <w:r w:rsidRPr="00CA29E1">
        <w:rPr>
          <w:sz w:val="20"/>
          <w:szCs w:val="20"/>
          <w:lang w:val="en-US" w:bidi="ar-SA"/>
        </w:rPr>
        <w:t>TIME  BLOCKS</w:t>
      </w:r>
      <w:proofErr w:type="gramEnd"/>
      <w:r w:rsidRPr="00CA29E1">
        <w:rPr>
          <w:sz w:val="20"/>
          <w:szCs w:val="20"/>
          <w:lang w:val="en-US" w:bidi="ar-SA"/>
        </w:rPr>
        <w:t xml:space="preserve">  FACILITIES  STORAGES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0.000         360000.000    24        3          1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NAME                       VALUE  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BLOK                        10000.000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COME                           17.000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ENDING                         22.000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GOVNINA                         2.000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LISHNIE                        15.000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OP1                         10001.000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OP2                         10002.000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OP3                         10003.000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OPR1                            6.000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OPR2                            9.000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OPR3                           12.000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RABOTA                         21.000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ZAHOD                           4.000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lastRenderedPageBreak/>
        <w:t xml:space="preserve"> LABEL              </w:t>
      </w:r>
      <w:proofErr w:type="gramStart"/>
      <w:r w:rsidRPr="00CA29E1">
        <w:rPr>
          <w:sz w:val="20"/>
          <w:szCs w:val="20"/>
          <w:lang w:val="en-US" w:bidi="ar-SA"/>
        </w:rPr>
        <w:t>LOC  BLOCK</w:t>
      </w:r>
      <w:proofErr w:type="gramEnd"/>
      <w:r w:rsidRPr="00CA29E1">
        <w:rPr>
          <w:sz w:val="20"/>
          <w:szCs w:val="20"/>
          <w:lang w:val="en-US" w:bidi="ar-SA"/>
        </w:rPr>
        <w:t xml:space="preserve"> TYPE     ENTRY COUNT CURRENT COUNT RETRY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 1    GENERATE           912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GOVNINA             2    ADVANCE           2207             1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 3    TRANSFER          2206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ZAHOD               4    ENTER              909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 5    TRANSFER           909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OPR1                6    SEIZE              432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 7    ASSIGN             432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 8    TRANSFER           432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OPR2                9    SEIZE              292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10    ASSIGN             292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11    TRANSFER           292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OPR3               12    SEIZE              185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13    ASSIGN             185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14    TRANSFER           185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LISHNIE            15    ADVANCE           1297             2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16    TRANSFER          1295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COME               17    LEAVE              909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18    ADVANCE            909             1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19    RELEASE            908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20    TRANSFER           908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RABOTA             21    ADVANCE            908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ENDING             22    TERMINATE          908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23    GENERATE             1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                  24    TERMINATE            1             0 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FACILITY         </w:t>
      </w:r>
      <w:proofErr w:type="gramStart"/>
      <w:r w:rsidRPr="00CA29E1">
        <w:rPr>
          <w:sz w:val="20"/>
          <w:szCs w:val="20"/>
          <w:lang w:val="en-US" w:bidi="ar-SA"/>
        </w:rPr>
        <w:t>ENTRIES  UTIL.</w:t>
      </w:r>
      <w:proofErr w:type="gramEnd"/>
      <w:r w:rsidRPr="00CA29E1">
        <w:rPr>
          <w:sz w:val="20"/>
          <w:szCs w:val="20"/>
          <w:lang w:val="en-US" w:bidi="ar-SA"/>
        </w:rPr>
        <w:t xml:space="preserve">   AVE. TIME AVAIL. OWNER PEND INTER RETRY DELAY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OP1                432    0.599     </w:t>
      </w:r>
      <w:proofErr w:type="gramStart"/>
      <w:r w:rsidRPr="00CA29E1">
        <w:rPr>
          <w:sz w:val="20"/>
          <w:szCs w:val="20"/>
          <w:lang w:val="en-US" w:bidi="ar-SA"/>
        </w:rPr>
        <w:t>499.359  1</w:t>
      </w:r>
      <w:proofErr w:type="gramEnd"/>
      <w:r w:rsidRPr="00CA29E1">
        <w:rPr>
          <w:sz w:val="20"/>
          <w:szCs w:val="20"/>
          <w:lang w:val="en-US" w:bidi="ar-SA"/>
        </w:rPr>
        <w:t xml:space="preserve">        0    0    0     0      0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OP2                292    0.450     </w:t>
      </w:r>
      <w:proofErr w:type="gramStart"/>
      <w:r w:rsidRPr="00CA29E1">
        <w:rPr>
          <w:sz w:val="20"/>
          <w:szCs w:val="20"/>
          <w:lang w:val="en-US" w:bidi="ar-SA"/>
        </w:rPr>
        <w:t>554.450  1</w:t>
      </w:r>
      <w:proofErr w:type="gramEnd"/>
      <w:r w:rsidRPr="00CA29E1">
        <w:rPr>
          <w:sz w:val="20"/>
          <w:szCs w:val="20"/>
          <w:lang w:val="en-US" w:bidi="ar-SA"/>
        </w:rPr>
        <w:t xml:space="preserve">      912    0    0     0      0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OP3                185    0.256     </w:t>
      </w:r>
      <w:proofErr w:type="gramStart"/>
      <w:r w:rsidRPr="00CA29E1">
        <w:rPr>
          <w:sz w:val="20"/>
          <w:szCs w:val="20"/>
          <w:lang w:val="en-US" w:bidi="ar-SA"/>
        </w:rPr>
        <w:t>498.274  1</w:t>
      </w:r>
      <w:proofErr w:type="gramEnd"/>
      <w:r w:rsidRPr="00CA29E1">
        <w:rPr>
          <w:sz w:val="20"/>
          <w:szCs w:val="20"/>
          <w:lang w:val="en-US" w:bidi="ar-SA"/>
        </w:rPr>
        <w:t xml:space="preserve">        0    0    0     0      0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>STORAGE            CAP. REM. MIN. MAX.  ENTRIES AVL.  AVE.C. UTIL. RETRY DELAY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 BLOK                3    3   0     3      909   1    </w:t>
      </w:r>
      <w:proofErr w:type="gramStart"/>
      <w:r w:rsidRPr="00CA29E1">
        <w:rPr>
          <w:sz w:val="20"/>
          <w:szCs w:val="20"/>
          <w:lang w:val="en-US" w:bidi="ar-SA"/>
        </w:rPr>
        <w:t>0.140  0.047</w:t>
      </w:r>
      <w:proofErr w:type="gramEnd"/>
      <w:r w:rsidRPr="00CA29E1">
        <w:rPr>
          <w:sz w:val="20"/>
          <w:szCs w:val="20"/>
          <w:lang w:val="en-US" w:bidi="ar-SA"/>
        </w:rPr>
        <w:t xml:space="preserve">    0    0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 w:bidi="ar-SA"/>
        </w:rPr>
      </w:pPr>
      <w:r w:rsidRPr="00CA29E1">
        <w:rPr>
          <w:sz w:val="20"/>
          <w:szCs w:val="20"/>
          <w:lang w:val="en-US" w:bidi="ar-SA"/>
        </w:rPr>
        <w:t xml:space="preserve">FEC XN   PRI         BDT      </w:t>
      </w:r>
      <w:proofErr w:type="gramStart"/>
      <w:r w:rsidRPr="00CA29E1">
        <w:rPr>
          <w:sz w:val="20"/>
          <w:szCs w:val="20"/>
          <w:lang w:val="en-US" w:bidi="ar-SA"/>
        </w:rPr>
        <w:t>ASSEM  CURRENT</w:t>
      </w:r>
      <w:proofErr w:type="gramEnd"/>
      <w:r w:rsidRPr="00CA29E1">
        <w:rPr>
          <w:sz w:val="20"/>
          <w:szCs w:val="20"/>
          <w:lang w:val="en-US" w:bidi="ar-SA"/>
        </w:rPr>
        <w:t xml:space="preserve">  NEXT  PARAMETER    VALUE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bidi="ar-SA"/>
        </w:rPr>
      </w:pPr>
      <w:r w:rsidRPr="00CA29E1">
        <w:rPr>
          <w:sz w:val="20"/>
          <w:szCs w:val="20"/>
          <w:lang w:val="en-US" w:bidi="ar-SA"/>
        </w:rPr>
        <w:t xml:space="preserve">   </w:t>
      </w:r>
      <w:r w:rsidRPr="00CA29E1">
        <w:rPr>
          <w:sz w:val="20"/>
          <w:szCs w:val="20"/>
          <w:lang w:bidi="ar-SA"/>
        </w:rPr>
        <w:t>913    0      360011.873    913      2      3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bidi="ar-SA"/>
        </w:rPr>
      </w:pPr>
      <w:r w:rsidRPr="00CA29E1">
        <w:rPr>
          <w:sz w:val="20"/>
          <w:szCs w:val="20"/>
          <w:lang w:bidi="ar-SA"/>
        </w:rPr>
        <w:t xml:space="preserve">   911    0      360034.077    911     15     16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bidi="ar-SA"/>
        </w:rPr>
      </w:pPr>
      <w:r w:rsidRPr="00CA29E1">
        <w:rPr>
          <w:sz w:val="20"/>
          <w:szCs w:val="20"/>
          <w:lang w:bidi="ar-SA"/>
        </w:rPr>
        <w:t xml:space="preserve">   909    0      360094.605    909     15     16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bidi="ar-SA"/>
        </w:rPr>
      </w:pPr>
      <w:r w:rsidRPr="00CA29E1">
        <w:rPr>
          <w:sz w:val="20"/>
          <w:szCs w:val="20"/>
          <w:lang w:bidi="ar-SA"/>
        </w:rPr>
        <w:t xml:space="preserve">   914    0      360114.002    914      0      1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bidi="ar-SA"/>
        </w:rPr>
      </w:pPr>
      <w:r w:rsidRPr="00CA29E1">
        <w:rPr>
          <w:sz w:val="20"/>
          <w:szCs w:val="20"/>
          <w:lang w:bidi="ar-SA"/>
        </w:rPr>
        <w:t xml:space="preserve">   912    0      360325.564    912     18     19       1      10002.000</w:t>
      </w:r>
    </w:p>
    <w:p w:rsidR="003D469D" w:rsidRPr="00CA29E1" w:rsidRDefault="003D469D" w:rsidP="003D469D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bidi="ar-SA"/>
        </w:rPr>
      </w:pPr>
      <w:r w:rsidRPr="00CA29E1">
        <w:rPr>
          <w:sz w:val="20"/>
          <w:szCs w:val="20"/>
          <w:lang w:bidi="ar-SA"/>
        </w:rPr>
        <w:t xml:space="preserve">   915    0      720000.000    915      0     23</w:t>
      </w:r>
    </w:p>
    <w:p w:rsidR="002C1788" w:rsidRPr="00CA29E1" w:rsidRDefault="00A257E3" w:rsidP="00404579">
      <w:pPr>
        <w:pStyle w:val="a0"/>
        <w:ind w:firstLine="0"/>
        <w:rPr>
          <w:sz w:val="28"/>
          <w:szCs w:val="28"/>
        </w:rPr>
      </w:pPr>
      <w:r w:rsidRPr="00CA29E1">
        <w:rPr>
          <w:sz w:val="28"/>
          <w:szCs w:val="28"/>
        </w:rPr>
        <w:br/>
      </w:r>
      <w:r w:rsidRPr="00CA29E1">
        <w:rPr>
          <w:sz w:val="28"/>
          <w:szCs w:val="28"/>
        </w:rPr>
        <w:br/>
      </w:r>
      <w:r w:rsidRPr="00CA29E1">
        <w:rPr>
          <w:sz w:val="28"/>
          <w:szCs w:val="28"/>
        </w:rPr>
        <w:br/>
      </w:r>
      <w:r w:rsidRPr="00CA29E1">
        <w:rPr>
          <w:sz w:val="28"/>
          <w:szCs w:val="28"/>
        </w:rPr>
        <w:br/>
      </w:r>
      <w:r w:rsidRPr="00CA29E1">
        <w:rPr>
          <w:sz w:val="28"/>
          <w:szCs w:val="28"/>
        </w:rPr>
        <w:br/>
      </w:r>
      <w:r w:rsidRPr="00CA29E1">
        <w:rPr>
          <w:sz w:val="28"/>
          <w:szCs w:val="28"/>
        </w:rPr>
        <w:br/>
      </w:r>
      <w:r w:rsidRPr="00CA29E1">
        <w:rPr>
          <w:sz w:val="28"/>
          <w:szCs w:val="28"/>
        </w:rPr>
        <w:br/>
      </w:r>
    </w:p>
    <w:p w:rsidR="002C1788" w:rsidRPr="00CA29E1" w:rsidRDefault="002C1788">
      <w:pPr>
        <w:rPr>
          <w:sz w:val="28"/>
          <w:szCs w:val="28"/>
        </w:rPr>
      </w:pPr>
      <w:r w:rsidRPr="00CA29E1">
        <w:rPr>
          <w:sz w:val="28"/>
          <w:szCs w:val="28"/>
        </w:rPr>
        <w:br w:type="page"/>
      </w:r>
    </w:p>
    <w:p w:rsidR="00404579" w:rsidRPr="00CA29E1" w:rsidRDefault="002C1788" w:rsidP="002C1788">
      <w:pPr>
        <w:pStyle w:val="1"/>
      </w:pPr>
      <w:r w:rsidRPr="00CA29E1">
        <w:lastRenderedPageBreak/>
        <w:t>Вывод</w:t>
      </w:r>
    </w:p>
    <w:p w:rsidR="002C1788" w:rsidRPr="00CA29E1" w:rsidRDefault="002C1788" w:rsidP="002C1788">
      <w:pPr>
        <w:pStyle w:val="a0"/>
      </w:pPr>
      <w:r w:rsidRPr="00CA29E1">
        <w:t xml:space="preserve">В результате проведенного эксперимента была решена задача варианта 17 средствами </w:t>
      </w:r>
      <w:r w:rsidRPr="00CA29E1">
        <w:rPr>
          <w:lang w:val="en-US"/>
        </w:rPr>
        <w:t>GPSS</w:t>
      </w:r>
      <w:r w:rsidRPr="00CA29E1">
        <w:t>, получен опыт применения имитационного и статистического моделирования на промышленных задачах.</w:t>
      </w:r>
    </w:p>
    <w:sectPr w:rsidR="002C1788" w:rsidRPr="00CA29E1" w:rsidSect="00E74226">
      <w:footerReference w:type="default" r:id="rId10"/>
      <w:footerReference w:type="first" r:id="rId11"/>
      <w:pgSz w:w="11907" w:h="16839" w:code="9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4B73" w:rsidRDefault="00494B73" w:rsidP="00D276DD">
      <w:pPr>
        <w:spacing w:line="240" w:lineRule="auto"/>
      </w:pPr>
      <w:r>
        <w:separator/>
      </w:r>
    </w:p>
  </w:endnote>
  <w:endnote w:type="continuationSeparator" w:id="0">
    <w:p w:rsidR="00494B73" w:rsidRDefault="00494B73" w:rsidP="00D27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714519"/>
      <w:docPartObj>
        <w:docPartGallery w:val="Page Numbers (Bottom of Page)"/>
        <w:docPartUnique/>
      </w:docPartObj>
    </w:sdtPr>
    <w:sdtContent>
      <w:p w:rsidR="00955711" w:rsidRDefault="00000000">
        <w:pPr>
          <w:pStyle w:val="af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3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711" w:rsidRPr="00756F89" w:rsidRDefault="00955711" w:rsidP="00CA09CC">
    <w:pPr>
      <w:pStyle w:val="ab"/>
      <w:jc w:val="center"/>
      <w:rPr>
        <w:rFonts w:ascii="Arial" w:eastAsia="Times New Roman" w:hAnsi="Arial" w:cs="Arial"/>
        <w:b/>
        <w:bCs/>
        <w:sz w:val="32"/>
      </w:rPr>
    </w:pPr>
    <w:r>
      <w:rPr>
        <w:rFonts w:ascii="Arial" w:hAnsi="Arial" w:cs="Arial"/>
        <w:b/>
        <w:bCs/>
        <w:sz w:val="32"/>
      </w:rPr>
      <w:t xml:space="preserve">Минск </w:t>
    </w:r>
    <w:r w:rsidR="00953656">
      <w:rPr>
        <w:rFonts w:ascii="Arial" w:hAnsi="Arial" w:cs="Arial"/>
        <w:b/>
        <w:bCs/>
        <w:sz w:val="32"/>
      </w:rPr>
      <w:fldChar w:fldCharType="begin"/>
    </w:r>
    <w:r>
      <w:rPr>
        <w:rFonts w:ascii="Arial" w:hAnsi="Arial" w:cs="Arial"/>
        <w:b/>
        <w:bCs/>
        <w:sz w:val="32"/>
      </w:rPr>
      <w:instrText xml:space="preserve"> DATE  \@ "yyyy"  \* MERGEFORMAT </w:instrText>
    </w:r>
    <w:r w:rsidR="00953656">
      <w:rPr>
        <w:rFonts w:ascii="Arial" w:hAnsi="Arial" w:cs="Arial"/>
        <w:b/>
        <w:bCs/>
        <w:sz w:val="32"/>
      </w:rPr>
      <w:fldChar w:fldCharType="separate"/>
    </w:r>
    <w:r w:rsidR="00CA29E1">
      <w:rPr>
        <w:rFonts w:ascii="Arial" w:hAnsi="Arial" w:cs="Arial"/>
        <w:b/>
        <w:bCs/>
        <w:noProof/>
        <w:sz w:val="32"/>
      </w:rPr>
      <w:t>2023</w:t>
    </w:r>
    <w:r w:rsidR="00953656">
      <w:rPr>
        <w:rFonts w:ascii="Arial" w:hAnsi="Arial" w:cs="Arial"/>
        <w:b/>
        <w:bCs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4B73" w:rsidRDefault="00494B73" w:rsidP="00D276DD">
      <w:pPr>
        <w:spacing w:line="240" w:lineRule="auto"/>
      </w:pPr>
      <w:r>
        <w:separator/>
      </w:r>
    </w:p>
  </w:footnote>
  <w:footnote w:type="continuationSeparator" w:id="0">
    <w:p w:rsidR="00494B73" w:rsidRDefault="00494B73" w:rsidP="00D276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D21"/>
    <w:multiLevelType w:val="hybridMultilevel"/>
    <w:tmpl w:val="DFCADABE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5742A"/>
    <w:multiLevelType w:val="hybridMultilevel"/>
    <w:tmpl w:val="D720A27C"/>
    <w:lvl w:ilvl="0" w:tplc="EAA41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54AF5"/>
    <w:multiLevelType w:val="hybridMultilevel"/>
    <w:tmpl w:val="96247AD0"/>
    <w:lvl w:ilvl="0" w:tplc="8F066F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DA8F1D8">
      <w:start w:val="1"/>
      <w:numFmt w:val="bullet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7E9C"/>
    <w:multiLevelType w:val="multilevel"/>
    <w:tmpl w:val="382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0700D"/>
    <w:multiLevelType w:val="hybridMultilevel"/>
    <w:tmpl w:val="DF6E38E2"/>
    <w:lvl w:ilvl="0" w:tplc="DDA238D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0924717"/>
    <w:multiLevelType w:val="multilevel"/>
    <w:tmpl w:val="C99E250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52532F1"/>
    <w:multiLevelType w:val="hybridMultilevel"/>
    <w:tmpl w:val="9050BB56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43FED"/>
    <w:multiLevelType w:val="hybridMultilevel"/>
    <w:tmpl w:val="3CEA4D38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AD321F0"/>
    <w:multiLevelType w:val="hybridMultilevel"/>
    <w:tmpl w:val="345030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B5A667D"/>
    <w:multiLevelType w:val="hybridMultilevel"/>
    <w:tmpl w:val="A2669F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B174B"/>
    <w:multiLevelType w:val="hybridMultilevel"/>
    <w:tmpl w:val="2E1AF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8C6AA7"/>
    <w:multiLevelType w:val="hybridMultilevel"/>
    <w:tmpl w:val="4F303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235202"/>
    <w:multiLevelType w:val="hybridMultilevel"/>
    <w:tmpl w:val="6776BB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CC1635"/>
    <w:multiLevelType w:val="hybridMultilevel"/>
    <w:tmpl w:val="54E89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AD07D8"/>
    <w:multiLevelType w:val="hybridMultilevel"/>
    <w:tmpl w:val="89B68BC0"/>
    <w:lvl w:ilvl="0" w:tplc="98208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230BDF"/>
    <w:multiLevelType w:val="multilevel"/>
    <w:tmpl w:val="8C6C7C5C"/>
    <w:lvl w:ilvl="0">
      <w:start w:val="1"/>
      <w:numFmt w:val="decimal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2B84C20"/>
    <w:multiLevelType w:val="hybridMultilevel"/>
    <w:tmpl w:val="2638AB7E"/>
    <w:lvl w:ilvl="0" w:tplc="F7923DA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72C00021"/>
    <w:multiLevelType w:val="hybridMultilevel"/>
    <w:tmpl w:val="71F428DE"/>
    <w:lvl w:ilvl="0" w:tplc="CFFEC7A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AB3FA3"/>
    <w:multiLevelType w:val="hybridMultilevel"/>
    <w:tmpl w:val="20D049D8"/>
    <w:lvl w:ilvl="0" w:tplc="9BD60406">
      <w:start w:val="1"/>
      <w:numFmt w:val="bullet"/>
      <w:lvlText w:val=""/>
      <w:lvlJc w:val="left"/>
      <w:pPr>
        <w:tabs>
          <w:tab w:val="num" w:pos="1494"/>
        </w:tabs>
        <w:ind w:left="49" w:firstLine="10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0306F"/>
    <w:multiLevelType w:val="hybridMultilevel"/>
    <w:tmpl w:val="6DB42A74"/>
    <w:lvl w:ilvl="0" w:tplc="93826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2427A7"/>
    <w:multiLevelType w:val="hybridMultilevel"/>
    <w:tmpl w:val="64B29570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26839518">
    <w:abstractNumId w:val="5"/>
  </w:num>
  <w:num w:numId="2" w16cid:durableId="271058709">
    <w:abstractNumId w:val="18"/>
  </w:num>
  <w:num w:numId="3" w16cid:durableId="421994789">
    <w:abstractNumId w:val="13"/>
  </w:num>
  <w:num w:numId="4" w16cid:durableId="900288179">
    <w:abstractNumId w:val="10"/>
  </w:num>
  <w:num w:numId="5" w16cid:durableId="676659724">
    <w:abstractNumId w:val="2"/>
  </w:num>
  <w:num w:numId="6" w16cid:durableId="1573928113">
    <w:abstractNumId w:val="17"/>
  </w:num>
  <w:num w:numId="7" w16cid:durableId="2100372317">
    <w:abstractNumId w:val="16"/>
  </w:num>
  <w:num w:numId="8" w16cid:durableId="1151992300">
    <w:abstractNumId w:val="4"/>
  </w:num>
  <w:num w:numId="9" w16cid:durableId="650792161">
    <w:abstractNumId w:val="20"/>
  </w:num>
  <w:num w:numId="10" w16cid:durableId="1279796790">
    <w:abstractNumId w:val="8"/>
  </w:num>
  <w:num w:numId="11" w16cid:durableId="136805888">
    <w:abstractNumId w:val="7"/>
  </w:num>
  <w:num w:numId="12" w16cid:durableId="2111506830">
    <w:abstractNumId w:val="6"/>
  </w:num>
  <w:num w:numId="13" w16cid:durableId="584150737">
    <w:abstractNumId w:val="0"/>
  </w:num>
  <w:num w:numId="14" w16cid:durableId="567233280">
    <w:abstractNumId w:val="12"/>
  </w:num>
  <w:num w:numId="15" w16cid:durableId="1399590311">
    <w:abstractNumId w:val="9"/>
  </w:num>
  <w:num w:numId="16" w16cid:durableId="12978338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989847">
    <w:abstractNumId w:val="3"/>
  </w:num>
  <w:num w:numId="18" w16cid:durableId="601113283">
    <w:abstractNumId w:val="11"/>
  </w:num>
  <w:num w:numId="19" w16cid:durableId="1757283811">
    <w:abstractNumId w:val="19"/>
  </w:num>
  <w:num w:numId="20" w16cid:durableId="38895024">
    <w:abstractNumId w:val="1"/>
  </w:num>
  <w:num w:numId="21" w16cid:durableId="1488592402">
    <w:abstractNumId w:val="14"/>
  </w:num>
  <w:num w:numId="22" w16cid:durableId="956849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720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46"/>
    <w:rsid w:val="000007E8"/>
    <w:rsid w:val="00001C0F"/>
    <w:rsid w:val="00003B88"/>
    <w:rsid w:val="00015045"/>
    <w:rsid w:val="00015B92"/>
    <w:rsid w:val="00022831"/>
    <w:rsid w:val="0002601B"/>
    <w:rsid w:val="00026CAF"/>
    <w:rsid w:val="00050627"/>
    <w:rsid w:val="00051B4F"/>
    <w:rsid w:val="000541BF"/>
    <w:rsid w:val="00061484"/>
    <w:rsid w:val="000634CF"/>
    <w:rsid w:val="000651AC"/>
    <w:rsid w:val="000723EC"/>
    <w:rsid w:val="0007280A"/>
    <w:rsid w:val="000730B9"/>
    <w:rsid w:val="00082B23"/>
    <w:rsid w:val="0008689C"/>
    <w:rsid w:val="000900C5"/>
    <w:rsid w:val="000A22F0"/>
    <w:rsid w:val="000A3A68"/>
    <w:rsid w:val="000A5851"/>
    <w:rsid w:val="000A6871"/>
    <w:rsid w:val="000A6B4A"/>
    <w:rsid w:val="000B1E63"/>
    <w:rsid w:val="000B4204"/>
    <w:rsid w:val="000C79EA"/>
    <w:rsid w:val="000D03F5"/>
    <w:rsid w:val="000D59EF"/>
    <w:rsid w:val="000E1362"/>
    <w:rsid w:val="000E2B30"/>
    <w:rsid w:val="000E34AA"/>
    <w:rsid w:val="000E49CF"/>
    <w:rsid w:val="000F0520"/>
    <w:rsid w:val="000F2B29"/>
    <w:rsid w:val="000F61A6"/>
    <w:rsid w:val="0011715D"/>
    <w:rsid w:val="001208E7"/>
    <w:rsid w:val="00122851"/>
    <w:rsid w:val="00123768"/>
    <w:rsid w:val="00130285"/>
    <w:rsid w:val="00133504"/>
    <w:rsid w:val="00135D2E"/>
    <w:rsid w:val="001400A2"/>
    <w:rsid w:val="00144012"/>
    <w:rsid w:val="00144539"/>
    <w:rsid w:val="00152FFF"/>
    <w:rsid w:val="00155CA2"/>
    <w:rsid w:val="00160116"/>
    <w:rsid w:val="00162C3D"/>
    <w:rsid w:val="00165496"/>
    <w:rsid w:val="001668C3"/>
    <w:rsid w:val="001725AD"/>
    <w:rsid w:val="001766ED"/>
    <w:rsid w:val="00192C26"/>
    <w:rsid w:val="001A5133"/>
    <w:rsid w:val="001A5B79"/>
    <w:rsid w:val="001B033F"/>
    <w:rsid w:val="001B30E4"/>
    <w:rsid w:val="001B796B"/>
    <w:rsid w:val="001C09E3"/>
    <w:rsid w:val="001C41AA"/>
    <w:rsid w:val="001C541D"/>
    <w:rsid w:val="001D31A5"/>
    <w:rsid w:val="001D61BD"/>
    <w:rsid w:val="001D68CB"/>
    <w:rsid w:val="001E2CA4"/>
    <w:rsid w:val="001E5812"/>
    <w:rsid w:val="001F1463"/>
    <w:rsid w:val="001F279B"/>
    <w:rsid w:val="00201980"/>
    <w:rsid w:val="002022EE"/>
    <w:rsid w:val="00203612"/>
    <w:rsid w:val="00203773"/>
    <w:rsid w:val="00204186"/>
    <w:rsid w:val="0021004E"/>
    <w:rsid w:val="00210935"/>
    <w:rsid w:val="00214813"/>
    <w:rsid w:val="00215BCB"/>
    <w:rsid w:val="002163B4"/>
    <w:rsid w:val="002342B4"/>
    <w:rsid w:val="0023505D"/>
    <w:rsid w:val="00235B4E"/>
    <w:rsid w:val="00241A3F"/>
    <w:rsid w:val="0024461F"/>
    <w:rsid w:val="002456C3"/>
    <w:rsid w:val="002461B5"/>
    <w:rsid w:val="00257573"/>
    <w:rsid w:val="00266313"/>
    <w:rsid w:val="00271324"/>
    <w:rsid w:val="00276DE6"/>
    <w:rsid w:val="00280870"/>
    <w:rsid w:val="0028201C"/>
    <w:rsid w:val="002824E1"/>
    <w:rsid w:val="0028757F"/>
    <w:rsid w:val="00290470"/>
    <w:rsid w:val="002912CF"/>
    <w:rsid w:val="002A62B4"/>
    <w:rsid w:val="002A66F5"/>
    <w:rsid w:val="002B2FCB"/>
    <w:rsid w:val="002B5F29"/>
    <w:rsid w:val="002B68A0"/>
    <w:rsid w:val="002B7FF9"/>
    <w:rsid w:val="002C1788"/>
    <w:rsid w:val="002D19FF"/>
    <w:rsid w:val="002D2C8D"/>
    <w:rsid w:val="002D7FA2"/>
    <w:rsid w:val="002E58CD"/>
    <w:rsid w:val="002F1C2A"/>
    <w:rsid w:val="002F7139"/>
    <w:rsid w:val="00300668"/>
    <w:rsid w:val="00300896"/>
    <w:rsid w:val="00305A76"/>
    <w:rsid w:val="00314A61"/>
    <w:rsid w:val="00316646"/>
    <w:rsid w:val="00322D37"/>
    <w:rsid w:val="00324A5F"/>
    <w:rsid w:val="00325BC0"/>
    <w:rsid w:val="00332102"/>
    <w:rsid w:val="003334FE"/>
    <w:rsid w:val="003350C5"/>
    <w:rsid w:val="0033705B"/>
    <w:rsid w:val="00342008"/>
    <w:rsid w:val="003433CC"/>
    <w:rsid w:val="00343607"/>
    <w:rsid w:val="003506C9"/>
    <w:rsid w:val="0035074C"/>
    <w:rsid w:val="00352252"/>
    <w:rsid w:val="00352348"/>
    <w:rsid w:val="0035653C"/>
    <w:rsid w:val="00363A23"/>
    <w:rsid w:val="00365B23"/>
    <w:rsid w:val="0036703B"/>
    <w:rsid w:val="00375509"/>
    <w:rsid w:val="0037676C"/>
    <w:rsid w:val="00377C60"/>
    <w:rsid w:val="00384A9E"/>
    <w:rsid w:val="00386F8E"/>
    <w:rsid w:val="00391A03"/>
    <w:rsid w:val="00397309"/>
    <w:rsid w:val="00397E0E"/>
    <w:rsid w:val="003A301C"/>
    <w:rsid w:val="003A7916"/>
    <w:rsid w:val="003B455D"/>
    <w:rsid w:val="003D2A28"/>
    <w:rsid w:val="003D469D"/>
    <w:rsid w:val="003D6ED0"/>
    <w:rsid w:val="003E0348"/>
    <w:rsid w:val="003E2EAF"/>
    <w:rsid w:val="003E3082"/>
    <w:rsid w:val="003F478B"/>
    <w:rsid w:val="003F50CB"/>
    <w:rsid w:val="0040045E"/>
    <w:rsid w:val="00404579"/>
    <w:rsid w:val="00407EFE"/>
    <w:rsid w:val="00410D26"/>
    <w:rsid w:val="0041443F"/>
    <w:rsid w:val="00414863"/>
    <w:rsid w:val="00414C21"/>
    <w:rsid w:val="0042390F"/>
    <w:rsid w:val="00425B1B"/>
    <w:rsid w:val="00431331"/>
    <w:rsid w:val="00433776"/>
    <w:rsid w:val="00434979"/>
    <w:rsid w:val="00435F84"/>
    <w:rsid w:val="004413B5"/>
    <w:rsid w:val="00444BAF"/>
    <w:rsid w:val="00445312"/>
    <w:rsid w:val="00446AE3"/>
    <w:rsid w:val="00447EAB"/>
    <w:rsid w:val="004517F6"/>
    <w:rsid w:val="00451D54"/>
    <w:rsid w:val="004557F2"/>
    <w:rsid w:val="00465F79"/>
    <w:rsid w:val="0047100F"/>
    <w:rsid w:val="00471916"/>
    <w:rsid w:val="004753AF"/>
    <w:rsid w:val="00480058"/>
    <w:rsid w:val="00481B48"/>
    <w:rsid w:val="004875A4"/>
    <w:rsid w:val="00494B73"/>
    <w:rsid w:val="004A388A"/>
    <w:rsid w:val="004B0376"/>
    <w:rsid w:val="004B6DC1"/>
    <w:rsid w:val="004C0800"/>
    <w:rsid w:val="004C443E"/>
    <w:rsid w:val="004C5181"/>
    <w:rsid w:val="004C5B13"/>
    <w:rsid w:val="004D4012"/>
    <w:rsid w:val="004D6CDB"/>
    <w:rsid w:val="004D7809"/>
    <w:rsid w:val="004E2AEF"/>
    <w:rsid w:val="004E4E8C"/>
    <w:rsid w:val="004F006D"/>
    <w:rsid w:val="004F3FBA"/>
    <w:rsid w:val="004F404A"/>
    <w:rsid w:val="005016AB"/>
    <w:rsid w:val="00503ED6"/>
    <w:rsid w:val="00504841"/>
    <w:rsid w:val="00520933"/>
    <w:rsid w:val="00526296"/>
    <w:rsid w:val="005266C9"/>
    <w:rsid w:val="005278EE"/>
    <w:rsid w:val="00531B3F"/>
    <w:rsid w:val="0053255B"/>
    <w:rsid w:val="00551D8C"/>
    <w:rsid w:val="00552D68"/>
    <w:rsid w:val="00561ED8"/>
    <w:rsid w:val="00570479"/>
    <w:rsid w:val="00573F97"/>
    <w:rsid w:val="00574367"/>
    <w:rsid w:val="00583333"/>
    <w:rsid w:val="00585BA9"/>
    <w:rsid w:val="00586737"/>
    <w:rsid w:val="00596A32"/>
    <w:rsid w:val="005A3E6D"/>
    <w:rsid w:val="005A4398"/>
    <w:rsid w:val="005B65C5"/>
    <w:rsid w:val="005C04E4"/>
    <w:rsid w:val="005C0632"/>
    <w:rsid w:val="005C2A3F"/>
    <w:rsid w:val="005C37AB"/>
    <w:rsid w:val="005C44A8"/>
    <w:rsid w:val="005C5CCA"/>
    <w:rsid w:val="005C76D5"/>
    <w:rsid w:val="005D1354"/>
    <w:rsid w:val="005D3F84"/>
    <w:rsid w:val="005E02C5"/>
    <w:rsid w:val="005F0C58"/>
    <w:rsid w:val="0060042D"/>
    <w:rsid w:val="00602B9F"/>
    <w:rsid w:val="00604864"/>
    <w:rsid w:val="006067FF"/>
    <w:rsid w:val="00606CD0"/>
    <w:rsid w:val="00610376"/>
    <w:rsid w:val="0061334A"/>
    <w:rsid w:val="00614399"/>
    <w:rsid w:val="0061543B"/>
    <w:rsid w:val="0062148A"/>
    <w:rsid w:val="006240C6"/>
    <w:rsid w:val="0062534B"/>
    <w:rsid w:val="00631ECA"/>
    <w:rsid w:val="006335D8"/>
    <w:rsid w:val="006378D2"/>
    <w:rsid w:val="00646ABA"/>
    <w:rsid w:val="0065395B"/>
    <w:rsid w:val="0065726F"/>
    <w:rsid w:val="0066420F"/>
    <w:rsid w:val="00670C4A"/>
    <w:rsid w:val="00671196"/>
    <w:rsid w:val="006714EE"/>
    <w:rsid w:val="00671845"/>
    <w:rsid w:val="00671895"/>
    <w:rsid w:val="006724AF"/>
    <w:rsid w:val="006738A2"/>
    <w:rsid w:val="00681BDB"/>
    <w:rsid w:val="0068526F"/>
    <w:rsid w:val="00686716"/>
    <w:rsid w:val="006867B5"/>
    <w:rsid w:val="006932BF"/>
    <w:rsid w:val="006A0A09"/>
    <w:rsid w:val="006A30A9"/>
    <w:rsid w:val="006A7648"/>
    <w:rsid w:val="006B0882"/>
    <w:rsid w:val="006B251B"/>
    <w:rsid w:val="006C07BF"/>
    <w:rsid w:val="006C36D8"/>
    <w:rsid w:val="006C6B55"/>
    <w:rsid w:val="006D2959"/>
    <w:rsid w:val="006D2C58"/>
    <w:rsid w:val="006E000C"/>
    <w:rsid w:val="006E15F3"/>
    <w:rsid w:val="006E42D6"/>
    <w:rsid w:val="006F1436"/>
    <w:rsid w:val="006F14DB"/>
    <w:rsid w:val="006F48F8"/>
    <w:rsid w:val="006F64FC"/>
    <w:rsid w:val="006F72FC"/>
    <w:rsid w:val="007061DF"/>
    <w:rsid w:val="007068AD"/>
    <w:rsid w:val="00713BDA"/>
    <w:rsid w:val="00717D75"/>
    <w:rsid w:val="00720A48"/>
    <w:rsid w:val="0072184B"/>
    <w:rsid w:val="007257EB"/>
    <w:rsid w:val="00726102"/>
    <w:rsid w:val="00732887"/>
    <w:rsid w:val="00732B77"/>
    <w:rsid w:val="0073565D"/>
    <w:rsid w:val="007375A7"/>
    <w:rsid w:val="007402FD"/>
    <w:rsid w:val="00742E83"/>
    <w:rsid w:val="00753219"/>
    <w:rsid w:val="00753D49"/>
    <w:rsid w:val="00756F89"/>
    <w:rsid w:val="00764565"/>
    <w:rsid w:val="00764687"/>
    <w:rsid w:val="00766094"/>
    <w:rsid w:val="0077260F"/>
    <w:rsid w:val="007744BF"/>
    <w:rsid w:val="00787209"/>
    <w:rsid w:val="00790C9E"/>
    <w:rsid w:val="00791FAC"/>
    <w:rsid w:val="007956B8"/>
    <w:rsid w:val="007967CA"/>
    <w:rsid w:val="00797D9F"/>
    <w:rsid w:val="007A213A"/>
    <w:rsid w:val="007A2362"/>
    <w:rsid w:val="007A3BD2"/>
    <w:rsid w:val="007A441B"/>
    <w:rsid w:val="007A71DF"/>
    <w:rsid w:val="007B02A9"/>
    <w:rsid w:val="007B73B8"/>
    <w:rsid w:val="007B7504"/>
    <w:rsid w:val="007C39DC"/>
    <w:rsid w:val="007C4F30"/>
    <w:rsid w:val="007C6D3A"/>
    <w:rsid w:val="007D5CC9"/>
    <w:rsid w:val="007E0F9B"/>
    <w:rsid w:val="007E5D7A"/>
    <w:rsid w:val="007E7A92"/>
    <w:rsid w:val="007F13D2"/>
    <w:rsid w:val="007F5DAE"/>
    <w:rsid w:val="007F6B11"/>
    <w:rsid w:val="00807184"/>
    <w:rsid w:val="0081056F"/>
    <w:rsid w:val="00810A3C"/>
    <w:rsid w:val="00811438"/>
    <w:rsid w:val="0081722C"/>
    <w:rsid w:val="00820462"/>
    <w:rsid w:val="00820B51"/>
    <w:rsid w:val="00825294"/>
    <w:rsid w:val="00831C84"/>
    <w:rsid w:val="00832598"/>
    <w:rsid w:val="00833138"/>
    <w:rsid w:val="008518BD"/>
    <w:rsid w:val="008524F1"/>
    <w:rsid w:val="00852C20"/>
    <w:rsid w:val="0086085E"/>
    <w:rsid w:val="0086389F"/>
    <w:rsid w:val="00865BD3"/>
    <w:rsid w:val="00867A09"/>
    <w:rsid w:val="00872C5F"/>
    <w:rsid w:val="00876A7B"/>
    <w:rsid w:val="00884E51"/>
    <w:rsid w:val="00886D51"/>
    <w:rsid w:val="008A4EF6"/>
    <w:rsid w:val="008A7B7B"/>
    <w:rsid w:val="008B68CC"/>
    <w:rsid w:val="008C09D4"/>
    <w:rsid w:val="008C79B3"/>
    <w:rsid w:val="008D1DCB"/>
    <w:rsid w:val="008E7BE8"/>
    <w:rsid w:val="008E7D05"/>
    <w:rsid w:val="008F35ED"/>
    <w:rsid w:val="008F5600"/>
    <w:rsid w:val="008F671C"/>
    <w:rsid w:val="009008BB"/>
    <w:rsid w:val="009040D1"/>
    <w:rsid w:val="0090676C"/>
    <w:rsid w:val="00917492"/>
    <w:rsid w:val="00924DCD"/>
    <w:rsid w:val="009260BD"/>
    <w:rsid w:val="009301CF"/>
    <w:rsid w:val="0094742A"/>
    <w:rsid w:val="00950079"/>
    <w:rsid w:val="0095088A"/>
    <w:rsid w:val="0095240F"/>
    <w:rsid w:val="00953656"/>
    <w:rsid w:val="0095425C"/>
    <w:rsid w:val="00955711"/>
    <w:rsid w:val="00956876"/>
    <w:rsid w:val="009735DD"/>
    <w:rsid w:val="0097579B"/>
    <w:rsid w:val="0097724C"/>
    <w:rsid w:val="009777F1"/>
    <w:rsid w:val="0098066C"/>
    <w:rsid w:val="009822A6"/>
    <w:rsid w:val="00982FE4"/>
    <w:rsid w:val="00985574"/>
    <w:rsid w:val="00987095"/>
    <w:rsid w:val="00987F04"/>
    <w:rsid w:val="00992251"/>
    <w:rsid w:val="0099324C"/>
    <w:rsid w:val="009B179F"/>
    <w:rsid w:val="009B3AAC"/>
    <w:rsid w:val="009C0D6B"/>
    <w:rsid w:val="009C1624"/>
    <w:rsid w:val="009C2CDC"/>
    <w:rsid w:val="009C32C1"/>
    <w:rsid w:val="009C36CA"/>
    <w:rsid w:val="009C5CCB"/>
    <w:rsid w:val="009C5E6E"/>
    <w:rsid w:val="009C606C"/>
    <w:rsid w:val="009D1863"/>
    <w:rsid w:val="009D381B"/>
    <w:rsid w:val="009E3213"/>
    <w:rsid w:val="009E52AB"/>
    <w:rsid w:val="009F49A2"/>
    <w:rsid w:val="00A0269A"/>
    <w:rsid w:val="00A0424A"/>
    <w:rsid w:val="00A14530"/>
    <w:rsid w:val="00A20C6B"/>
    <w:rsid w:val="00A20E65"/>
    <w:rsid w:val="00A25233"/>
    <w:rsid w:val="00A257E3"/>
    <w:rsid w:val="00A26D3F"/>
    <w:rsid w:val="00A2768E"/>
    <w:rsid w:val="00A303E2"/>
    <w:rsid w:val="00A32619"/>
    <w:rsid w:val="00A328C1"/>
    <w:rsid w:val="00A4791B"/>
    <w:rsid w:val="00A515E6"/>
    <w:rsid w:val="00A51779"/>
    <w:rsid w:val="00A55B8B"/>
    <w:rsid w:val="00A57923"/>
    <w:rsid w:val="00A60384"/>
    <w:rsid w:val="00A64084"/>
    <w:rsid w:val="00A64B01"/>
    <w:rsid w:val="00A7190B"/>
    <w:rsid w:val="00A77C0E"/>
    <w:rsid w:val="00A85DC3"/>
    <w:rsid w:val="00AA2304"/>
    <w:rsid w:val="00AA2509"/>
    <w:rsid w:val="00AA3A7D"/>
    <w:rsid w:val="00AA70E6"/>
    <w:rsid w:val="00AB7A5E"/>
    <w:rsid w:val="00AC1A19"/>
    <w:rsid w:val="00AD1691"/>
    <w:rsid w:val="00AD197F"/>
    <w:rsid w:val="00AD6306"/>
    <w:rsid w:val="00AE0B1C"/>
    <w:rsid w:val="00AE2FC8"/>
    <w:rsid w:val="00AF702C"/>
    <w:rsid w:val="00AF76D5"/>
    <w:rsid w:val="00AF7B09"/>
    <w:rsid w:val="00B001A0"/>
    <w:rsid w:val="00B013CE"/>
    <w:rsid w:val="00B03C38"/>
    <w:rsid w:val="00B057B5"/>
    <w:rsid w:val="00B12BFF"/>
    <w:rsid w:val="00B136DB"/>
    <w:rsid w:val="00B21524"/>
    <w:rsid w:val="00B265AD"/>
    <w:rsid w:val="00B3096D"/>
    <w:rsid w:val="00B329C2"/>
    <w:rsid w:val="00B41767"/>
    <w:rsid w:val="00B41C3B"/>
    <w:rsid w:val="00B42B07"/>
    <w:rsid w:val="00B47EDF"/>
    <w:rsid w:val="00B51AC1"/>
    <w:rsid w:val="00B609A2"/>
    <w:rsid w:val="00B62325"/>
    <w:rsid w:val="00B62798"/>
    <w:rsid w:val="00B77CA1"/>
    <w:rsid w:val="00B84C69"/>
    <w:rsid w:val="00B90F28"/>
    <w:rsid w:val="00B93EED"/>
    <w:rsid w:val="00B946C9"/>
    <w:rsid w:val="00B94BB4"/>
    <w:rsid w:val="00BA0A6A"/>
    <w:rsid w:val="00BA2BC4"/>
    <w:rsid w:val="00BA588F"/>
    <w:rsid w:val="00BB3431"/>
    <w:rsid w:val="00BB49CC"/>
    <w:rsid w:val="00BC0162"/>
    <w:rsid w:val="00BC465A"/>
    <w:rsid w:val="00BC6989"/>
    <w:rsid w:val="00BC714D"/>
    <w:rsid w:val="00BC794F"/>
    <w:rsid w:val="00BD4FBC"/>
    <w:rsid w:val="00BD70FD"/>
    <w:rsid w:val="00BD7B92"/>
    <w:rsid w:val="00BE05EF"/>
    <w:rsid w:val="00BE1367"/>
    <w:rsid w:val="00BF0D4C"/>
    <w:rsid w:val="00BF4788"/>
    <w:rsid w:val="00BF7C54"/>
    <w:rsid w:val="00C041A0"/>
    <w:rsid w:val="00C10128"/>
    <w:rsid w:val="00C15C87"/>
    <w:rsid w:val="00C16884"/>
    <w:rsid w:val="00C170BE"/>
    <w:rsid w:val="00C23895"/>
    <w:rsid w:val="00C26A7D"/>
    <w:rsid w:val="00C32155"/>
    <w:rsid w:val="00C37916"/>
    <w:rsid w:val="00C44882"/>
    <w:rsid w:val="00C47A31"/>
    <w:rsid w:val="00C50553"/>
    <w:rsid w:val="00C555EB"/>
    <w:rsid w:val="00C60E4D"/>
    <w:rsid w:val="00C62EDA"/>
    <w:rsid w:val="00C649D6"/>
    <w:rsid w:val="00C740AD"/>
    <w:rsid w:val="00C74B58"/>
    <w:rsid w:val="00C74C46"/>
    <w:rsid w:val="00C7654F"/>
    <w:rsid w:val="00C8175A"/>
    <w:rsid w:val="00C81F3E"/>
    <w:rsid w:val="00C852D8"/>
    <w:rsid w:val="00C8681C"/>
    <w:rsid w:val="00C90747"/>
    <w:rsid w:val="00C927B6"/>
    <w:rsid w:val="00C954A2"/>
    <w:rsid w:val="00C97CDB"/>
    <w:rsid w:val="00CA09CC"/>
    <w:rsid w:val="00CA1A1A"/>
    <w:rsid w:val="00CA29E1"/>
    <w:rsid w:val="00CA3B86"/>
    <w:rsid w:val="00CA6DBB"/>
    <w:rsid w:val="00CB2284"/>
    <w:rsid w:val="00CB304F"/>
    <w:rsid w:val="00CC1DF5"/>
    <w:rsid w:val="00CC4A8D"/>
    <w:rsid w:val="00CD0A99"/>
    <w:rsid w:val="00CD3B42"/>
    <w:rsid w:val="00CD4A09"/>
    <w:rsid w:val="00CE2A49"/>
    <w:rsid w:val="00CE370C"/>
    <w:rsid w:val="00CE67F2"/>
    <w:rsid w:val="00CF33C4"/>
    <w:rsid w:val="00CF6331"/>
    <w:rsid w:val="00D0637B"/>
    <w:rsid w:val="00D07912"/>
    <w:rsid w:val="00D17D5A"/>
    <w:rsid w:val="00D25F04"/>
    <w:rsid w:val="00D276DD"/>
    <w:rsid w:val="00D4266D"/>
    <w:rsid w:val="00D464B5"/>
    <w:rsid w:val="00D50DD9"/>
    <w:rsid w:val="00D513D4"/>
    <w:rsid w:val="00D5179B"/>
    <w:rsid w:val="00D52430"/>
    <w:rsid w:val="00D53DC9"/>
    <w:rsid w:val="00D60C81"/>
    <w:rsid w:val="00D62C68"/>
    <w:rsid w:val="00D724DC"/>
    <w:rsid w:val="00D733F5"/>
    <w:rsid w:val="00D85AB7"/>
    <w:rsid w:val="00D86D48"/>
    <w:rsid w:val="00D90832"/>
    <w:rsid w:val="00D9450A"/>
    <w:rsid w:val="00D96C17"/>
    <w:rsid w:val="00D96DED"/>
    <w:rsid w:val="00DA0D1B"/>
    <w:rsid w:val="00DA162E"/>
    <w:rsid w:val="00DA4991"/>
    <w:rsid w:val="00DB36D9"/>
    <w:rsid w:val="00DB5879"/>
    <w:rsid w:val="00DB64FD"/>
    <w:rsid w:val="00DB7469"/>
    <w:rsid w:val="00DC1AB9"/>
    <w:rsid w:val="00DC6941"/>
    <w:rsid w:val="00DC7839"/>
    <w:rsid w:val="00DD451A"/>
    <w:rsid w:val="00DE078C"/>
    <w:rsid w:val="00DE121D"/>
    <w:rsid w:val="00DF3B28"/>
    <w:rsid w:val="00DF5CD3"/>
    <w:rsid w:val="00DF77E7"/>
    <w:rsid w:val="00E02B03"/>
    <w:rsid w:val="00E04B6F"/>
    <w:rsid w:val="00E04CCC"/>
    <w:rsid w:val="00E11E21"/>
    <w:rsid w:val="00E17880"/>
    <w:rsid w:val="00E20390"/>
    <w:rsid w:val="00E24CCD"/>
    <w:rsid w:val="00E24FC5"/>
    <w:rsid w:val="00E311C0"/>
    <w:rsid w:val="00E32FE9"/>
    <w:rsid w:val="00E338DF"/>
    <w:rsid w:val="00E37644"/>
    <w:rsid w:val="00E45ED5"/>
    <w:rsid w:val="00E463FD"/>
    <w:rsid w:val="00E500E2"/>
    <w:rsid w:val="00E52246"/>
    <w:rsid w:val="00E5297D"/>
    <w:rsid w:val="00E532D4"/>
    <w:rsid w:val="00E536D1"/>
    <w:rsid w:val="00E578A2"/>
    <w:rsid w:val="00E61095"/>
    <w:rsid w:val="00E61666"/>
    <w:rsid w:val="00E61C02"/>
    <w:rsid w:val="00E705FC"/>
    <w:rsid w:val="00E713F7"/>
    <w:rsid w:val="00E71914"/>
    <w:rsid w:val="00E74226"/>
    <w:rsid w:val="00EA30BA"/>
    <w:rsid w:val="00EA39AF"/>
    <w:rsid w:val="00EA6DB7"/>
    <w:rsid w:val="00EB2997"/>
    <w:rsid w:val="00EB63CF"/>
    <w:rsid w:val="00EC72BF"/>
    <w:rsid w:val="00ED49A1"/>
    <w:rsid w:val="00ED5974"/>
    <w:rsid w:val="00EE5CB9"/>
    <w:rsid w:val="00EE71C8"/>
    <w:rsid w:val="00EE75EB"/>
    <w:rsid w:val="00EE798F"/>
    <w:rsid w:val="00F0190D"/>
    <w:rsid w:val="00F03DFD"/>
    <w:rsid w:val="00F1439F"/>
    <w:rsid w:val="00F16B5B"/>
    <w:rsid w:val="00F22823"/>
    <w:rsid w:val="00F24A7B"/>
    <w:rsid w:val="00F27EB8"/>
    <w:rsid w:val="00F3119D"/>
    <w:rsid w:val="00F4027A"/>
    <w:rsid w:val="00F4082E"/>
    <w:rsid w:val="00F41640"/>
    <w:rsid w:val="00F47725"/>
    <w:rsid w:val="00F51CF4"/>
    <w:rsid w:val="00F54EC8"/>
    <w:rsid w:val="00F57A6C"/>
    <w:rsid w:val="00F57B47"/>
    <w:rsid w:val="00F57B4E"/>
    <w:rsid w:val="00F6066B"/>
    <w:rsid w:val="00F61AF8"/>
    <w:rsid w:val="00F6619A"/>
    <w:rsid w:val="00F717BD"/>
    <w:rsid w:val="00F763F6"/>
    <w:rsid w:val="00F94A82"/>
    <w:rsid w:val="00FA2A1F"/>
    <w:rsid w:val="00FB176B"/>
    <w:rsid w:val="00FB5627"/>
    <w:rsid w:val="00FC09A3"/>
    <w:rsid w:val="00FC488C"/>
    <w:rsid w:val="00FC76AB"/>
    <w:rsid w:val="00FD6F0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F7FF5-488B-4ACE-8558-BE632B5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41B"/>
    <w:rPr>
      <w:lang w:val="ru-RU"/>
    </w:rPr>
  </w:style>
  <w:style w:type="paragraph" w:styleId="1">
    <w:name w:val="heading 1"/>
    <w:basedOn w:val="a"/>
    <w:next w:val="a0"/>
    <w:link w:val="10"/>
    <w:qFormat/>
    <w:rsid w:val="00D52430"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qFormat/>
    <w:rsid w:val="00003B88"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E52246"/>
    <w:pPr>
      <w:numPr>
        <w:ilvl w:val="2"/>
      </w:numPr>
      <w:ind w:firstLine="720"/>
      <w:outlineLvl w:val="2"/>
    </w:pPr>
    <w:rPr>
      <w:bCs/>
      <w:szCs w:val="26"/>
    </w:rPr>
  </w:style>
  <w:style w:type="paragraph" w:styleId="4">
    <w:name w:val="heading 4"/>
    <w:basedOn w:val="2"/>
    <w:next w:val="a0"/>
    <w:link w:val="40"/>
    <w:qFormat/>
    <w:rsid w:val="00E52246"/>
    <w:pPr>
      <w:numPr>
        <w:ilvl w:val="3"/>
      </w:numPr>
      <w:ind w:firstLine="720"/>
      <w:outlineLvl w:val="3"/>
    </w:pPr>
    <w:rPr>
      <w:bCs/>
    </w:rPr>
  </w:style>
  <w:style w:type="paragraph" w:styleId="5">
    <w:name w:val="heading 5"/>
    <w:basedOn w:val="2"/>
    <w:next w:val="a0"/>
    <w:link w:val="50"/>
    <w:unhideWhenUsed/>
    <w:qFormat/>
    <w:rsid w:val="00E52246"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2430"/>
    <w:rPr>
      <w:rFonts w:eastAsiaTheme="majorEastAsia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003B88"/>
    <w:rPr>
      <w:rFonts w:eastAsiaTheme="majorEastAsia"/>
      <w:b/>
      <w:iCs/>
      <w:kern w:val="32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E52246"/>
    <w:rPr>
      <w:rFonts w:eastAsiaTheme="majorEastAsia"/>
      <w:b/>
      <w:bCs/>
      <w:iCs/>
      <w:kern w:val="32"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E52246"/>
    <w:rPr>
      <w:rFonts w:eastAsiaTheme="majorEastAsia"/>
      <w:b/>
      <w:bCs/>
      <w:iCs/>
      <w:kern w:val="32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52246"/>
    <w:rPr>
      <w:rFonts w:eastAsiaTheme="majorEastAsia"/>
      <w:b/>
      <w:bCs/>
      <w:kern w:val="32"/>
      <w:sz w:val="28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44012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44012"/>
  </w:style>
  <w:style w:type="character" w:customStyle="1" w:styleId="80">
    <w:name w:val="Заголовок 8 Знак"/>
    <w:basedOn w:val="a1"/>
    <w:link w:val="8"/>
    <w:uiPriority w:val="9"/>
    <w:semiHidden/>
    <w:rsid w:val="00144012"/>
    <w:rPr>
      <w:i/>
      <w:iCs/>
    </w:rPr>
  </w:style>
  <w:style w:type="character" w:customStyle="1" w:styleId="90">
    <w:name w:val="Заголовок 9 Знак"/>
    <w:basedOn w:val="a1"/>
    <w:link w:val="9"/>
    <w:uiPriority w:val="9"/>
    <w:semiHidden/>
    <w:rsid w:val="00144012"/>
    <w:rPr>
      <w:rFonts w:asciiTheme="majorHAnsi" w:eastAsiaTheme="majorEastAsia" w:hAnsiTheme="majorHAnsi"/>
    </w:rPr>
  </w:style>
  <w:style w:type="paragraph" w:styleId="a4">
    <w:name w:val="caption"/>
    <w:basedOn w:val="a"/>
    <w:next w:val="a"/>
    <w:uiPriority w:val="35"/>
    <w:unhideWhenUsed/>
    <w:rsid w:val="00CF6331"/>
    <w:rPr>
      <w:szCs w:val="18"/>
    </w:rPr>
  </w:style>
  <w:style w:type="paragraph" w:styleId="a5">
    <w:name w:val="Title"/>
    <w:basedOn w:val="a"/>
    <w:next w:val="a"/>
    <w:link w:val="a6"/>
    <w:uiPriority w:val="10"/>
    <w:rsid w:val="00D53D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1"/>
    <w:link w:val="a5"/>
    <w:uiPriority w:val="10"/>
    <w:rsid w:val="00D53D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rsid w:val="00D53D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1"/>
    <w:link w:val="a7"/>
    <w:uiPriority w:val="11"/>
    <w:rsid w:val="00D53DC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D53DC9"/>
    <w:rPr>
      <w:b/>
      <w:bCs/>
    </w:rPr>
  </w:style>
  <w:style w:type="character" w:styleId="aa">
    <w:name w:val="Emphasis"/>
    <w:basedOn w:val="a1"/>
    <w:uiPriority w:val="20"/>
    <w:rsid w:val="00D53DC9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144012"/>
    <w:rPr>
      <w:szCs w:val="32"/>
    </w:rPr>
  </w:style>
  <w:style w:type="character" w:customStyle="1" w:styleId="ac">
    <w:name w:val="Без интервала Знак"/>
    <w:basedOn w:val="a1"/>
    <w:link w:val="ab"/>
    <w:uiPriority w:val="1"/>
    <w:rsid w:val="00144012"/>
    <w:rPr>
      <w:sz w:val="24"/>
      <w:szCs w:val="32"/>
    </w:rPr>
  </w:style>
  <w:style w:type="paragraph" w:styleId="ad">
    <w:name w:val="List Paragraph"/>
    <w:basedOn w:val="a"/>
    <w:uiPriority w:val="34"/>
    <w:qFormat/>
    <w:rsid w:val="001440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D53DC9"/>
    <w:rPr>
      <w:i/>
    </w:rPr>
  </w:style>
  <w:style w:type="character" w:customStyle="1" w:styleId="22">
    <w:name w:val="Цитата 2 Знак"/>
    <w:basedOn w:val="a1"/>
    <w:link w:val="21"/>
    <w:uiPriority w:val="29"/>
    <w:rsid w:val="00D53DC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D53DC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D53DC9"/>
    <w:rPr>
      <w:b/>
      <w:i/>
      <w:sz w:val="24"/>
    </w:rPr>
  </w:style>
  <w:style w:type="character" w:styleId="af0">
    <w:name w:val="Subtle Emphasis"/>
    <w:uiPriority w:val="19"/>
    <w:rsid w:val="00D53DC9"/>
    <w:rPr>
      <w:i/>
      <w:color w:val="5A5A5A" w:themeColor="text1" w:themeTint="A5"/>
    </w:rPr>
  </w:style>
  <w:style w:type="character" w:styleId="af1">
    <w:name w:val="Intense Emphasis"/>
    <w:basedOn w:val="a1"/>
    <w:uiPriority w:val="21"/>
    <w:rsid w:val="00D53DC9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44012"/>
    <w:rPr>
      <w:color w:val="auto"/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44012"/>
    <w:rPr>
      <w:b/>
      <w:color w:val="auto"/>
      <w:sz w:val="24"/>
      <w:u w:val="single"/>
    </w:rPr>
  </w:style>
  <w:style w:type="character" w:styleId="af4">
    <w:name w:val="Book Title"/>
    <w:basedOn w:val="a1"/>
    <w:uiPriority w:val="33"/>
    <w:rsid w:val="00D53DC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44012"/>
    <w:pPr>
      <w:numPr>
        <w:numId w:val="0"/>
      </w:numPr>
      <w:outlineLvl w:val="9"/>
    </w:pPr>
  </w:style>
  <w:style w:type="paragraph" w:styleId="af6">
    <w:name w:val="header"/>
    <w:basedOn w:val="a"/>
    <w:link w:val="af7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D276D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D276DD"/>
    <w:rPr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A14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14530"/>
    <w:rPr>
      <w:rFonts w:ascii="Tahoma" w:hAnsi="Tahoma" w:cs="Tahoma"/>
      <w:sz w:val="16"/>
      <w:szCs w:val="16"/>
    </w:rPr>
  </w:style>
  <w:style w:type="table" w:styleId="afc">
    <w:name w:val="Table Grid"/>
    <w:basedOn w:val="a2"/>
    <w:uiPriority w:val="59"/>
    <w:rsid w:val="007402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1"/>
    <w:uiPriority w:val="99"/>
    <w:semiHidden/>
    <w:rsid w:val="00D86D48"/>
    <w:rPr>
      <w:color w:val="808080"/>
    </w:rPr>
  </w:style>
  <w:style w:type="character" w:styleId="afe">
    <w:name w:val="Hyperlink"/>
    <w:basedOn w:val="a1"/>
    <w:uiPriority w:val="99"/>
    <w:unhideWhenUsed/>
    <w:rsid w:val="00192C26"/>
    <w:rPr>
      <w:color w:val="auto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4401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44012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144012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51">
    <w:name w:val="toc 5"/>
    <w:basedOn w:val="a"/>
    <w:next w:val="a"/>
    <w:autoRedefine/>
    <w:uiPriority w:val="39"/>
    <w:semiHidden/>
    <w:unhideWhenUsed/>
    <w:rsid w:val="00E02B03"/>
    <w:pPr>
      <w:spacing w:after="100"/>
      <w:ind w:left="960"/>
    </w:pPr>
  </w:style>
  <w:style w:type="paragraph" w:customStyle="1" w:styleId="aff">
    <w:name w:val="Без отступа"/>
    <w:basedOn w:val="a"/>
    <w:next w:val="a"/>
    <w:qFormat/>
    <w:rsid w:val="00144012"/>
  </w:style>
  <w:style w:type="paragraph" w:customStyle="1" w:styleId="a0">
    <w:name w:val="Обычный с отступом"/>
    <w:basedOn w:val="a"/>
    <w:qFormat/>
    <w:rsid w:val="00144012"/>
    <w:pPr>
      <w:ind w:firstLine="720"/>
    </w:pPr>
  </w:style>
  <w:style w:type="paragraph" w:styleId="aff0">
    <w:name w:val="Revision"/>
    <w:hidden/>
    <w:uiPriority w:val="99"/>
    <w:semiHidden/>
    <w:rsid w:val="006067FF"/>
    <w:pPr>
      <w:spacing w:line="240" w:lineRule="auto"/>
      <w:jc w:val="left"/>
    </w:pPr>
  </w:style>
  <w:style w:type="paragraph" w:customStyle="1" w:styleId="aff1">
    <w:name w:val="Формула"/>
    <w:basedOn w:val="a4"/>
    <w:next w:val="a"/>
    <w:qFormat/>
    <w:rsid w:val="00D52430"/>
    <w:pPr>
      <w:tabs>
        <w:tab w:val="center" w:pos="4820"/>
        <w:tab w:val="right" w:pos="9639"/>
      </w:tabs>
      <w:spacing w:before="100" w:beforeAutospacing="1" w:after="100" w:afterAutospacing="1" w:line="360" w:lineRule="auto"/>
    </w:pPr>
  </w:style>
  <w:style w:type="paragraph" w:customStyle="1" w:styleId="aff2">
    <w:name w:val="Название таблицы"/>
    <w:basedOn w:val="a4"/>
    <w:next w:val="a"/>
    <w:qFormat/>
    <w:rsid w:val="00E04B6F"/>
    <w:pPr>
      <w:keepNext/>
      <w:spacing w:before="120" w:after="120"/>
    </w:pPr>
  </w:style>
  <w:style w:type="paragraph" w:customStyle="1" w:styleId="aff3">
    <w:name w:val="Название рисунка"/>
    <w:basedOn w:val="a4"/>
    <w:next w:val="a0"/>
    <w:qFormat/>
    <w:rsid w:val="00B12BFF"/>
    <w:pPr>
      <w:jc w:val="center"/>
    </w:pPr>
  </w:style>
  <w:style w:type="paragraph" w:styleId="aff4">
    <w:name w:val="Bibliography"/>
    <w:basedOn w:val="a"/>
    <w:next w:val="a"/>
    <w:uiPriority w:val="37"/>
    <w:unhideWhenUsed/>
    <w:rsid w:val="00410D26"/>
  </w:style>
  <w:style w:type="character" w:styleId="aff5">
    <w:name w:val="annotation reference"/>
    <w:basedOn w:val="a1"/>
    <w:uiPriority w:val="99"/>
    <w:semiHidden/>
    <w:unhideWhenUsed/>
    <w:rsid w:val="00E20390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E20390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E20390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E20390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E20390"/>
    <w:rPr>
      <w:b/>
      <w:bCs/>
      <w:sz w:val="20"/>
      <w:szCs w:val="20"/>
    </w:rPr>
  </w:style>
  <w:style w:type="paragraph" w:customStyle="1" w:styleId="affa">
    <w:name w:val="Объект"/>
    <w:basedOn w:val="a"/>
    <w:next w:val="a"/>
    <w:qFormat/>
    <w:rsid w:val="00686716"/>
    <w:pPr>
      <w:keepLines/>
      <w:suppressLineNumbers/>
      <w:suppressAutoHyphens/>
      <w:spacing w:line="240" w:lineRule="auto"/>
      <w:jc w:val="center"/>
    </w:pPr>
  </w:style>
  <w:style w:type="paragraph" w:styleId="affb">
    <w:name w:val="Body Text"/>
    <w:basedOn w:val="a"/>
    <w:link w:val="affc"/>
    <w:semiHidden/>
    <w:unhideWhenUsed/>
    <w:rsid w:val="00ED49A1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character" w:customStyle="1" w:styleId="affc">
    <w:name w:val="Основной текст Знак"/>
    <w:basedOn w:val="a1"/>
    <w:link w:val="affb"/>
    <w:semiHidden/>
    <w:rsid w:val="00ED49A1"/>
    <w:rPr>
      <w:rFonts w:eastAsia="Times New Roman"/>
      <w:sz w:val="28"/>
      <w:szCs w:val="20"/>
      <w:lang w:val="ru-RU" w:eastAsia="ru-RU" w:bidi="ar-SA"/>
    </w:rPr>
  </w:style>
  <w:style w:type="character" w:customStyle="1" w:styleId="apple-style-span">
    <w:name w:val="apple-style-span"/>
    <w:basedOn w:val="a1"/>
    <w:rsid w:val="0065395B"/>
  </w:style>
  <w:style w:type="paragraph" w:styleId="HTML">
    <w:name w:val="HTML Preformatted"/>
    <w:basedOn w:val="a"/>
    <w:link w:val="HTML0"/>
    <w:uiPriority w:val="99"/>
    <w:unhideWhenUsed/>
    <w:rsid w:val="009C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C36CA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60;&#1072;&#1081;&#1083;&#1099;\&#1044;&#1080;&#1084;&#1072;\&#1054;&#1073;&#1088;&#1072;&#1073;&#1086;&#1090;&#1082;&#1072;\_study\_&#1054;&#1092;&#1086;&#1088;&#1084;&#1083;&#1077;&#1085;&#1080;&#1077;\&#1054;&#1092;&#1086;&#1088;&#1084;&#1083;&#1077;&#1085;&#1080;&#1077;%20&#1086;&#1090;&#1095;&#1077;&#1090;&#1072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F6E37-8118-40DD-BBD0-FE5E8647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 отчета по лабораторной работе.dotx</Template>
  <TotalTime>382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косицин дмитрий юрьевич</dc:creator>
  <cp:lastModifiedBy>Dead Owwl</cp:lastModifiedBy>
  <cp:revision>7</cp:revision>
  <dcterms:created xsi:type="dcterms:W3CDTF">2022-12-22T04:00:00Z</dcterms:created>
  <dcterms:modified xsi:type="dcterms:W3CDTF">2023-01-03T13:31:00Z</dcterms:modified>
</cp:coreProperties>
</file>